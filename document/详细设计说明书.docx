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891D3" w14:textId="77777777" w:rsidR="00DE3FCE" w:rsidRDefault="007E7C4A" w:rsidP="00102A3C">
      <w:pPr>
        <w:widowControl/>
        <w:ind w:firstLine="5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D061B7" wp14:editId="7F417155">
                <wp:simplePos x="0" y="0"/>
                <wp:positionH relativeFrom="column">
                  <wp:posOffset>-1143000</wp:posOffset>
                </wp:positionH>
                <wp:positionV relativeFrom="paragraph">
                  <wp:posOffset>-913130</wp:posOffset>
                </wp:positionV>
                <wp:extent cx="7531735" cy="10833100"/>
                <wp:effectExtent l="0" t="0" r="37465" b="38100"/>
                <wp:wrapNone/>
                <wp:docPr id="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735" cy="10833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left:0;text-align:left;margin-left:-89.95pt;margin-top:-71.85pt;width:593.05pt;height:85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" fillcolor="#f2dcdb" strokecolor="white" strokeweight="1pt">
                <v:shadow color="#d8d8d8" opacity="1" mv:blur="0" offset="3pt,3p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CA5D181" wp14:editId="5062ECA6">
                <wp:simplePos x="0" y="0"/>
                <wp:positionH relativeFrom="column">
                  <wp:posOffset>-1155065</wp:posOffset>
                </wp:positionH>
                <wp:positionV relativeFrom="paragraph">
                  <wp:posOffset>-967105</wp:posOffset>
                </wp:positionV>
                <wp:extent cx="7542530" cy="10887075"/>
                <wp:effectExtent l="0" t="0" r="26670" b="34925"/>
                <wp:wrapNone/>
                <wp:docPr id="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2530" cy="10887075"/>
                          <a:chOff x="308" y="351"/>
                          <a:chExt cx="11289" cy="16289"/>
                        </a:xfrm>
                      </wpg:grpSpPr>
                      <wpg:grpSp>
                        <wpg:cNvPr id="8" name="Group 36"/>
                        <wpg:cNvGrpSpPr>
                          <a:grpSpLocks/>
                        </wpg:cNvGrpSpPr>
                        <wpg:grpSpPr bwMode="auto">
                          <a:xfrm>
                            <a:off x="308" y="351"/>
                            <a:ext cx="11289" cy="16289"/>
                            <a:chOff x="308" y="351"/>
                            <a:chExt cx="11289" cy="16289"/>
                          </a:xfrm>
                        </wpg:grpSpPr>
                        <wps:wsp>
                          <wps:cNvPr id="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8" y="351"/>
                              <a:ext cx="8249" cy="16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DF1D6C" w14:textId="77777777" w:rsidR="00F52800" w:rsidRPr="002A2B5D" w:rsidRDefault="00CB44D7" w:rsidP="002B4A98">
                                <w:pPr>
                                  <w:pStyle w:val="af4"/>
                                  <w:jc w:val="both"/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04040"/>
                                    <w:sz w:val="36"/>
                                    <w:szCs w:val="36"/>
                                  </w:rPr>
                                  <w:t>Pro</w:t>
                                </w: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teanBear</w:t>
                                </w:r>
                              </w:p>
                              <w:p w14:paraId="19789A8B" w14:textId="77777777" w:rsidR="00F52800" w:rsidRPr="004A368D" w:rsidRDefault="00CB44D7" w:rsidP="002B4A98">
                                <w:pPr>
                                  <w:pStyle w:val="af4"/>
                                  <w:rPr>
                                    <w:rFonts w:hint="eastAsia"/>
                                    <w:color w:val="404040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04040"/>
                                    <w:sz w:val="80"/>
                                    <w:szCs w:val="80"/>
                                  </w:rPr>
                                  <w:t>详细</w:t>
                                </w:r>
                                <w:r>
                                  <w:rPr>
                                    <w:color w:val="404040"/>
                                    <w:sz w:val="80"/>
                                    <w:szCs w:val="80"/>
                                  </w:rPr>
                                  <w:t>设计说明书</w:t>
                                </w:r>
                              </w:p>
                              <w:p w14:paraId="42CD85F6" w14:textId="53D0A04B" w:rsidR="00F52800" w:rsidRPr="004A368D" w:rsidRDefault="00F52800" w:rsidP="002B4A98">
                                <w:pPr>
                                  <w:pStyle w:val="af4"/>
                                  <w:rPr>
                                    <w:rFonts w:hint="eastAsia"/>
                                    <w:color w:val="8080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——</w:t>
                                </w:r>
                                <w:r w:rsidR="00CB44D7">
                                  <w:rPr>
                                    <w:rFonts w:hint="eastAsia"/>
                                    <w:sz w:val="40"/>
                                    <w:szCs w:val="40"/>
                                  </w:rPr>
                                  <w:t>ProteanBear</w:t>
                                </w:r>
                                <w:r w:rsidR="007844E1">
                                  <w:rPr>
                                    <w:rFonts w:hint="eastAsia"/>
                                    <w:sz w:val="40"/>
                                    <w:szCs w:val="40"/>
                                  </w:rPr>
                                  <w:t>多应用</w:t>
                                </w:r>
                                <w:r w:rsidR="007844E1">
                                  <w:rPr>
                                    <w:sz w:val="40"/>
                                    <w:szCs w:val="40"/>
                                  </w:rPr>
                                  <w:t>服务</w:t>
                                </w:r>
                                <w:r w:rsidR="007844E1">
                                  <w:rPr>
                                    <w:rFonts w:hint="eastAsia"/>
                                    <w:sz w:val="40"/>
                                    <w:szCs w:val="40"/>
                                  </w:rPr>
                                  <w:t>管理</w:t>
                                </w:r>
                                <w:r w:rsidR="007844E1">
                                  <w:rPr>
                                    <w:sz w:val="40"/>
                                    <w:szCs w:val="40"/>
                                  </w:rPr>
                                  <w:t>系统</w:t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308" y="3640"/>
                              <a:ext cx="3041" cy="6453"/>
                              <a:chOff x="308" y="3640"/>
                              <a:chExt cx="3041" cy="6453"/>
                            </a:xfrm>
                          </wpg:grpSpPr>
                          <wps:wsp>
                            <wps:cNvPr id="11" name="Rectangle 3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829" y="6867"/>
                                <a:ext cx="1520" cy="1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829" y="5253"/>
                                <a:ext cx="1520" cy="16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Rectangle 4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08" y="5253"/>
                                <a:ext cx="1521" cy="16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Rectangle 4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08" y="3640"/>
                                <a:ext cx="1521" cy="1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4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08" y="6867"/>
                                <a:ext cx="1521" cy="1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4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829" y="8480"/>
                                <a:ext cx="1520" cy="1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45"/>
                        <wps:cNvSpPr>
                          <a:spLocks noChangeArrowheads="1"/>
                        </wps:cNvSpPr>
                        <wps:spPr bwMode="auto">
                          <a:xfrm flipH="1">
                            <a:off x="2614" y="431"/>
                            <a:ext cx="1521" cy="1614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FF54E2" w14:textId="77777777" w:rsidR="00F52800" w:rsidRDefault="00F52800" w:rsidP="00930AC2">
                              <w:pPr>
                                <w:ind w:firstLineChars="0" w:firstLine="0"/>
                                <w:jc w:val="center"/>
                                <w:rPr>
                                  <w:color w:val="FFFFFF"/>
                                  <w:sz w:val="52"/>
                                  <w:szCs w:val="52"/>
                                </w:rPr>
                              </w:pPr>
                            </w:p>
                            <w:p w14:paraId="6F6845E7" w14:textId="77777777" w:rsidR="00F52800" w:rsidRPr="004A368D" w:rsidRDefault="00F52800" w:rsidP="00930AC2">
                              <w:pPr>
                                <w:ind w:firstLineChars="0" w:firstLine="0"/>
                                <w:jc w:val="center"/>
                                <w:rPr>
                                  <w:color w:val="FFFFFF"/>
                                  <w:sz w:val="48"/>
                                  <w:szCs w:val="52"/>
                                </w:rPr>
                              </w:pPr>
                              <w:r w:rsidRPr="004A368D">
                                <w:rPr>
                                  <w:rFonts w:hint="eastAsia"/>
                                  <w:color w:val="FFFFFF"/>
                                  <w:sz w:val="52"/>
                                  <w:szCs w:val="52"/>
                                </w:rPr>
                                <w:t>201</w:t>
                              </w:r>
                              <w:r w:rsidR="00CB44D7">
                                <w:rPr>
                                  <w:rFonts w:hint="eastAsia"/>
                                  <w:color w:val="FFFFFF"/>
                                  <w:sz w:val="52"/>
                                  <w:szCs w:val="52"/>
                                </w:rPr>
                                <w:t>5</w:t>
                              </w:r>
                            </w:p>
                            <w:p w14:paraId="0E4EAD07" w14:textId="77777777" w:rsidR="00F52800" w:rsidRPr="004A368D" w:rsidRDefault="00F52800" w:rsidP="00FC6E4A">
                              <w:pPr>
                                <w:ind w:firstLine="1040"/>
                                <w:jc w:val="center"/>
                                <w:rPr>
                                  <w:color w:val="FFFFFF"/>
                                  <w:sz w:val="48"/>
                                  <w:szCs w:val="52"/>
                                </w:rPr>
                              </w:pPr>
                              <w:r w:rsidRPr="004A368D">
                                <w:rPr>
                                  <w:color w:val="FFFFF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5D181" id="Group_x0020_35" o:spid="_x0000_s1026" style="position:absolute;left:0;text-align:left;margin-left:-90.95pt;margin-top:-76.1pt;width:593.9pt;height:857.25pt;z-index:251657728;mso-height-relative:margin" coordorigin="308,351" coordsize="11289,162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">
                <v:group id="Group_x0020_36" o:spid="_x0000_s1027" style="position:absolute;left:308;top:351;width:11289;height:16289" coordorigin="308,351" coordsize="11289,16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Rectangle_x0020_37" o:spid="_x0000_s1028" style="position:absolute;left:3348;top:351;width:8249;height:162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ckywgAA&#10;ANoAAAAPAAAAZHJzL2Rvd25yZXYueG1sRI9BSwMxFITvgv8hPMGLtFlX0GZtukhB6MWDrXp+Jq+b&#10;pcnLsknb7b83guBxmJlvmGU7BS9ONKY+sob7eQWC2ETbc6fhY/c6W4BIGdmij0waLpSgXV1fLbGx&#10;8czvdNrmThQIpwY1uJyHRspkHAVM8zgQF28fx4C5yLGTdsRzgQcv66p6lAF7LgsOB1o7MoftMWgw&#10;TinDB39H9f7bv32qh68nxVrf3kwvzyAyTfk//NfeWA0Kfq+UGyBX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xyTLCAAAA2gAAAA8AAAAAAAAAAAAAAAAAlwIAAGRycy9kb3du&#10;cmV2LnhtbFBLBQYAAAAABAAEAPUAAACGAwAAAAA=&#10;" strokecolor="white" strokeweight="1pt">
                    <v:textbox inset="18pt,108pt,36pt">
                      <w:txbxContent>
                        <w:p w14:paraId="5BDF1D6C" w14:textId="77777777" w:rsidR="00F52800" w:rsidRPr="002A2B5D" w:rsidRDefault="00CB44D7" w:rsidP="002B4A98">
                          <w:pPr>
                            <w:pStyle w:val="af4"/>
                            <w:jc w:val="both"/>
                            <w:rPr>
                              <w:color w:val="40404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04040"/>
                              <w:sz w:val="36"/>
                              <w:szCs w:val="36"/>
                            </w:rPr>
                            <w:t>Pro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teanBear</w:t>
                          </w:r>
                        </w:p>
                        <w:p w14:paraId="19789A8B" w14:textId="77777777" w:rsidR="00F52800" w:rsidRPr="004A368D" w:rsidRDefault="00CB44D7" w:rsidP="002B4A98">
                          <w:pPr>
                            <w:pStyle w:val="af4"/>
                            <w:rPr>
                              <w:rFonts w:hint="eastAsia"/>
                              <w:color w:val="404040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hint="eastAsia"/>
                              <w:color w:val="404040"/>
                              <w:sz w:val="80"/>
                              <w:szCs w:val="80"/>
                            </w:rPr>
                            <w:t>详细</w:t>
                          </w:r>
                          <w:r>
                            <w:rPr>
                              <w:color w:val="404040"/>
                              <w:sz w:val="80"/>
                              <w:szCs w:val="80"/>
                            </w:rPr>
                            <w:t>设计说明书</w:t>
                          </w:r>
                        </w:p>
                        <w:p w14:paraId="42CD85F6" w14:textId="53D0A04B" w:rsidR="00F52800" w:rsidRPr="004A368D" w:rsidRDefault="00F52800" w:rsidP="002B4A98">
                          <w:pPr>
                            <w:pStyle w:val="af4"/>
                            <w:rPr>
                              <w:rFonts w:hint="eastAsia"/>
                              <w:color w:val="808080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——</w:t>
                          </w:r>
                          <w:r w:rsidR="00CB44D7">
                            <w:rPr>
                              <w:rFonts w:hint="eastAsia"/>
                              <w:sz w:val="40"/>
                              <w:szCs w:val="40"/>
                            </w:rPr>
                            <w:t>ProteanBear</w:t>
                          </w:r>
                          <w:r w:rsidR="007844E1">
                            <w:rPr>
                              <w:rFonts w:hint="eastAsia"/>
                              <w:sz w:val="40"/>
                              <w:szCs w:val="40"/>
                            </w:rPr>
                            <w:t>多应用</w:t>
                          </w:r>
                          <w:r w:rsidR="007844E1">
                            <w:rPr>
                              <w:sz w:val="40"/>
                              <w:szCs w:val="40"/>
                            </w:rPr>
                            <w:t>服务</w:t>
                          </w:r>
                          <w:r w:rsidR="007844E1">
                            <w:rPr>
                              <w:rFonts w:hint="eastAsia"/>
                              <w:sz w:val="40"/>
                              <w:szCs w:val="40"/>
                            </w:rPr>
                            <w:t>管理</w:t>
                          </w:r>
                          <w:r w:rsidR="007844E1">
                            <w:rPr>
                              <w:sz w:val="40"/>
                              <w:szCs w:val="40"/>
                            </w:rPr>
                            <w:t>系统</w:t>
                          </w:r>
                        </w:p>
                      </w:txbxContent>
                    </v:textbox>
                  </v:rect>
                  <v:group id="Group_x0020_38" o:spid="_x0000_s1029" style="position:absolute;left:308;top:3640;width:3041;height:6453" coordorigin="308,3640" coordsize="3041,64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rect id="Rectangle_x0020_39" o:spid="_x0000_s1030" style="position:absolute;left:1829;top:6867;width:1520;height:1613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xnoewQAA&#10;ANsAAAAPAAAAZHJzL2Rvd25yZXYueG1sRE89b8IwEN2R+A/WIXUDJwyoSnGiggRKRwwd2K7xNUmJ&#10;z1HshvTf40qVut3T+7xtMdlOjDT41rGCdJWAIK6cablWcDkfls8gfEA22DkmBT/kocjnsy1mxt35&#10;RKMOtYgh7DNU0ITQZ1L6qiGLfuV64sh9usFiiHCopRnwHsNtJ9dJspEWW44NDfa0b6i66W+r4La/&#10;vJdH+jiH69Wm/ZfRb7uNVuppMb2+gAg0hX/xn7s0cX4Kv7/EA2T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Z6HsEAAADbAAAADwAAAAAAAAAAAAAAAACXAgAAZHJzL2Rvd25y&#10;ZXYueG1sUEsFBgAAAAAEAAQA9QAAAIUDAAAAAA==&#10;" fillcolor="#c0504d" strokecolor="white" strokeweight="1pt">
                      <v:fill opacity="52428f"/>
                    </v:rect>
                    <v:rect id="Rectangle_x0020_40" o:spid="_x0000_s1031" style="position:absolute;left:1829;top:5253;width:1520;height:1614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/3NTwAAA&#10;ANsAAAAPAAAAZHJzL2Rvd25yZXYueG1sRE9Ni8IwEL0L/ocwwt401YPYaiqiLCg9yLrb+9CMbWkz&#10;KU1Wq79+Iwh7m8f7nM12MK24Ue9qywrmswgEcWF1zaWCn+/P6QqE88gaW8uk4EEOtul4tMFE2zt/&#10;0e3iSxFC2CWooPK+S6R0RUUG3cx2xIG72t6gD7Avpe7xHsJNKxdRtJQGaw4NFXa0r6hoLr9GQdwe&#10;mqd+kD5leX72WRY/jxQr9TEZdmsQngb/L367jzrMX8Drl3CAT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/3NTwAAAANsAAAAPAAAAAAAAAAAAAAAAAJcCAABkcnMvZG93bnJl&#10;di54bWxQSwUGAAAAAAQABAD1AAAAhAMAAAAA&#10;" fillcolor="#c0504d" strokecolor="white" strokeweight="1pt">
                      <v:fill opacity="32896f"/>
                    </v:rect>
                    <v:rect id="Rectangle_x0020_41" o:spid="_x0000_s1032" style="position:absolute;left:308;top:5253;width:1521;height:1614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sdmGvgAA&#10;ANsAAAAPAAAAZHJzL2Rvd25yZXYueG1sRE9Nz8FAEL5L/IfNSNzYEhEpS5AQjm9xcBvd0ZbubNNd&#10;1L9/VyJxmyfP58wWjSnFk2pXWFYw6EcgiFOrC84UHA+b3gSE88gaS8uk4E0OFvN2a4axti/+o2fi&#10;MxFC2MWoIPe+iqV0aU4GXd9WxIG72tqgD7DOpK7xFcJNKYdRNJYGCw4NOVa0zim9Jw+j4L4+nnZb&#10;uhz8+WwG1U0n+9U4UarbaZZTEJ4a/xN/3Tsd5o/g80s4QM7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rHZhr4AAADbAAAADwAAAAAAAAAAAAAAAACXAgAAZHJzL2Rvd25yZXYu&#10;eG1sUEsFBgAAAAAEAAQA9QAAAIIDAAAAAA==&#10;" fillcolor="#c0504d" strokecolor="white" strokeweight="1pt">
                      <v:fill opacity="52428f"/>
                    </v:rect>
                    <v:rect id="Rectangle_x0020_42" o:spid="_x0000_s1033" style="position:absolute;left:308;top:3640;width:1521;height:1613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usnvwAA&#10;ANsAAAAPAAAAZHJzL2Rvd25yZXYueG1sRE/LqsIwEN0L/kMYwZ2mCoqtRhFFULq4+NoPzdgWm0lp&#10;ola/3ly4cHdzOM9ZrFpTiSc1rrSsYDSMQBBnVpecK7icd4MZCOeRNVaWScGbHKyW3c4CE21ffKTn&#10;yecihLBLUEHhfZ1I6bKCDLqhrYkDd7ONQR9gk0vd4CuEm0qOo2gqDZYcGgqsaVNQdj89jIK42t4/&#10;+k36kF6vPz5N48+eYqX6vXY9B+Gp9f/iP/deh/kT+P0lHCCX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gW6ye/AAAA2wAAAA8AAAAAAAAAAAAAAAAAlwIAAGRycy9kb3ducmV2&#10;LnhtbFBLBQYAAAAABAAEAPUAAACDAwAAAAA=&#10;" fillcolor="#c0504d" strokecolor="white" strokeweight="1pt">
                      <v:fill opacity="32896f"/>
                    </v:rect>
                    <v:rect id="Rectangle_x0020_43" o:spid="_x0000_s1034" style="position:absolute;left:308;top:6867;width:1521;height:1613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HVQwAAA&#10;ANsAAAAPAAAAZHJzL2Rvd25yZXYueG1sRE9Na8JAEL0X/A/LCN7qxh6Cia4iSkHJQZrW+5Adk2B2&#10;NmRXTfLr3UKht3m8z1lve9OIB3WutqxgMY9AEBdW11wq+Pn+fF+CcB5ZY2OZFAzkYLuZvK0x1fbJ&#10;X/TIfSlCCLsUFVTet6mUrqjIoJvbljhwV9sZ9AF2pdQdPkO4aeRHFMXSYM2hocKW9hUVt/xuFCTN&#10;4TbqgfQpu1zOPsuS8UiJUrNpv1uB8NT7f/Gf+6jD/Bh+fwkHyM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xHVQwAAAANsAAAAPAAAAAAAAAAAAAAAAAJcCAABkcnMvZG93bnJl&#10;di54bWxQSwUGAAAAAAQABAD1AAAAhAMAAAAA&#10;" fillcolor="#c0504d" strokecolor="white" strokeweight="1pt">
                      <v:fill opacity="32896f"/>
                    </v:rect>
                    <v:rect id="Rectangle_x0020_44" o:spid="_x0000_s1035" style="position:absolute;left:1829;top:8480;width:1520;height:1613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NDLvwAA&#10;ANsAAAAPAAAAZHJzL2Rvd25yZXYueG1sRE/LqsIwEN0L/kMYwZ2mulBbjSKKoHRx8bUfmrEtNpPS&#10;RK1+vblw4e7mcJ6zWLWmEk9qXGlZwWgYgSDOrC45V3A57wYzEM4ja6wsk4I3OVgtu50FJtq++EjP&#10;k89FCGGXoILC+zqR0mUFGXRDWxMH7mYbgz7AJpe6wVcIN5UcR9FEGiw5NBRY06ag7H56GAVxtb1/&#10;9Jv0Ib1ef3yaxp89xUr1e+16DsJT6//Ff+69DvOn8PtLOEAu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eI0Mu/AAAA2wAAAA8AAAAAAAAAAAAAAAAAlwIAAGRycy9kb3ducmV2&#10;LnhtbFBLBQYAAAAABAAEAPUAAACDAwAAAAA=&#10;" fillcolor="#c0504d" strokecolor="white" strokeweight="1pt">
                      <v:fill opacity="32896f"/>
                    </v:rect>
                  </v:group>
                </v:group>
                <v:rect id="Rectangle_x0020_45" o:spid="_x0000_s1036" style="position:absolute;left:2614;top:431;width:1521;height:1614;flip:x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sWZ4xAAA&#10;ANsAAAAPAAAAZHJzL2Rvd25yZXYueG1sRI9Ba8MwDIXvhf0Ho8EuZXWalVGyOCEMCqO3pd3OItaS&#10;sFgOsdtm+/XVodCbxHt671Nezm5QZ5pC79nAepWAIm687bk1cDzsnregQkS2OHgmA38UoCweFjlm&#10;1l/4k851bJWEcMjQQBfjmGkdmo4chpUfiUX78ZPDKOvUajvhRcLdoNMkedUOe5aGDkd676j5rU/O&#10;AG7+q/Wp3acYvurtS1q75a75Nubpca7eQEWa4918u/6wgi+w8osMoI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LFmeMQAAADbAAAADwAAAAAAAAAAAAAAAACXAgAAZHJzL2Rv&#10;d25yZXYueG1sUEsFBgAAAAAEAAQA9QAAAIgDAAAAAA==&#10;" fillcolor="#c0504d" strokecolor="white" strokeweight="1pt">
                  <v:textbox>
                    <w:txbxContent>
                      <w:p w14:paraId="45FF54E2" w14:textId="77777777" w:rsidR="00F52800" w:rsidRDefault="00F52800" w:rsidP="00930AC2">
                        <w:pPr>
                          <w:ind w:firstLineChars="0" w:firstLine="0"/>
                          <w:jc w:val="center"/>
                          <w:rPr>
                            <w:color w:val="FFFFFF"/>
                            <w:sz w:val="52"/>
                            <w:szCs w:val="52"/>
                          </w:rPr>
                        </w:pPr>
                      </w:p>
                      <w:p w14:paraId="6F6845E7" w14:textId="77777777" w:rsidR="00F52800" w:rsidRPr="004A368D" w:rsidRDefault="00F52800" w:rsidP="00930AC2">
                        <w:pPr>
                          <w:ind w:firstLineChars="0" w:firstLine="0"/>
                          <w:jc w:val="center"/>
                          <w:rPr>
                            <w:color w:val="FFFFFF"/>
                            <w:sz w:val="48"/>
                            <w:szCs w:val="52"/>
                          </w:rPr>
                        </w:pPr>
                        <w:r w:rsidRPr="004A368D">
                          <w:rPr>
                            <w:rFonts w:hint="eastAsia"/>
                            <w:color w:val="FFFFFF"/>
                            <w:sz w:val="52"/>
                            <w:szCs w:val="52"/>
                          </w:rPr>
                          <w:t>201</w:t>
                        </w:r>
                        <w:r w:rsidR="00CB44D7">
                          <w:rPr>
                            <w:rFonts w:hint="eastAsia"/>
                            <w:color w:val="FFFFFF"/>
                            <w:sz w:val="52"/>
                            <w:szCs w:val="52"/>
                          </w:rPr>
                          <w:t>5</w:t>
                        </w:r>
                      </w:p>
                      <w:p w14:paraId="0E4EAD07" w14:textId="77777777" w:rsidR="00F52800" w:rsidRPr="004A368D" w:rsidRDefault="00F52800" w:rsidP="00FC6E4A">
                        <w:pPr>
                          <w:ind w:firstLine="1040"/>
                          <w:jc w:val="center"/>
                          <w:rPr>
                            <w:color w:val="FFFFFF"/>
                            <w:sz w:val="48"/>
                            <w:szCs w:val="52"/>
                          </w:rPr>
                        </w:pPr>
                        <w:r w:rsidRPr="004A368D">
                          <w:rPr>
                            <w:color w:val="FFFFFF"/>
                            <w:sz w:val="52"/>
                            <w:szCs w:val="52"/>
                          </w:rPr>
                          <w:t xml:space="preserve">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E1D6B47" wp14:editId="49A96DDE">
                <wp:simplePos x="0" y="0"/>
                <wp:positionH relativeFrom="column">
                  <wp:posOffset>941070</wp:posOffset>
                </wp:positionH>
                <wp:positionV relativeFrom="paragraph">
                  <wp:posOffset>8709025</wp:posOffset>
                </wp:positionV>
                <wp:extent cx="5245735" cy="843915"/>
                <wp:effectExtent l="0" t="0" r="37465" b="19685"/>
                <wp:wrapNone/>
                <wp:docPr id="1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735" cy="843915"/>
                          <a:chOff x="3447" y="14830"/>
                          <a:chExt cx="7851" cy="1263"/>
                        </a:xfrm>
                      </wpg:grpSpPr>
                      <wps:wsp>
                        <wps:cNvPr id="2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447" y="14830"/>
                            <a:ext cx="6910" cy="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563A25" w14:textId="77777777" w:rsidR="00F52800" w:rsidRPr="004A368D" w:rsidRDefault="00F52800" w:rsidP="000E3981">
                              <w:pPr>
                                <w:pStyle w:val="af4"/>
                                <w:ind w:left="2240"/>
                                <w:jc w:val="right"/>
                                <w:rPr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4A368D">
                                <w:rPr>
                                  <w:rFonts w:hint="eastAsia"/>
                                  <w:color w:val="808080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</w:p>
                            <w:p w14:paraId="73018391" w14:textId="77777777" w:rsidR="00F52800" w:rsidRPr="004A368D" w:rsidRDefault="00F52800" w:rsidP="000E3981">
                              <w:pPr>
                                <w:pStyle w:val="af4"/>
                                <w:ind w:left="2240"/>
                                <w:jc w:val="right"/>
                                <w:rPr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  <w:p w14:paraId="1C21419F" w14:textId="08EF5221" w:rsidR="00F52800" w:rsidRPr="004A368D" w:rsidRDefault="00F52800" w:rsidP="000E3981">
                              <w:pPr>
                                <w:pStyle w:val="af4"/>
                                <w:ind w:left="2240"/>
                                <w:jc w:val="right"/>
                                <w:rPr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4A368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2013/8/6 </w:t>
                              </w:r>
                              <w:r w:rsidRPr="004A368D">
                                <w:rPr>
                                  <w:rFonts w:hint="eastAsia"/>
                                  <w:color w:val="FFFFFF"/>
                                  <w:sz w:val="20"/>
                                  <w:szCs w:val="20"/>
                                </w:rPr>
                                <w:t>22</w:t>
                              </w:r>
                              <w:r w:rsidR="00CF68F8">
                                <w:rPr>
                                  <w:rFonts w:hint="eastAsia"/>
                                  <w:color w:val="808080"/>
                                  <w:sz w:val="20"/>
                                  <w:szCs w:val="20"/>
                                </w:rPr>
                                <w:t>2015-09</w:t>
                              </w:r>
                              <w:r w:rsidR="00CF68F8">
                                <w:rPr>
                                  <w:color w:val="808080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CF68F8">
                                <w:rPr>
                                  <w:rFonts w:hint="eastAsia"/>
                                  <w:color w:val="808080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42DF32A0" w14:textId="77777777" w:rsidR="00F52800" w:rsidRPr="004A368D" w:rsidRDefault="00F52800" w:rsidP="000E3981">
                              <w:pPr>
                                <w:pStyle w:val="af4"/>
                                <w:ind w:left="2240"/>
                                <w:jc w:val="right"/>
                                <w:rPr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b" anchorCtr="0" upright="1">
                          <a:noAutofit/>
                        </wps:bodyPr>
                      </wps:wsp>
                      <wpg:grpSp>
                        <wpg:cNvPr id="21" name="Group 48"/>
                        <wpg:cNvGrpSpPr>
                          <a:grpSpLocks/>
                        </wpg:cNvGrpSpPr>
                        <wpg:grpSpPr bwMode="auto">
                          <a:xfrm>
                            <a:off x="10537" y="15285"/>
                            <a:ext cx="761" cy="808"/>
                            <a:chOff x="10537" y="15285"/>
                            <a:chExt cx="761" cy="808"/>
                          </a:xfrm>
                        </wpg:grpSpPr>
                        <wps:wsp>
                          <wps:cNvPr id="22" name="Rectangle 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537" y="15686"/>
                              <a:ext cx="381" cy="407"/>
                            </a:xfrm>
                            <a:prstGeom prst="rect">
                              <a:avLst/>
                            </a:prstGeom>
                            <a:solidFill>
                              <a:srgbClr val="F2DCDB">
                                <a:alpha val="50000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Rectangle 5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537" y="15285"/>
                              <a:ext cx="381" cy="407"/>
                            </a:xfrm>
                            <a:prstGeom prst="rect">
                              <a:avLst/>
                            </a:prstGeom>
                            <a:solidFill>
                              <a:srgbClr val="F2DCDB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Rectangl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918" y="15285"/>
                              <a:ext cx="380" cy="407"/>
                            </a:xfrm>
                            <a:prstGeom prst="rect">
                              <a:avLst/>
                            </a:prstGeom>
                            <a:solidFill>
                              <a:srgbClr val="F2DCDB">
                                <a:alpha val="50000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6B47" id="Group_x0020_46" o:spid="_x0000_s1037" style="position:absolute;left:0;text-align:left;margin-left:74.1pt;margin-top:685.75pt;width:413.05pt;height:66.45pt;z-index:251658752;mso-width-relative:margin;mso-height-relative:margin" coordorigin="3447,14830" coordsize="7851,12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">
                <v:rect id="Rectangle_x0020_47" o:spid="_x0000_s1038" style="position:absolute;left:3447;top:14830;width:6910;height:1263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WRwYwQAA&#10;ANsAAAAPAAAAZHJzL2Rvd25yZXYueG1sRE/Pa8IwFL4P/B/CE7yMmeqhc9UoMhD0JFYdOz6aZ1Ns&#10;Xrom2vrfm4Ow48f3e7HqbS3u1PrKsYLJOAFBXDhdcangdNx8zED4gKyxdkwKHuRhtRy8LTDTruMD&#10;3fNQihjCPkMFJoQmk9IXhiz6sWuII3dxrcUQYVtK3WIXw20tp0mSSosVxwaDDX0bKq75zSo4ft3e&#10;edOlu58kTXNz3v/+ffZbpUbDfj0HEagP/+KXe6sVTOP6+CX+AL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FkcGMEAAADbAAAADwAAAAAAAAAAAAAAAACXAgAAZHJzL2Rvd25y&#10;ZXYueG1sUEsFBgAAAAAEAAQA9QAAAIUDAAAAAA==&#10;" filled="f" stroked="f">
                  <v:textbox inset=",0,,0">
                    <w:txbxContent>
                      <w:p w14:paraId="5C563A25" w14:textId="77777777" w:rsidR="00F52800" w:rsidRPr="004A368D" w:rsidRDefault="00F52800" w:rsidP="000E3981">
                        <w:pPr>
                          <w:pStyle w:val="af4"/>
                          <w:ind w:left="2240"/>
                          <w:jc w:val="right"/>
                          <w:rPr>
                            <w:color w:val="808080"/>
                            <w:sz w:val="20"/>
                            <w:szCs w:val="20"/>
                          </w:rPr>
                        </w:pPr>
                        <w:r w:rsidRPr="004A368D">
                          <w:rPr>
                            <w:rFonts w:hint="eastAsia"/>
                            <w:color w:val="80808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  <w:p w14:paraId="73018391" w14:textId="77777777" w:rsidR="00F52800" w:rsidRPr="004A368D" w:rsidRDefault="00F52800" w:rsidP="000E3981">
                        <w:pPr>
                          <w:pStyle w:val="af4"/>
                          <w:ind w:left="2240"/>
                          <w:jc w:val="right"/>
                          <w:rPr>
                            <w:color w:val="808080"/>
                            <w:sz w:val="20"/>
                            <w:szCs w:val="20"/>
                          </w:rPr>
                        </w:pPr>
                      </w:p>
                      <w:p w14:paraId="1C21419F" w14:textId="08EF5221" w:rsidR="00F52800" w:rsidRPr="004A368D" w:rsidRDefault="00F52800" w:rsidP="000E3981">
                        <w:pPr>
                          <w:pStyle w:val="af4"/>
                          <w:ind w:left="2240"/>
                          <w:jc w:val="right"/>
                          <w:rPr>
                            <w:color w:val="808080"/>
                            <w:sz w:val="20"/>
                            <w:szCs w:val="20"/>
                          </w:rPr>
                        </w:pPr>
                        <w:r w:rsidRPr="004A368D">
                          <w:rPr>
                            <w:color w:val="FFFFFF"/>
                            <w:sz w:val="20"/>
                            <w:szCs w:val="20"/>
                          </w:rPr>
                          <w:t xml:space="preserve">2013/8/6 </w:t>
                        </w:r>
                        <w:r w:rsidRPr="004A368D">
                          <w:rPr>
                            <w:rFonts w:hint="eastAsia"/>
                            <w:color w:val="FFFFFF"/>
                            <w:sz w:val="20"/>
                            <w:szCs w:val="20"/>
                          </w:rPr>
                          <w:t>22</w:t>
                        </w:r>
                        <w:r w:rsidR="00CF68F8">
                          <w:rPr>
                            <w:rFonts w:hint="eastAsia"/>
                            <w:color w:val="808080"/>
                            <w:sz w:val="20"/>
                            <w:szCs w:val="20"/>
                          </w:rPr>
                          <w:t>2015-09</w:t>
                        </w:r>
                        <w:r w:rsidR="00CF68F8">
                          <w:rPr>
                            <w:color w:val="808080"/>
                            <w:sz w:val="20"/>
                            <w:szCs w:val="20"/>
                          </w:rPr>
                          <w:t>-</w:t>
                        </w:r>
                        <w:r w:rsidR="00CF68F8">
                          <w:rPr>
                            <w:rFonts w:hint="eastAsia"/>
                            <w:color w:val="808080"/>
                            <w:sz w:val="20"/>
                            <w:szCs w:val="20"/>
                          </w:rPr>
                          <w:t>14</w:t>
                        </w:r>
                      </w:p>
                      <w:p w14:paraId="42DF32A0" w14:textId="77777777" w:rsidR="00F52800" w:rsidRPr="004A368D" w:rsidRDefault="00F52800" w:rsidP="000E3981">
                        <w:pPr>
                          <w:pStyle w:val="af4"/>
                          <w:ind w:left="2240"/>
                          <w:jc w:val="right"/>
                          <w:rPr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group id="Group_x0020_48" o:spid="_x0000_s1039" style="position:absolute;left:10537;top:15285;width:761;height:808" coordorigin="10537,15285" coordsize="761,8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rect id="Rectangle_x0020_49" o:spid="_x0000_s1040" style="position:absolute;left:10537;top:15686;width:381;height:40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imowwAA&#10;ANsAAAAPAAAAZHJzL2Rvd25yZXYueG1sRI9Ba8JAFITvQv/D8gq96aZpKSW6CSIUrNCDVvH6yD6z&#10;i9m3IbvG9N+7gtDjMDPfMItqdK0YqA/Ws4LXWQaCuPbacqNg//s1/QQRIrLG1jMp+KMAVfk0WWCh&#10;/ZW3NOxiIxKEQ4EKTIxdIWWoDTkMM98RJ+/ke4cxyb6RusdrgrtW5ln2IR1aTgsGO1oZqs+7i1Pw&#10;vXnzrbXjO2nTbIf9QR/j6kepl+dxOQcRaYz/4Ud7rRXkOdy/pB8g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gimowwAAANsAAAAPAAAAAAAAAAAAAAAAAJcCAABkcnMvZG93&#10;bnJldi54bWxQSwUGAAAAAAQABAD1AAAAhwMAAAAA&#10;" fillcolor="#f2dcdb" strokecolor="white" strokeweight="1pt">
                    <v:fill opacity="32896f"/>
                  </v:rect>
                  <v:rect id="Rectangle_x0020_50" o:spid="_x0000_s1041" style="position:absolute;left:10537;top:15285;width:381;height:40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jbnwgAA&#10;ANsAAAAPAAAAZHJzL2Rvd25yZXYueG1sRI9Ba8JAFITvBf/D8oTe6sYUQpq6iki03lqt9PzIPpNg&#10;9m3YXZP033cLhR6HmfmGWW0m04mBnG8tK1guEhDEldUt1woun/unHIQPyBo7y6Tgmzxs1rOHFRba&#10;jnyi4RxqESHsC1TQhNAXUvqqIYN+YXvi6F2tMxiidLXUDscIN51MkySTBluOCw32tGuoup3vRkH+&#10;9Y4fVFp+4+wlH47uckhkqdTjfNq+ggg0hf/wX/uoFaTP8Psl/gC5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2NufCAAAA2wAAAA8AAAAAAAAAAAAAAAAAlwIAAGRycy9kb3du&#10;cmV2LnhtbFBLBQYAAAAABAAEAPUAAACGAwAAAAA=&#10;" fillcolor="#f2dcdb" strokecolor="white" strokeweight="1pt"/>
                  <v:rect id="Rectangle_x0020_51" o:spid="_x0000_s1042" style="position:absolute;left:10918;top:15285;width:380;height:40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xRHwwAA&#10;ANsAAAAPAAAAZHJzL2Rvd25yZXYueG1sRI/BasMwEETvgf6D2EJusdzElOJGCSVQSAo5OHHpdbE2&#10;loi1MpbquH8fFQo9DjPzhllvJ9eJkYZgPSt4ynIQxI3XllsF9fl98QIiRGSNnWdS8EMBtpuH2RpL&#10;7W9c0XiKrUgQDiUqMDH2pZShMeQwZL4nTt7FDw5jkkMr9YC3BHedXOb5s3RoOS0Y7GlnqLmevp2C&#10;w8fKd9ZOBWnTVmP9qb/i7qjU/HF6ewURaYr/4b/2XitYFvD7Jf0Aub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JxRHwwAAANsAAAAPAAAAAAAAAAAAAAAAAJcCAABkcnMvZG93&#10;bnJldi54bWxQSwUGAAAAAAQABAD1AAAAhwMAAAAA&#10;" fillcolor="#f2dcdb" strokecolor="white" strokeweight="1pt">
                    <v:fill opacity="32896f"/>
                  </v:rect>
                </v:group>
              </v:group>
            </w:pict>
          </mc:Fallback>
        </mc:AlternateContent>
      </w:r>
      <w:r w:rsidR="000E3981">
        <w:br w:type="page"/>
      </w:r>
    </w:p>
    <w:p w14:paraId="2D4F21AC" w14:textId="77777777" w:rsidR="00DE3FCE" w:rsidRDefault="00DE3FCE" w:rsidP="00DE3FCE">
      <w:pPr>
        <w:pStyle w:val="ad"/>
        <w:ind w:firstLine="400"/>
      </w:pPr>
      <w:r>
        <w:rPr>
          <w:lang w:val="zh-CN"/>
        </w:rPr>
        <w:lastRenderedPageBreak/>
        <w:t>目录</w:t>
      </w:r>
    </w:p>
    <w:p w14:paraId="4FCB8B0A" w14:textId="77777777" w:rsidR="00600140" w:rsidRPr="00BC05C4" w:rsidRDefault="00DE3FCE" w:rsidP="00600140">
      <w:pPr>
        <w:pStyle w:val="11"/>
        <w:tabs>
          <w:tab w:val="left" w:pos="1278"/>
          <w:tab w:val="right" w:leader="dot" w:pos="8296"/>
        </w:tabs>
        <w:ind w:firstLine="480"/>
        <w:rPr>
          <w:b w:val="0"/>
          <w:noProof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r w:rsidR="00600140" w:rsidRPr="00030259">
        <w:rPr>
          <w:rFonts w:ascii="宋体" w:hAnsi="宋体" w:hint="eastAsia"/>
          <w:noProof/>
        </w:rPr>
        <w:t>一、</w:t>
      </w:r>
      <w:r w:rsidR="00600140" w:rsidRPr="00BC05C4">
        <w:rPr>
          <w:b w:val="0"/>
          <w:noProof/>
        </w:rPr>
        <w:tab/>
      </w:r>
      <w:r w:rsidR="00600140">
        <w:rPr>
          <w:rFonts w:hint="eastAsia"/>
          <w:noProof/>
        </w:rPr>
        <w:t>一级标题</w:t>
      </w:r>
      <w:r w:rsidR="00600140">
        <w:rPr>
          <w:noProof/>
        </w:rPr>
        <w:tab/>
      </w:r>
      <w:r w:rsidR="00600140">
        <w:rPr>
          <w:noProof/>
        </w:rPr>
        <w:fldChar w:fldCharType="begin"/>
      </w:r>
      <w:r w:rsidR="00600140">
        <w:rPr>
          <w:noProof/>
        </w:rPr>
        <w:instrText xml:space="preserve"> PAGEREF _Toc276647073 \h </w:instrText>
      </w:r>
      <w:r w:rsidR="00600140">
        <w:rPr>
          <w:noProof/>
        </w:rPr>
      </w:r>
      <w:r w:rsidR="00600140">
        <w:rPr>
          <w:noProof/>
        </w:rPr>
        <w:fldChar w:fldCharType="separate"/>
      </w:r>
      <w:r w:rsidR="00600140">
        <w:rPr>
          <w:noProof/>
        </w:rPr>
        <w:t>3</w:t>
      </w:r>
      <w:r w:rsidR="00600140">
        <w:rPr>
          <w:noProof/>
        </w:rPr>
        <w:fldChar w:fldCharType="end"/>
      </w:r>
    </w:p>
    <w:p w14:paraId="4EA1EA61" w14:textId="77777777" w:rsidR="00600140" w:rsidRPr="00BC05C4" w:rsidRDefault="00600140" w:rsidP="00BC05C4">
      <w:pPr>
        <w:pStyle w:val="21"/>
        <w:tabs>
          <w:tab w:val="left" w:pos="1177"/>
          <w:tab w:val="right" w:leader="dot" w:pos="8296"/>
        </w:tabs>
        <w:ind w:firstLine="440"/>
        <w:rPr>
          <w:b w:val="0"/>
          <w:noProof/>
          <w:sz w:val="24"/>
          <w:szCs w:val="24"/>
        </w:rPr>
      </w:pPr>
      <w:r>
        <w:rPr>
          <w:noProof/>
        </w:rPr>
        <w:t>1.</w:t>
      </w:r>
      <w:r w:rsidRPr="00BC05C4"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二级标题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_Toc276647074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A96CB9" w14:textId="77777777" w:rsidR="00DE3FCE" w:rsidRDefault="00DE3FCE" w:rsidP="00DE3FCE">
      <w:pPr>
        <w:ind w:firstLine="560"/>
      </w:pPr>
      <w:r>
        <w:rPr>
          <w:b/>
          <w:bCs/>
          <w:noProof/>
        </w:rPr>
        <w:fldChar w:fldCharType="end"/>
      </w:r>
    </w:p>
    <w:p w14:paraId="62BCB4BF" w14:textId="77777777" w:rsidR="00324EFA" w:rsidRDefault="00324EFA" w:rsidP="00102A3C">
      <w:pPr>
        <w:widowControl/>
        <w:ind w:firstLine="560"/>
        <w:jc w:val="left"/>
      </w:pPr>
    </w:p>
    <w:p w14:paraId="7C6EDE6C" w14:textId="77777777" w:rsidR="00844C6C" w:rsidRDefault="00844C6C" w:rsidP="00102A3C">
      <w:pPr>
        <w:widowControl/>
        <w:ind w:firstLine="560"/>
        <w:jc w:val="left"/>
      </w:pPr>
    </w:p>
    <w:p w14:paraId="4457C9AC" w14:textId="77777777" w:rsidR="00844C6C" w:rsidRDefault="00844C6C" w:rsidP="00102A3C">
      <w:pPr>
        <w:widowControl/>
        <w:ind w:firstLine="560"/>
        <w:jc w:val="left"/>
        <w:rPr>
          <w:vanish/>
        </w:rPr>
      </w:pPr>
    </w:p>
    <w:p w14:paraId="76E0AFCF" w14:textId="77777777" w:rsidR="00844C6C" w:rsidRDefault="00844C6C" w:rsidP="00102A3C">
      <w:pPr>
        <w:widowControl/>
        <w:ind w:firstLine="560"/>
        <w:jc w:val="left"/>
        <w:rPr>
          <w:vanish/>
        </w:rPr>
      </w:pPr>
    </w:p>
    <w:p w14:paraId="24C5A0B8" w14:textId="77777777" w:rsidR="00844C6C" w:rsidRDefault="00844C6C" w:rsidP="00102A3C">
      <w:pPr>
        <w:widowControl/>
        <w:ind w:firstLine="560"/>
        <w:jc w:val="left"/>
        <w:sectPr w:rsidR="00844C6C" w:rsidSect="00CB70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B38AE2" w14:textId="0BCF70D5" w:rsidR="00942910" w:rsidRDefault="00A205A9" w:rsidP="00942910">
      <w:pPr>
        <w:pStyle w:val="1"/>
      </w:pPr>
      <w:r>
        <w:rPr>
          <w:rFonts w:hint="eastAsia"/>
        </w:rPr>
        <w:lastRenderedPageBreak/>
        <w:t>概述</w:t>
      </w:r>
    </w:p>
    <w:p w14:paraId="1EE3EA5A" w14:textId="5425842D" w:rsidR="00B45414" w:rsidRDefault="00357FEA" w:rsidP="00371B87">
      <w:pPr>
        <w:pStyle w:val="2"/>
      </w:pPr>
      <w:r>
        <w:rPr>
          <w:rFonts w:hint="eastAsia"/>
        </w:rPr>
        <w:t>权限</w:t>
      </w:r>
      <w:r>
        <w:t>系统</w:t>
      </w:r>
    </w:p>
    <w:p w14:paraId="74AD2E26" w14:textId="2F552948" w:rsidR="001454CF" w:rsidRDefault="00653736" w:rsidP="001454CF">
      <w:pPr>
        <w:ind w:firstLine="560"/>
        <w:rPr>
          <w:rFonts w:ascii="宋体" w:hAnsi="宋体" w:cs="Arial"/>
          <w:color w:val="333333"/>
          <w:kern w:val="0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11D8386" wp14:editId="144B99C1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524500" cy="6061075"/>
                <wp:effectExtent l="50800" t="25400" r="88900" b="9525"/>
                <wp:wrapTopAndBottom/>
                <wp:docPr id="334" name="组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6061075"/>
                          <a:chOff x="0" y="0"/>
                          <a:chExt cx="5524500" cy="6061075"/>
                        </a:xfrm>
                      </wpg:grpSpPr>
                      <wps:wsp>
                        <wps:cNvPr id="266" name="文本框 266"/>
                        <wps:cNvSpPr txBox="1"/>
                        <wps:spPr>
                          <a:xfrm>
                            <a:off x="0" y="0"/>
                            <a:ext cx="8255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7630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企业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267"/>
                        <wps:cNvSpPr txBox="1"/>
                        <wps:spPr>
                          <a:xfrm rot="20700000">
                            <a:off x="533400" y="1209675"/>
                            <a:ext cx="10668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3E4EE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企业类型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268"/>
                        <wps:cNvSpPr txBox="1"/>
                        <wps:spPr>
                          <a:xfrm rot="20700000">
                            <a:off x="533400" y="1935480"/>
                            <a:ext cx="10668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261F7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企业类型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2133600" y="483870"/>
                            <a:ext cx="10668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522F6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功能插件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2133600" y="1209675"/>
                            <a:ext cx="10668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B163A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功能插件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308744" wp14:editId="77C1E729">
                                    <wp:extent cx="875030" cy="1471737"/>
                                    <wp:effectExtent l="0" t="0" r="0" b="1905"/>
                                    <wp:docPr id="330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5030" cy="14717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文本框 272"/>
                        <wps:cNvSpPr txBox="1"/>
                        <wps:spPr>
                          <a:xfrm>
                            <a:off x="2133600" y="1935480"/>
                            <a:ext cx="10668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DF739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功能插件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9222B1" wp14:editId="1D49CA1A">
                                    <wp:extent cx="875030" cy="1471737"/>
                                    <wp:effectExtent l="0" t="0" r="0" b="1905"/>
                                    <wp:docPr id="331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5030" cy="14717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文本框 274"/>
                        <wps:cNvSpPr txBox="1"/>
                        <wps:spPr>
                          <a:xfrm>
                            <a:off x="2133600" y="2661285"/>
                            <a:ext cx="10668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B0D34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功能插件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9661DA" wp14:editId="5C34B97E">
                                    <wp:extent cx="875030" cy="1471737"/>
                                    <wp:effectExtent l="0" t="0" r="0" b="1905"/>
                                    <wp:docPr id="332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5030" cy="14717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文本框 276"/>
                        <wps:cNvSpPr txBox="1"/>
                        <wps:spPr>
                          <a:xfrm>
                            <a:off x="2133600" y="3387090"/>
                            <a:ext cx="10668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CF3AF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功能插件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DD6369" wp14:editId="3C3B56BC">
                                    <wp:extent cx="875030" cy="1471737"/>
                                    <wp:effectExtent l="0" t="0" r="0" b="1905"/>
                                    <wp:docPr id="333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5030" cy="14717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文本框 280"/>
                        <wps:cNvSpPr txBox="1"/>
                        <wps:spPr>
                          <a:xfrm>
                            <a:off x="3733800" y="17145"/>
                            <a:ext cx="9779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B4EDA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添加权限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文本框 281"/>
                        <wps:cNvSpPr txBox="1"/>
                        <wps:spPr>
                          <a:xfrm>
                            <a:off x="3721100" y="598170"/>
                            <a:ext cx="9779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CD1E4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删除权限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3721100" y="1183640"/>
                            <a:ext cx="9779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D09B8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添加权限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文本框 284"/>
                        <wps:cNvSpPr txBox="1"/>
                        <wps:spPr>
                          <a:xfrm>
                            <a:off x="3721100" y="1753235"/>
                            <a:ext cx="977900" cy="4667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AB548" w14:textId="77777777" w:rsidR="00653736" w:rsidRDefault="00653736" w:rsidP="00653736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删除权限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9" name="组 289"/>
                        <wpg:cNvGrpSpPr/>
                        <wpg:grpSpPr>
                          <a:xfrm>
                            <a:off x="723900" y="4596765"/>
                            <a:ext cx="609600" cy="821690"/>
                            <a:chOff x="0" y="0"/>
                            <a:chExt cx="609600" cy="821690"/>
                          </a:xfrm>
                        </wpg:grpSpPr>
                        <wps:wsp>
                          <wps:cNvPr id="286" name="笑脸 286"/>
                          <wps:cNvSpPr/>
                          <wps:spPr>
                            <a:xfrm>
                              <a:off x="165100" y="0"/>
                              <a:ext cx="266700" cy="241935"/>
                            </a:xfrm>
                            <a:prstGeom prst="smileyFace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剪去同侧角的矩形 287"/>
                          <wps:cNvSpPr/>
                          <wps:spPr>
                            <a:xfrm>
                              <a:off x="165100" y="267335"/>
                              <a:ext cx="266700" cy="241935"/>
                            </a:xfrm>
                            <a:prstGeom prst="snip2Same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文本框 288"/>
                          <wps:cNvSpPr txBox="1"/>
                          <wps:spPr>
                            <a:xfrm>
                              <a:off x="0" y="547370"/>
                              <a:ext cx="6096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95209" w14:textId="77777777" w:rsidR="00653736" w:rsidRPr="00E22A7E" w:rsidRDefault="00653736" w:rsidP="00653736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22A7E">
                                  <w:rPr>
                                    <w:rFonts w:hint="eastAsia"/>
                                    <w:b/>
                                    <w:sz w:val="20"/>
                                    <w:szCs w:val="20"/>
                                  </w:rPr>
                                  <w:t>用户</w:t>
                                </w:r>
                                <w:r w:rsidRPr="00E22A7E">
                                  <w:rPr>
                                    <w:rFonts w:hint="eastAsia"/>
                                    <w:b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6" name="组 296"/>
                        <wpg:cNvGrpSpPr/>
                        <wpg:grpSpPr>
                          <a:xfrm>
                            <a:off x="2133600" y="4354830"/>
                            <a:ext cx="800100" cy="738505"/>
                            <a:chOff x="0" y="0"/>
                            <a:chExt cx="800100" cy="738505"/>
                          </a:xfrm>
                        </wpg:grpSpPr>
                        <wpg:grpSp>
                          <wpg:cNvPr id="295" name="组 295"/>
                          <wpg:cNvGrpSpPr/>
                          <wpg:grpSpPr>
                            <a:xfrm>
                              <a:off x="203200" y="0"/>
                              <a:ext cx="419100" cy="509270"/>
                              <a:chOff x="0" y="0"/>
                              <a:chExt cx="419100" cy="509270"/>
                            </a:xfrm>
                          </wpg:grpSpPr>
                          <wps:wsp>
                            <wps:cNvPr id="290" name="笑脸 290"/>
                            <wps:cNvSpPr/>
                            <wps:spPr>
                              <a:xfrm>
                                <a:off x="0" y="0"/>
                                <a:ext cx="266700" cy="24193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笑脸 291"/>
                            <wps:cNvSpPr/>
                            <wps:spPr>
                              <a:xfrm>
                                <a:off x="152400" y="152400"/>
                                <a:ext cx="266700" cy="24193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笑脸 292"/>
                            <wps:cNvSpPr/>
                            <wps:spPr>
                              <a:xfrm>
                                <a:off x="0" y="267335"/>
                                <a:ext cx="266700" cy="24193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4" name="文本框 294"/>
                          <wps:cNvSpPr txBox="1"/>
                          <wps:spPr>
                            <a:xfrm>
                              <a:off x="0" y="496570"/>
                              <a:ext cx="800100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D1D07" w14:textId="77777777" w:rsidR="00653736" w:rsidRPr="00E22A7E" w:rsidRDefault="00653736" w:rsidP="00653736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用户角色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7" name="组 297"/>
                        <wpg:cNvGrpSpPr/>
                        <wpg:grpSpPr>
                          <a:xfrm>
                            <a:off x="1955800" y="5322570"/>
                            <a:ext cx="800100" cy="738505"/>
                            <a:chOff x="0" y="0"/>
                            <a:chExt cx="800100" cy="738505"/>
                          </a:xfrm>
                        </wpg:grpSpPr>
                        <wpg:grpSp>
                          <wpg:cNvPr id="298" name="组 298"/>
                          <wpg:cNvGrpSpPr/>
                          <wpg:grpSpPr>
                            <a:xfrm>
                              <a:off x="203200" y="0"/>
                              <a:ext cx="419100" cy="509270"/>
                              <a:chOff x="0" y="0"/>
                              <a:chExt cx="419100" cy="509270"/>
                            </a:xfrm>
                          </wpg:grpSpPr>
                          <wps:wsp>
                            <wps:cNvPr id="299" name="笑脸 299"/>
                            <wps:cNvSpPr/>
                            <wps:spPr>
                              <a:xfrm>
                                <a:off x="0" y="0"/>
                                <a:ext cx="266700" cy="24193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笑脸 300"/>
                            <wps:cNvSpPr/>
                            <wps:spPr>
                              <a:xfrm>
                                <a:off x="152400" y="152400"/>
                                <a:ext cx="266700" cy="24193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笑脸 301"/>
                            <wps:cNvSpPr/>
                            <wps:spPr>
                              <a:xfrm>
                                <a:off x="0" y="267335"/>
                                <a:ext cx="266700" cy="24193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2" name="文本框 302"/>
                          <wps:cNvSpPr txBox="1"/>
                          <wps:spPr>
                            <a:xfrm>
                              <a:off x="0" y="496570"/>
                              <a:ext cx="800100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FF75C0" w14:textId="77777777" w:rsidR="00653736" w:rsidRPr="00E22A7E" w:rsidRDefault="00653736" w:rsidP="00653736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用户角色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4" name="直线连接符 304"/>
                        <wps:cNvCnPr/>
                        <wps:spPr>
                          <a:xfrm>
                            <a:off x="177800" y="483870"/>
                            <a:ext cx="0" cy="4354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线箭头连接符 305"/>
                        <wps:cNvCnPr/>
                        <wps:spPr>
                          <a:xfrm flipV="1">
                            <a:off x="177800" y="1584325"/>
                            <a:ext cx="393700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线箭头连接符 306"/>
                        <wps:cNvCnPr/>
                        <wps:spPr>
                          <a:xfrm flipV="1">
                            <a:off x="177800" y="2333625"/>
                            <a:ext cx="393700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线箭头连接符 307"/>
                        <wps:cNvCnPr/>
                        <wps:spPr>
                          <a:xfrm>
                            <a:off x="177800" y="4846320"/>
                            <a:ext cx="647700" cy="27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线箭头连接符 308"/>
                        <wps:cNvCnPr/>
                        <wps:spPr>
                          <a:xfrm flipV="1">
                            <a:off x="1600200" y="725805"/>
                            <a:ext cx="533400" cy="483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线箭头连接符 309"/>
                        <wps:cNvCnPr/>
                        <wps:spPr>
                          <a:xfrm>
                            <a:off x="1600200" y="1209675"/>
                            <a:ext cx="533400" cy="2419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线箭头连接符 310"/>
                        <wps:cNvCnPr/>
                        <wps:spPr>
                          <a:xfrm>
                            <a:off x="1600200" y="1935480"/>
                            <a:ext cx="533400" cy="2419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线箭头连接符 311"/>
                        <wps:cNvCnPr/>
                        <wps:spPr>
                          <a:xfrm>
                            <a:off x="1600200" y="1935480"/>
                            <a:ext cx="533400" cy="9677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线箭头连接符 312"/>
                        <wps:cNvCnPr/>
                        <wps:spPr>
                          <a:xfrm>
                            <a:off x="1600200" y="1935480"/>
                            <a:ext cx="533400" cy="1693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线箭头连接符 313"/>
                        <wps:cNvCnPr/>
                        <wps:spPr>
                          <a:xfrm flipV="1">
                            <a:off x="3200400" y="241935"/>
                            <a:ext cx="533400" cy="483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直线箭头连接符 314"/>
                        <wps:cNvCnPr/>
                        <wps:spPr>
                          <a:xfrm>
                            <a:off x="3200400" y="725805"/>
                            <a:ext cx="558800" cy="1219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直线箭头连接符 316"/>
                        <wps:cNvCnPr/>
                        <wps:spPr>
                          <a:xfrm>
                            <a:off x="3200400" y="145161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直线箭头连接符 317"/>
                        <wps:cNvCnPr/>
                        <wps:spPr>
                          <a:xfrm>
                            <a:off x="3200400" y="1451610"/>
                            <a:ext cx="533400" cy="483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直线箭头连接符 318"/>
                        <wps:cNvCnPr/>
                        <wps:spPr>
                          <a:xfrm flipV="1">
                            <a:off x="1155700" y="4596765"/>
                            <a:ext cx="1066800" cy="2419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直线箭头连接符 319"/>
                        <wps:cNvCnPr/>
                        <wps:spPr>
                          <a:xfrm>
                            <a:off x="1155700" y="4838065"/>
                            <a:ext cx="977900" cy="726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直线连接符 320"/>
                        <wps:cNvCnPr/>
                        <wps:spPr>
                          <a:xfrm>
                            <a:off x="5156200" y="241935"/>
                            <a:ext cx="0" cy="4354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线连接符 321"/>
                        <wps:cNvCnPr/>
                        <wps:spPr>
                          <a:xfrm flipH="1">
                            <a:off x="5511800" y="809625"/>
                            <a:ext cx="12700" cy="4754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线连接符 322"/>
                        <wps:cNvCnPr/>
                        <wps:spPr>
                          <a:xfrm>
                            <a:off x="2844800" y="4596765"/>
                            <a:ext cx="2311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直线连接符 324"/>
                        <wps:cNvCnPr/>
                        <wps:spPr>
                          <a:xfrm>
                            <a:off x="2755900" y="5564505"/>
                            <a:ext cx="275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线箭头连接符 326"/>
                        <wps:cNvCnPr/>
                        <wps:spPr>
                          <a:xfrm flipH="1">
                            <a:off x="4711700" y="241935"/>
                            <a:ext cx="444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线箭头连接符 327"/>
                        <wps:cNvCnPr/>
                        <wps:spPr>
                          <a:xfrm flipH="1">
                            <a:off x="4711700" y="1935480"/>
                            <a:ext cx="444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线箭头连接符 328"/>
                        <wps:cNvCnPr/>
                        <wps:spPr>
                          <a:xfrm flipH="1">
                            <a:off x="4711700" y="827405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线箭头连接符 329"/>
                        <wps:cNvCnPr/>
                        <wps:spPr>
                          <a:xfrm flipH="1">
                            <a:off x="4711700" y="142621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D8386" id="_x7ec4__x0020_334" o:spid="_x0000_s1043" style="position:absolute;left:0;text-align:left;margin-left:0;margin-top:33pt;width:435pt;height:477.25pt;z-index:251660800" coordsize="5524500,60610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266" o:spid="_x0000_s1044" type="#_x0000_t202" style="position:absolute;width:8255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MtzgxAAA&#10;ANwAAAAPAAAAZHJzL2Rvd25yZXYueG1sRI/NasMwEITvgb6D2EJvsRwfTHGtBNPSEOghJE0PvS3W&#10;VlZqrYylJM7bR4FCj8P8fEy9mlwvzjQG61nBIstBELdeWzYKDp/v82cQISJr7D2TgisFWC0fZjVW&#10;2l94R+d9NCKNcKhQQRfjUEkZ2o4chswPxMn78aPDmORopB7xksZdL4s8L6VDy4nQ4UCvHbW/+5O7&#10;c4etOTZ2Ydfrt2/34b6K5tgr9fQ4NS8gIk3xP/zX3mgFRVnC/Uw6An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jLc4MQAAADcAAAADwAAAAAAAAAAAAAAAACXAgAAZHJzL2Rv&#10;d25yZXYueG1sUEsFBgAAAAAEAAQA9QAAAIgDAAAAAA=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4A957630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企业</w:t>
                        </w:r>
                        <w:r>
                          <w:rPr>
                            <w:rFonts w:hint="eastAsia"/>
                          </w:rPr>
                          <w:t xml:space="preserve">1   </w:t>
                        </w:r>
                      </w:p>
                    </w:txbxContent>
                  </v:textbox>
                </v:shape>
                <v:shape id="_x6587__x672c__x6846__x0020_267" o:spid="_x0000_s1045" type="#_x0000_t202" style="position:absolute;left:533400;top:1209675;width:1066800;height:466725;rotation:-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S50xwAA&#10;ANwAAAAPAAAAZHJzL2Rvd25yZXYueG1sRI/dasJAFITvC32H5RR6U3RToVajq0ghtFQQ6t/1IXtM&#10;otmz6e42xj59tyB4OczMN8x03platOR8ZVnBcz8BQZxbXXGhYLvJeiMQPiBrrC2Tggt5mM/u76aY&#10;anvmL2rXoRARwj5FBWUITSqlz0sy6Pu2IY7ewTqDIUpXSO3wHOGmloMkGUqDFceFEht6Kyk/rX+M&#10;guW73ue74+ev+37Jxpd9u8q4eVLq8aFbTEAE6sItfG1/aAWD4Sv8n4lH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CEudMcAAADcAAAADwAAAAAAAAAAAAAAAACXAgAAZHJz&#10;L2Rvd25yZXYueG1sUEsFBgAAAAAEAAQA9QAAAIsDAAAAAA=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62E3E4EE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企业类型</w:t>
                        </w:r>
                        <w:r>
                          <w:rPr>
                            <w:rFonts w:hint="eastAsia"/>
                          </w:rPr>
                          <w:t xml:space="preserve">1  </w:t>
                        </w:r>
                      </w:p>
                    </w:txbxContent>
                  </v:textbox>
                </v:shape>
                <v:shape id="_x6587__x672c__x6846__x0020_268" o:spid="_x0000_s1046" type="#_x0000_t202" style="position:absolute;left:533400;top:1935480;width:1066800;height:466725;rotation:-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vroGwwAA&#10;ANwAAAAPAAAAZHJzL2Rvd25yZXYueG1sRE9da8IwFH0f+B/CHfgyNFWYaGcUEYpjg4Fu6/OlubZ1&#10;zU1NYq379cvDwMfD+V6ue9OIjpyvLSuYjBMQxIXVNZcKvj6z0RyED8gaG8uk4EYe1qvBwxJTba+8&#10;p+4QShFD2KeooAqhTaX0RUUG/di2xJE7WmcwROhKqR1eY7hp5DRJZtJgzbGhwpa2FRU/h4tR8L7T&#10;efF9evt15+dsccu7j4zbJ6WGj/3mBUSgPtzF/+5XrWA6i2vjmXgE5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vroGwwAAANwAAAAPAAAAAAAAAAAAAAAAAJcCAABkcnMvZG93&#10;bnJldi54bWxQSwUGAAAAAAQABAD1AAAAhw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5BD261F7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企业类型</w:t>
                        </w:r>
                        <w:r>
                          <w:rPr>
                            <w:rFonts w:hint="eastAsia"/>
                          </w:rPr>
                          <w:t xml:space="preserve">2  </w:t>
                        </w:r>
                      </w:p>
                    </w:txbxContent>
                  </v:textbox>
                </v:shape>
                <v:shape id="_x6587__x672c__x6846__x0020_269" o:spid="_x0000_s1047" type="#_x0000_t202" style="position:absolute;left:2133600;top:483870;width:10668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UiSwwAA&#10;ANwAAAAPAAAAZHJzL2Rvd25yZXYueG1sRI9Li8IwFIX3wvyHcAfcaWoXotUoZYYRwYX4mMXsLs21&#10;jdPclCZq/fdGEFwezuPjzJedrcWVWm8cKxgNExDEhdOGSwXHw89gAsIHZI21Y1JwJw/LxUdvjpl2&#10;N97RdR9KEUfYZ6igCqHJpPRFRRb90DXE0Tu51mKIsi2lbvEWx20t0yQZS4uGI6HChr4qKv73F/vk&#10;NtvynJuRWa2+/+zG/qb5uVaq/9nlMxCBuvAOv9prrSAdT+F5Jh4B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rUiSwwAAANwAAAAPAAAAAAAAAAAAAAAAAJcCAABkcnMvZG93&#10;bnJldi54bWxQSwUGAAAAAAQABAD1AAAAhw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310522F6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功能插件</w:t>
                        </w:r>
                        <w:r>
                          <w:rPr>
                            <w:rFonts w:hint="eastAsia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6587__x672c__x6846__x0020_270" o:spid="_x0000_s1048" type="#_x0000_t202" style="position:absolute;left:2133600;top:1209675;width:10668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nfSwQAA&#10;ANwAAAAPAAAAZHJzL2Rvd25yZXYueG1sRE9Ni8IwEL0L/ocwgjdN7UGla5SyoggeFt314G1oZtu4&#10;zaQ0Ueu/3wiCx8f7Xqw6W4sbtd44VjAZJyCIC6cNlwp+vjejOQgfkDXWjknBgzyslv3eAjPt7nyg&#10;2zGUIoawz1BBFUKTSemLiiz6sWuII/frWoshwraUusV7DLe1TJNkKi0ajg0VNvRZUfF3vNpnb/NV&#10;XnIzMdvt+mz39pTml1qp4aDLP0AE6sJb/HLvtIJ0FufHM/EI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0530sEAAADcAAAADwAAAAAAAAAAAAAAAACXAgAAZHJzL2Rvd25y&#10;ZXYueG1sUEsFBgAAAAAEAAQA9QAAAIUDAAAAAA=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2D1B163A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功能插件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3308744" wp14:editId="77C1E729">
                              <wp:extent cx="875030" cy="1471737"/>
                              <wp:effectExtent l="0" t="0" r="0" b="1905"/>
                              <wp:docPr id="330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5030" cy="14717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6587__x672c__x6846__x0020_272" o:spid="_x0000_s1049" type="#_x0000_t202" style="position:absolute;left:2133600;top:1935480;width:10668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0Ew+xAAA&#10;ANwAAAAPAAAAZHJzL2Rvd25yZXYueG1sRI/LasMwEEX3gfyDmEB3sRwv2uJaCSahodBFaR6L7gZr&#10;YiuxRkZSE/fvq0Chy8t9HG61Gm0vruSDcaxgkeUgiBunDbcKDvvX+TOIEJE19o5JwQ8FWC2nkwpL&#10;7W78SdddbEUa4VCigi7GoZQyNB1ZDJkbiJN3ct5iTNK3Unu8pXHbyyLPH6VFw4nQ4UDrjprL7tve&#10;ucNHe67Nwmy3my/7bo9Ffe6VepiN9QuISGP8D/+137SC4qmA+5l0B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NBMPsQAAADcAAAADwAAAAAAAAAAAAAAAACXAgAAZHJzL2Rv&#10;d25yZXYueG1sUEsFBgAAAAAEAAQA9QAAAIgDAAAAAA=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64CDF739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功能插件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C9222B1" wp14:editId="1D49CA1A">
                              <wp:extent cx="875030" cy="1471737"/>
                              <wp:effectExtent l="0" t="0" r="0" b="1905"/>
                              <wp:docPr id="331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5030" cy="14717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6587__x672c__x6846__x0020_274" o:spid="_x0000_s1050" type="#_x0000_t202" style="position:absolute;left:2133600;top:2661285;width:10668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XHRwwAA&#10;ANwAAAAPAAAAZHJzL2Rvd25yZXYueG1sRI/NisIwFIX3A75DuMLsxtQiKtUoxWFkwMWgowt3l+ba&#10;Rpub0kStb2+EgVkezs/HmS87W4sbtd44VjAcJCCIC6cNlwr2v18fUxA+IGusHZOCB3lYLnpvc8y0&#10;u/OWbrtQijjCPkMFVQhNJqUvKrLoB64hjt7JtRZDlG0pdYv3OG5rmSbJWFo0HAkVNrSqqLjsrvbF&#10;bX7Kc26GZr3+PNqNPaT5uVbqvd/lMxCBuvAf/mt/awXpZASvM/EIyM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dXHRwwAAANwAAAAPAAAAAAAAAAAAAAAAAJcCAABkcnMvZG93&#10;bnJldi54bWxQSwUGAAAAAAQABAD1AAAAhw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32DB0D34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功能插件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89661DA" wp14:editId="5C34B97E">
                              <wp:extent cx="875030" cy="1471737"/>
                              <wp:effectExtent l="0" t="0" r="0" b="1905"/>
                              <wp:docPr id="332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5030" cy="14717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6587__x672c__x6846__x0020_276" o:spid="_x0000_s1051" type="#_x0000_t202" style="position:absolute;left:2133600;top:3387090;width:10668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60o9wwAA&#10;ANwAAAAPAAAAZHJzL2Rvd25yZXYueG1sRI9Li8IwFIX3wvyHcAfcaWoXKtUoZYYRwYX4mMXsLs21&#10;jdPclCZq/fdGEFwezuPjzJedrcWVWm8cKxgNExDEhdOGSwXHw89gCsIHZI21Y1JwJw/LxUdvjpl2&#10;N97RdR9KEUfYZ6igCqHJpPRFRRb90DXE0Tu51mKIsi2lbvEWx20t0yQZS4uGI6HChr4qKv73F/vk&#10;NtvynJuRWa2+/+zG/qb5uVaq/9nlMxCBuvAOv9prrSCdjOF5Jh4B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60o9wwAAANwAAAAPAAAAAAAAAAAAAAAAAJcCAABkcnMvZG93&#10;bnJldi54bWxQSwUGAAAAAAQABAD1AAAAhw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6DBCF3AF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功能插件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4DD6369" wp14:editId="3C3B56BC">
                              <wp:extent cx="875030" cy="1471737"/>
                              <wp:effectExtent l="0" t="0" r="0" b="1905"/>
                              <wp:docPr id="333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5030" cy="14717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6587__x672c__x6846__x0020_280" o:spid="_x0000_s1052" type="#_x0000_t202" style="position:absolute;left:3733800;top:17145;width:9779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wf1wgAA&#10;ANwAAAAPAAAAZHJzL2Rvd25yZXYueG1sRE/Pa8IwFL4P/B/CE7zN1B6kVKOUDUXwIOu2g7dH89bG&#10;NS+liW3975fBYMeP7/d2P9lWDNR741jBapmAIK6cNlwr+Hg/PGcgfEDW2DomBQ/ysN/NnraYazfy&#10;Gw1lqEUMYZ+jgiaELpfSVw1Z9EvXEUfuy/UWQ4R9LXWPYwy3rUyTZC0tGo4NDXb00lD1Xd7tb293&#10;qW+FWZnj8fVqz/YzLW6tUov5VGxABJrCv/jPfdIK0izOj2fiEZC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6bB/XCAAAA3AAAAA8AAAAAAAAAAAAAAAAAlwIAAGRycy9kb3du&#10;cmV2LnhtbFBLBQYAAAAABAAEAPUAAACGAwAAAAA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4B7B4EDA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添加权限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6587__x672c__x6846__x0020_281" o:spid="_x0000_s1053" type="#_x0000_t202" style="position:absolute;left:3721100;top:598170;width:9779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16JuwwAA&#10;ANwAAAAPAAAAZHJzL2Rvd25yZXYueG1sRI9Li8IwFIX3gv8hXMGdpu1CpBqljCgDLmR8LGZ3ae60&#10;cZqb0mS0/nsjDLg8nMfHWa5724gbdd44VpBOExDEpdOGKwXn03YyB+EDssbGMSl4kIf1ajhYYq7d&#10;nb/odgyViCPsc1RQh9DmUvqyJot+6lri6P24zmKIsquk7vAex20jsySZSYuGI6HGlj5qKn+Pf/bF&#10;bQ/VtTCp2e0233ZvL1lxbZQaj/piASJQH97h//anVpDNU3idiUd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16JuwwAAANwAAAAPAAAAAAAAAAAAAAAAAJcCAABkcnMvZG93&#10;bnJldi54bWxQSwUGAAAAAAQABAD1AAAAhw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548CD1E4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删除权限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6587__x672c__x6846__x0020_283" o:spid="_x0000_s1054" type="#_x0000_t202" style="position:absolute;left:3721100;top:1183640;width:9779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SZmCwwAA&#10;ANwAAAAPAAAAZHJzL2Rvd25yZXYueG1sRI/NisIwFIX3gu8QruBOUyuIVKMURRlwMeiMC3eX5tpG&#10;m5vSZLS+/UQYmOXh/Hyc5bqztXhQ641jBZNxAoK4cNpwqeD7azeag/ABWWPtmBS8yMN61e8tMdPu&#10;yUd6nEIp4gj7DBVUITSZlL6oyKIfu4Y4elfXWgxRtqXULT7juK1lmiQzadFwJFTY0Kai4n76sW9u&#10;81necjMx+/32Yg/2nOa3WqnhoMsXIAJ14T/81/7QCtL5FN5n4hG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SZmCwwAAANwAAAAPAAAAAAAAAAAAAAAAAJcCAABkcnMvZG93&#10;bnJldi54bWxQSwUGAAAAAAQABAD1AAAAhw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395D09B8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添加权限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6587__x672c__x6846__x0020_284" o:spid="_x0000_s1055" type="#_x0000_t202" style="position:absolute;left:3721100;top:1753235;width:977900;height:466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oAH2wwAA&#10;ANwAAAAPAAAAZHJzL2Rvd25yZXYueG1sRI/NisIwFIX3gu8QruBOU4uIVKMURRlwMeiMC3eX5tpG&#10;m5vSZLS+/UQYmOXh/Hyc5bqztXhQ641jBZNxAoK4cNpwqeD7azeag/ABWWPtmBS8yMN61e8tMdPu&#10;yUd6nEIp4gj7DBVUITSZlL6oyKIfu4Y4elfXWgxRtqXULT7juK1lmiQzadFwJFTY0Kai4n76sW9u&#10;81necjMx+/32Yg/2nOa3WqnhoMsXIAJ14T/81/7QCtL5FN5n4hG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oAH2wwAAANwAAAAPAAAAAAAAAAAAAAAAAJcCAABkcnMvZG93&#10;bnJldi54bWxQSwUGAAAAAAQABAD1AAAAhw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414AB548" w14:textId="77777777" w:rsidR="00653736" w:rsidRDefault="00653736" w:rsidP="00653736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删除权限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7ec4__x0020_289" o:spid="_x0000_s1056" style="position:absolute;left:723900;top:4596765;width:609600;height:821690" coordsize="609600,821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FHn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Q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AhR58UAAADcAAAA&#10;DwAAAAAAAAAAAAAAAACpAgAAZHJzL2Rvd25yZXYueG1sUEsFBgAAAAAEAAQA+gAAAJsDAAAAAA==&#10;">
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_x7b11__x8138__x0020_286" o:spid="_x0000_s1057" type="#_x0000_t96" style="position:absolute;left:165100;width:266700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QIexgAA&#10;ANwAAAAPAAAAZHJzL2Rvd25yZXYueG1sRI9Ba8JAFITvBf/D8oRepG60kEp0FVsqlR5Eo3h+ZF+z&#10;odm3aXZr4r93hUKPw8x8wyxWva3FhVpfOVYwGScgiAunKy4VnI6bpxkIH5A11o5JwZU8rJaDhwVm&#10;2nV8oEseShEh7DNUYEJoMil9YciiH7uGOHpfrrUYomxLqVvsItzWcpokqbRYcVww2NCboeI7/7UK&#10;fj6ew2Y0WXejc/75+r5/6VOzOyj1OOzXcxCB+vAf/mtvtYLpLIX7mXgE5PI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vQIexgAAANwAAAAPAAAAAAAAAAAAAAAAAJcCAABkcnMv&#10;ZG93bnJldi54bWxQSwUGAAAAAAQABAD1AAAAigMAAAAA&#10;" fillcolor="#bfbfbf" strokecolor="black [3213]">
                    <v:shadow on="t" opacity="22937f" mv:blur="40000f" origin=",.5" offset="0,23000emu"/>
                  </v:shape>
                  <v:shape id="_x526a__x53bb__x540c__x4fa7__x89d2__x7684__x77e9__x5f62__x0020_287" o:spid="_x0000_s1058" style="position:absolute;left:165100;top:267335;width:266700;height:241935;visibility:visible;mso-wrap-style:square;v-text-anchor:middle" coordsize="266700,2419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hyTmxgAA&#10;ANwAAAAPAAAAZHJzL2Rvd25yZXYueG1sRI9Ba8JAFITvQv/D8gRvulFEQ+oqpdBSPNk0or09s89s&#10;aPZtml01/vtuodDjMDPfMKtNbxtxpc7XjhVMJwkI4tLpmisFxcfLOAXhA7LGxjEpuJOHzfphsMJM&#10;uxu/0zUPlYgQ9hkqMCG0mZS+NGTRT1xLHL2z6yyGKLtK6g5vEW4bOUuShbRYc1ww2NKzofIrv1gF&#10;u1NemPmhTF/z5bfbfu7n+0oelRoN+6dHEIH68B/+a79pBbN0Cb9n4hGQ6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hyTmxgAAANwAAAAPAAAAAAAAAAAAAAAAAJcCAABkcnMv&#10;ZG93bnJldi54bWxQSwUGAAAAAAQABAD1AAAAigMAAAAA&#10;" path="m40323,0l226377,,266700,40323,266700,241935,266700,241935,,241935,,241935,,40323,40323,0xe" fillcolor="#bfbfbf" strokecolor="black [3213]">
                    <v:shadow on="t" opacity="22937f" mv:blur="40000f" origin=",.5" offset="0,23000emu"/>
                    <v:path arrowok="t" o:connecttype="custom" o:connectlocs="40323,0;226377,0;266700,40323;266700,241935;266700,241935;0,241935;0,241935;0,40323;40323,0" o:connectangles="0,0,0,0,0,0,0,0,0"/>
                  </v:shape>
                  <v:shape id="_x6587__x672c__x6846__x0020_288" o:spid="_x0000_s1059" type="#_x0000_t202" style="position:absolute;top:547370;width:6096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0HHAvwAA&#10;ANwAAAAPAAAAZHJzL2Rvd25yZXYueG1sRE/LisIwFN0P+A/hCu7GRNFBq1FkBsGVMr7A3aW5tsXm&#10;pjTR1r83C8Hl4bzny9aW4kG1LxxrGPQVCOLUmYIzDcfD+nsCwgdkg6Vj0vAkD8tF52uOiXEN/9Nj&#10;HzIRQ9gnqCEPoUqk9GlOFn3fVcSRu7raYoiwzqSpsYnhtpRDpX6kxYJjQ44V/eaU3vZ3q+G0vV7O&#10;I7XL/uy4alyrJNup1LrXbVczEIHa8BG/3RujYTiJa+OZeATk4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QccC/AAAA3AAAAA8AAAAAAAAAAAAAAAAAlwIAAGRycy9kb3ducmV2&#10;LnhtbFBLBQYAAAAABAAEAPUAAACDAwAAAAA=&#10;" filled="f" stroked="f">
                    <v:textbox>
                      <w:txbxContent>
                        <w:p w14:paraId="6A195209" w14:textId="77777777" w:rsidR="00653736" w:rsidRPr="00E22A7E" w:rsidRDefault="00653736" w:rsidP="00653736">
                          <w:pPr>
                            <w:spacing w:line="240" w:lineRule="auto"/>
                            <w:ind w:firstLineChars="0" w:firstLine="0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E22A7E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用户</w:t>
                          </w:r>
                          <w:r w:rsidRPr="00E22A7E"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7ec4__x0020_296" o:spid="_x0000_s1060" style="position:absolute;left:2133600;top:4354830;width:800100;height:738505" coordsize="800100,7385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TlNIxgAAANwAAAAPAAAAZHJzL2Rvd25yZXYueG1sRI9Ba8JAFITvBf/D8oTe&#10;mk0sDTVmFRErHkKhKpTeHtlnEsy+DdltEv99t1DocZiZb5h8M5lWDNS7xrKCJIpBEJdWN1wpuJzf&#10;nl5BOI+ssbVMCu7kYLOePeSYaTvyBw0nX4kAYZehgtr7LpPSlTUZdJHtiIN3tb1BH2RfSd3jGOCm&#10;lYs4TqXBhsNCjR3taipvp2+j4DDiuH1O9kNxu+7uX+eX988iIaUe59N2BcLT5P/Df+2jVrBY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hOU0jGAAAA3AAA&#10;AA8AAAAAAAAAAAAAAAAAqQIAAGRycy9kb3ducmV2LnhtbFBLBQYAAAAABAAEAPoAAACcAwAAAAA=&#10;">
                  <v:group id="_x7ec4__x0020_295" o:spid="_x0000_s1061" style="position:absolute;left:203200;width:419100;height:509270" coordsize="419100,509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nM0/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c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JzNP8UAAADcAAAA&#10;DwAAAAAAAAAAAAAAAACpAgAAZHJzL2Rvd25yZXYueG1sUEsFBgAAAAAEAAQA+gAAAJsDAAAAAA==&#10;">
                    <v:shape id="_x7b11__x8138__x0020_290" o:spid="_x0000_s1062" type="#_x0000_t96" style="position:absolute;width:266700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akswwAA&#10;ANwAAAAPAAAAZHJzL2Rvd25yZXYueG1sRE/Pa8IwFL4L+x/CE3YRTVVwWo3ixsThYWgVz4/m2ZQ1&#10;L12T2e6/Xw4Djx/f79Wms5W4U+NLxwrGowQEce50yYWCy3k3nIPwAVlj5ZgU/JKHzfqpt8JUu5ZP&#10;dM9CIWII+xQVmBDqVEqfG7LoR64mjtzNNRZDhE0hdYNtDLeVnCTJTFosOTYYrOnNUP6V/VgF3/tp&#10;2A3G23ZwzQ6v78eXbmY+T0o997vtEkSgLjzE/+4PrWCyiPPjmXgE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wakswwAAANwAAAAPAAAAAAAAAAAAAAAAAJcCAABkcnMvZG93&#10;bnJldi54bWxQSwUGAAAAAAQABAD1AAAAhwMAAAAA&#10;" fillcolor="#bfbfbf" strokecolor="black [3213]">
                      <v:shadow on="t" opacity="22937f" mv:blur="40000f" origin=",.5" offset="0,23000emu"/>
                    </v:shape>
                    <v:shape id="_x7b11__x8138__x0020_291" o:spid="_x0000_s1063" type="#_x0000_t96" style="position:absolute;left:152400;top:152400;width:266700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jQy3xwAA&#10;ANwAAAAPAAAAZHJzL2Rvd25yZXYueG1sRI9Ba8JAFITvhf6H5RW8SN1EwbbRVawolh5KTcXzI/vM&#10;hmbfxuxq4r/vFgo9DjPzDTNf9rYWV2p95VhBOkpAEBdOV1wqOHxtH59B+ICssXZMCm7kYbm4v5tj&#10;pl3He7rmoRQRwj5DBSaEJpPSF4Ys+pFriKN3cq3FEGVbSt1iF+G2luMkmUqLFccFgw2tDRXf+cUq&#10;OO8mYTtMV93wmL+/bj6f+qn52Cs1eOhXMxCB+vAf/mu/aQXjlxR+z8QjIB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40Mt8cAAADcAAAADwAAAAAAAAAAAAAAAACXAgAAZHJz&#10;L2Rvd25yZXYueG1sUEsFBgAAAAAEAAQA9QAAAIsDAAAAAA==&#10;" fillcolor="#bfbfbf" strokecolor="black [3213]">
                      <v:shadow on="t" opacity="22937f" mv:blur="40000f" origin=",.5" offset="0,23000emu"/>
                    </v:shape>
                    <v:shape id="_x7b11__x8138__x0020_292" o:spid="_x0000_s1064" type="#_x0000_t96" style="position:absolute;top:267335;width:266700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X5LAxwAA&#10;ANwAAAAPAAAAZHJzL2Rvd25yZXYueG1sRI9Ba8JAFITvgv9heUIvUjemoG10FSuVFg+iaen5kX1m&#10;Q7NvY3Zr0n/fLRQ8DjPzDbNc97YWV2p95VjBdJKAIC6crrhU8PG+u38E4QOyxtoxKfghD+vVcLDE&#10;TLuOT3TNQykihH2GCkwITSalLwxZ9BPXEEfv7FqLIcq2lLrFLsJtLdMkmUmLFccFgw1tDRVf+bdV&#10;cHl9CLvxdNONP/P988tx3s/M4aTU3ajfLEAE6sMt/N9+0wrSpxT+zsQjIF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1+SwMcAAADcAAAADwAAAAAAAAAAAAAAAACXAgAAZHJz&#10;L2Rvd25yZXYueG1sUEsFBgAAAAAEAAQA9QAAAIsDAAAAAA==&#10;" fillcolor="#bfbfbf" strokecolor="black [3213]">
                      <v:shadow on="t" opacity="22937f" mv:blur="40000f" origin=",.5" offset="0,23000emu"/>
                    </v:shape>
                  </v:group>
                  <v:shape id="_x6587__x672c__x6846__x0020_294" o:spid="_x0000_s1065" type="#_x0000_t202" style="position:absolute;top:496570;width:800100;height:2419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RO0YxAAA&#10;ANwAAAAPAAAAZHJzL2Rvd25yZXYueG1sRI9Ba8JAFITvBf/D8gRvdVexRaObIBahp5amKnh7ZJ9J&#10;MPs2ZLdJ+u+7hUKPw8x8w+yy0Taip87XjjUs5goEceFMzaWG0+fxcQ3CB2SDjWPS8E0esnTysMPE&#10;uIE/qM9DKSKEfYIaqhDaREpfVGTRz11LHL2b6yyGKLtSmg6HCLeNXCr1LC3WHBcqbOlQUXHPv6yG&#10;89vtelmp9/LFPrWDG5Vku5Faz6bjfgsi0Bj+w3/tV6NhuVnB75l4BGT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TtGMQAAADcAAAADwAAAAAAAAAAAAAAAACXAgAAZHJzL2Rv&#10;d25yZXYueG1sUEsFBgAAAAAEAAQA9QAAAIgDAAAAAA==&#10;" filled="f" stroked="f">
                    <v:textbox>
                      <w:txbxContent>
                        <w:p w14:paraId="686D1D07" w14:textId="77777777" w:rsidR="00653736" w:rsidRPr="00E22A7E" w:rsidRDefault="00653736" w:rsidP="00653736">
                          <w:pPr>
                            <w:spacing w:line="240" w:lineRule="auto"/>
                            <w:ind w:firstLineChars="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用户角色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7ec4__x0020_297" o:spid="_x0000_s1066" style="position:absolute;left:1955800;top:5322570;width:800100;height:738505" coordsize="800100,7385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3AvbT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7HJ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cC9tPGAAAA3AAA&#10;AA8AAAAAAAAAAAAAAAAAqQIAAGRycy9kb3ducmV2LnhtbFBLBQYAAAAABAAEAPoAAACcAwAAAAA=&#10;">
                  <v:group id="_x7ec4__x0020_298" o:spid="_x0000_s1067" style="position:absolute;left:203200;width:419100;height:509270" coordsize="419100,509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nWKhwgAAANwAAAAPAAAAZHJzL2Rvd25yZXYueG1sRE9Ni8IwEL0L+x/CLHjT&#10;tIrido0isi57EMG6IN6GZmyLzaQ0sa3/3hwEj4/3vVz3phItNa60rCAeRyCIM6tLzhX8n3ajBQjn&#10;kTVWlknBgxysVx+DJSbadnykNvW5CCHsElRQeF8nUrqsIINubGviwF1tY9AH2ORSN9iFcFPJSRTN&#10;pcGSQ0OBNW0Lym7p3Sj47bDbTOOfdn+7bh+X0+xw3sek1PCz33yD8NT7t/jl/tMKJl9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p1iocIAAADcAAAADwAA&#10;AAAAAAAAAAAAAACpAgAAZHJzL2Rvd25yZXYueG1sUEsFBgAAAAAEAAQA+gAAAJgDAAAAAA==&#10;">
                    <v:shape id="_x7b11__x8138__x0020_299" o:spid="_x0000_s1068" type="#_x0000_t96" style="position:absolute;width:266700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+wCxxwAA&#10;ANwAAAAPAAAAZHJzL2Rvd25yZXYueG1sRI9Ba8JAFITvBf/D8gQvUjcq2BpdRUVp8VBqWnp+ZJ/Z&#10;YPZtzK4m/ffdQqHHYWa+YZbrzlbiTo0vHSsYjxIQxLnTJRcKPj8Oj88gfEDWWDkmBd/kYb3qPSwx&#10;1a7lE92zUIgIYZ+iAhNCnUrpc0MW/cjVxNE7u8ZiiLIppG6wjXBbyUmSzKTFkuOCwZp2hvJLdrMK&#10;ri/TcBiON+3wKztu9+9P3cy8nZQa9LvNAkSgLvyH/9qvWsFkPoffM/EIyN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fsAsccAAADcAAAADwAAAAAAAAAAAAAAAACXAgAAZHJz&#10;L2Rvd25yZXYueG1sUEsFBgAAAAAEAAQA9QAAAIsDAAAAAA==&#10;" fillcolor="#bfbfbf" strokecolor="black [3213]">
                      <v:shadow on="t" opacity="22937f" mv:blur="40000f" origin=",.5" offset="0,23000emu"/>
                    </v:shape>
                    <v:shape id="_x7b11__x8138__x0020_300" o:spid="_x0000_s1069" type="#_x0000_t96" style="position:absolute;left:152400;top:152400;width:266700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jM2wwAA&#10;ANwAAAAPAAAAZHJzL2Rvd25yZXYueG1sRE/Pa8IwFL4L+x/CE7yIpk5woxrFjYljB9Eqnh/Nsyk2&#10;L10Tbf3vl8PA48f3e7HqbCXu1PjSsYLJOAFBnDtdcqHgdNyM3kH4gKyxckwKHuRhtXzpLTDVruUD&#10;3bNQiBjCPkUFJoQ6ldLnhiz6sauJI3dxjcUQYVNI3WAbw20lX5NkJi2WHBsM1vRpKL9mN6vgdzsN&#10;m+Fk3Q7P2c/H1/6tm5ndQalBv1vPQQTqwlP87/7WCqZJnB/PxCM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KjM2wwAAANwAAAAPAAAAAAAAAAAAAAAAAJcCAABkcnMvZG93&#10;bnJldi54bWxQSwUGAAAAAAQABAD1AAAAhwMAAAAA&#10;" fillcolor="#bfbfbf" strokecolor="black [3213]">
                      <v:shadow on="t" opacity="22937f" mv:blur="40000f" origin=",.5" offset="0,23000emu"/>
                    </v:shape>
                    <v:shape id="_x7b11__x8138__x0020_301" o:spid="_x0000_s1070" type="#_x0000_t96" style="position:absolute;top:267335;width:266700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ZpatxgAA&#10;ANwAAAAPAAAAZHJzL2Rvd25yZXYueG1sRI9Ba8JAFITvBf/D8gQvUjdR0JK6ipZKiwfRtPT8yD6z&#10;wezbmN2a9N93C0KPw8x8wyzXva3FjVpfOVaQThIQxIXTFZcKPj92j08gfEDWWDsmBT/kYb0aPCwx&#10;067jE93yUIoIYZ+hAhNCk0npC0MW/cQ1xNE7u9ZiiLItpW6xi3Bby2mSzKXFiuOCwYZeDBWX/Nsq&#10;uL7Nwm6cbrrxV77fvh4X/dwcTkqNhv3mGUSgPvyH7+13rWCWpPB3Jh4Bufo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ZpatxgAAANwAAAAPAAAAAAAAAAAAAAAAAJcCAABkcnMv&#10;ZG93bnJldi54bWxQSwUGAAAAAAQABAD1AAAAigMAAAAA&#10;" fillcolor="#bfbfbf" strokecolor="black [3213]">
                      <v:shadow on="t" opacity="22937f" mv:blur="40000f" origin=",.5" offset="0,23000emu"/>
                    </v:shape>
                  </v:group>
                  <v:shape id="_x6587__x672c__x6846__x0020_302" o:spid="_x0000_s1071" type="#_x0000_t202" style="position:absolute;top:496570;width:800100;height:2419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krtxAAA&#10;ANw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Ui3g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gpK7cQAAADcAAAADwAAAAAAAAAAAAAAAACXAgAAZHJzL2Rv&#10;d25yZXYueG1sUEsFBgAAAAAEAAQA9QAAAIgDAAAAAA==&#10;" filled="f" stroked="f">
                    <v:textbox>
                      <w:txbxContent>
                        <w:p w14:paraId="3CFF75C0" w14:textId="77777777" w:rsidR="00653736" w:rsidRPr="00E22A7E" w:rsidRDefault="00653736" w:rsidP="00653736">
                          <w:pPr>
                            <w:spacing w:line="240" w:lineRule="auto"/>
                            <w:ind w:firstLineChars="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用户角色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_x76f4__x7ebf__x8fde__x63a5__x7b26__x0020_304" o:spid="_x0000_s1072" style="position:absolute;visibility:visible;mso-wrap-style:square" from="177800,483870" to="177800,483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BC08MAAADcAAAADwAAAGRycy9kb3ducmV2LnhtbESPQWsCMRSE74L/IbxCb5rUipTVKCJa&#10;BKGgltLjY/PcDW5elk10d/99UxA8DjPzDbNYda4Sd2qC9azhbaxAEOfeWC40fJ93ow8QISIbrDyT&#10;hp4CrJbDwQIz41s+0v0UC5EgHDLUUMZYZ1KGvCSHYexr4uRdfOMwJtkU0jTYJrir5ESpmXRoOS2U&#10;WNOmpPx6ujkNW75sf/HT7mqrunW7/+kP9NVr/frSrecgInXxGX6090bDu5rC/5l0BO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0wQtPDAAAA3AAAAA8AAAAAAAAAAAAA&#10;AAAAoQIAAGRycy9kb3ducmV2LnhtbFBLBQYAAAAABAAEAPkAAACRAwAAAAA=&#10;" strokecolor="black [3200]" strokeweight="2pt">
                  <v:shadow on="t" opacity="24903f" mv:blur="40000f" origin=",.5" offset="0,20000emu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305" o:spid="_x0000_s1073" type="#_x0000_t32" style="position:absolute;left:177800;top:1584325;width:393700;height:7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eI51MUAAADcAAAADwAAAGRycy9kb3ducmV2LnhtbESPQWvCQBSE70L/w/IKvZmNLUpJXUVK&#10;i4Knakrx9sg+s9Hs2zS7TeK/dwuCx2FmvmHmy8HWoqPWV44VTJIUBHHhdMWlgnz/OX4F4QOyxtox&#10;KbiQh+XiYTTHTLuev6jbhVJECPsMFZgQmkxKXxiy6BPXEEfv6FqLIcq2lLrFPsJtLZ/TdCYtVhwX&#10;DDb0bqg47/6sgtV3Hk5m+7M+/E6G9f6DDrY5T5V6ehxWbyACDeEevrU3WsFLOoX/M/EIyM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eI51M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06" o:spid="_x0000_s1074" type="#_x0000_t32" style="position:absolute;left:177800;top:2333625;width:393700;height:7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Cno8UAAADcAAAADwAAAGRycy9kb3ducmV2LnhtbESPQWvCQBSE70L/w/IKvZmNLUpJXUVK&#10;i4Knakrx9sg+s9Hs2zS7TeK/7wqCx2FmvmHmy8HWoqPWV44VTJIUBHHhdMWlgnz/OX4F4QOyxtox&#10;KbiQh+XiYTTHTLuev6jbhVJECPsMFZgQmkxKXxiy6BPXEEfv6FqLIcq2lLrFPsJtLZ/TdCYtVhwX&#10;DDb0bqg47/6sgtV3Hk5m+7M+/E6G9f6DDrY5T5V6ehxWbyACDeEevrU3WsFLOoPrmXgE5OI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TCno8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07" o:spid="_x0000_s1075" type="#_x0000_t32" style="position:absolute;left:177800;top:4846320;width:647700;height:273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rWjsUAAADcAAAADwAAAGRycy9kb3ducmV2LnhtbESPT2sCMRTE7wW/Q3iCt5q1gq5bo5RS&#10;RTwI2j/0+Lp53SxuXpYk6vrtm4LgcZiZ3zDzZWcbcSYfascKRsMMBHHpdM2Vgo/31WMOIkRkjY1j&#10;UnClAMtF72GOhXYX3tP5ECuRIBwKVGBibAspQ2nIYhi6ljh5v85bjEn6SmqPlwS3jXzKsom0WHNa&#10;MNjSq6HyeDhZBbt1/jnztfmaravJ/voj3duWvpUa9LuXZxCRungP39obrWCcTeH/TDoCcv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NrWjs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08" o:spid="_x0000_s1076" type="#_x0000_t32" style="position:absolute;left:1600200;top:725805;width:533400;height:4838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+OWSsIAAADcAAAADwAAAGRycy9kb3ducmV2LnhtbERPz2vCMBS+C/sfwhvsZlMdinRGEXE4&#10;2GlWGb09mrems3mpTWbrf78cBI8f3+/lerCNuFLna8cKJkkKgrh0uuZKwTF/Hy9A+ICssXFMCm7k&#10;Yb16Gi0x067nL7oeQiViCPsMFZgQ2kxKXxqy6BPXEkfux3UWQ4RdJXWHfQy3jZym6VxarDk2GGxp&#10;a6g8H/6sgs3pGH7N5/e+uEyGfb6jwrbnmVIvz8PmDUSgITzEd/eHVvCaxrXxTDwC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+OWSsIAAADcAAAADwAAAAAAAAAAAAAA&#10;AAChAgAAZHJzL2Rvd25yZXYueG1sUEsFBgAAAAAEAAQA+QAAAJA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09" o:spid="_x0000_s1077" type="#_x0000_t32" style="position:absolute;left:1600200;top:1209675;width:533400;height:2419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nnZ8UAAADcAAAADwAAAGRycy9kb3ducmV2LnhtbESPQWsCMRSE74X+h/CE3mrWCuKuRpFS&#10;pfQgaKt4fG6em8XNy5Kkuv57Uyh4HGbmG2Y672wjLuRD7VjBoJ+BIC6drrlS8PO9fB2DCBFZY+OY&#10;FNwowHz2/DTFQrsrb+iyjZVIEA4FKjAxtoWUoTRkMfRdS5y8k/MWY5K+ktrjNcFtI9+ybCQt1pwW&#10;DLb0bqg8b3+tgvVqvMt9bfb5qhptbkfpPr7ooNRLr1tMQETq4iP83/7UCoZZDn9n0hGQs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gnnZ8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0" o:spid="_x0000_s1078" type="#_x0000_t32" style="position:absolute;left:1600200;top:1935480;width:533400;height:2419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rYJ8IAAADcAAAADwAAAGRycy9kb3ducmV2LnhtbERPy2oCMRTdC/2HcAvuNGMFcUajlNJK&#10;cSH4xOXt5HYydHIzJKmOf28WgsvDec+XnW3EhXyoHSsYDTMQxKXTNVcKDvuvwRREiMgaG8ek4EYB&#10;louX3hwL7a68pcsuViKFcChQgYmxLaQMpSGLYeha4sT9Om8xJugrqT1eU7ht5FuWTaTFmlODwZY+&#10;DJV/u3+rYLOaHnNfm1O+qibb2490n2s6K9V/7d5nICJ18Sl+uL+1gvEozU9n0hGQi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urYJ8IAAADcAAAADwAAAAAAAAAAAAAA&#10;AAChAgAAZHJzL2Rvd25yZXYueG1sUEsFBgAAAAAEAAQA+QAAAJA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1" o:spid="_x0000_s1079" type="#_x0000_t32" style="position:absolute;left:1600200;top:1935480;width:533400;height:96773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Z9vMUAAADcAAAADwAAAGRycy9kb3ducmV2LnhtbESPQWsCMRSE74X+h/AEbzW7FUS3RpFS&#10;pfQgaFU8vm6em8XNy5JEXf+9KRR6HGbmG2Y672wjruRD7VhBPshAEJdO11wp2H0vX8YgQkTW2Dgm&#10;BXcKMJ89P02x0O7GG7puYyUShEOBCkyMbSFlKA1ZDAPXEifv5LzFmKSvpPZ4S3DbyNcsG0mLNacF&#10;gy29GyrP24tVsF6N9xNfm8NkVY029x/pPr7oqFS/1y3eQETq4n/4r/2pFQzzHH7PpCM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aZ9vM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2" o:spid="_x0000_s1080" type="#_x0000_t32" style="position:absolute;left:1600200;top:1935480;width:533400;height:169354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Tjy8QAAADcAAAADwAAAGRycy9kb3ducmV2LnhtbESPQWsCMRSE74X+h/AK3mpWC6KrUUSs&#10;lB4K2ioen5vnZnHzsiRR13/fCILHYWa+YSaz1tbiQj5UjhX0uhkI4sLpiksFf7+f70MQISJrrB2T&#10;ghsFmE1fXyaYa3flNV02sRQJwiFHBSbGJpcyFIYshq5riJN3dN5iTNKXUnu8JritZT/LBtJixWnB&#10;YEMLQ8Vpc7YKflbD7chXZjdalYP17SDd8pv2SnXe2vkYRKQ2PsOP9pdW8NHrw/1MOgJy+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dOPLxAAAANwAAAAPAAAAAAAAAAAA&#10;AAAAAKECAABkcnMvZG93bnJldi54bWxQSwUGAAAAAAQABAD5AAAAkgMAAAAA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3" o:spid="_x0000_s1081" type="#_x0000_t32" style="position:absolute;left:3200400;top:241935;width:533400;height:4838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6S5sUAAADcAAAADwAAAGRycy9kb3ducmV2LnhtbESPT4vCMBTE74LfITzBm6ZdUaRrFBFF&#10;wdP6h8Xbo3nbdG1euk3U7rffLAgeh5n5DTNbtLYSd2p86VhBOkxAEOdOl1woOB03gykIH5A1Vo5J&#10;wS95WMy7nRlm2j34g+6HUIgIYZ+hAhNCnUnpc0MW/dDVxNH7co3FEGVTSN3gI8JtJd+SZCItlhwX&#10;DNa0MpRfDzerYHk+hW+z/9xeftJ2e1zTxdbXsVL9Xrt8BxGoDa/ws73TCkbpCP7Px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J6S5s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4" o:spid="_x0000_s1082" type="#_x0000_t32" style="position:absolute;left:3200400;top:725805;width:558800;height:1219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HeJMUAAADcAAAADwAAAGRycy9kb3ducmV2LnhtbESPQWsCMRSE7wX/Q3iF3mpWLaKrUURU&#10;ioeCthWPz83rZnHzsiSprv++EYQeh5n5hpnOW1uLC/lQOVbQ62YgiAunKy4VfH2uX0cgQkTWWDsm&#10;BTcKMJ91nqaYa3flHV32sRQJwiFHBSbGJpcyFIYshq5riJP347zFmKQvpfZ4TXBby36WDaXFitOC&#10;wYaWhorz/tcq+NiMvse+MofxphzubifpVls6KvXy3C4mICK18T/8aL9rBYPeG9zPpCMgZ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dHeJM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6" o:spid="_x0000_s1083" type="#_x0000_t32" style="position:absolute;left:3200400;top:1451610;width:533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/lyMUAAADcAAAADwAAAGRycy9kb3ducmV2LnhtbESPQWsCMRSE7wX/Q3iF3mpWhUW3Rimi&#10;UnoQtCoeXzfPzeLmZUlSXf+9KRR6HGbmG2Y672wjruRD7VjBoJ+BIC6drrlSsP9avY5BhIissXFM&#10;Cu4UYD7rPU2x0O7GW7ruYiUShEOBCkyMbSFlKA1ZDH3XEifv7LzFmKSvpPZ4S3DbyGGW5dJizWnB&#10;YEsLQ+Vl92MVbNbjw8TX5jhZV/n2/i3d8pNOSr08d+9vICJ18T/81/7QCkaDHH7PpCM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k/lyM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7" o:spid="_x0000_s1084" type="#_x0000_t32" style="position:absolute;left:3200400;top:1451610;width:533400;height:48387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NAU8UAAADcAAAADwAAAGRycy9kb3ducmV2LnhtbESPQWsCMRSE74L/IbyCN81awepqlFKq&#10;lB4K2lY8Pjevm8XNy5JEXf+9EYQeh5n5hpkvW1uLM/lQOVYwHGQgiAunKy4V/Hyv+hMQISJrrB2T&#10;gisFWC66nTnm2l14Q+dtLEWCcMhRgYmxyaUMhSGLYeAa4uT9OW8xJulLqT1eEtzW8jnLxtJixWnB&#10;YENvhorj9mQVfK0nv1Nfmd10XY4314N075+0V6r31L7OQERq43/40f7QCkbDF7ifSUd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QNAU8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8" o:spid="_x0000_s1085" type="#_x0000_t32" style="position:absolute;left:1155700;top:4596765;width:1066800;height:2419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oAl8EAAADcAAAADwAAAGRycy9kb3ducmV2LnhtbERPy4rCMBTdC/MP4Q6407QOilSjyDCD&#10;A7Pyhbi7NNem2tzUJmr9e7MQXB7OezpvbSVu1PjSsYK0n4Agzp0uuVCw3fz2xiB8QNZYOSYFD/Iw&#10;n310pphpd+cV3dahEDGEfYYKTAh1JqXPDVn0fVcTR+7oGoshwqaQusF7DLeVHCTJSFosOTYYrOnb&#10;UH5eX62CxW4bTuZ/vzxc0na5+aGDrc9Dpbqf7WICIlAb3uKX+08r+Erj2ngmHgE5ew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KOgCXwQAAANwAAAAPAAAAAAAAAAAAAAAA&#10;AKECAABkcnMvZG93bnJldi54bWxQSwUGAAAAAAQABAD5AAAAjwMAAAAA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19" o:spid="_x0000_s1086" type="#_x0000_t32" style="position:absolute;left:1155700;top:4838065;width:977900;height:7264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9BxusUAAADcAAAADwAAAGRycy9kb3ducmV2LnhtbESPQWsCMRSE7wX/Q3gFbzVrBXG3RilS&#10;pfQgaFU8vm6em8XNy5JEXf+9KRR6HGbmG2Y672wjruRD7VjBcJCBIC6drrlSsPtevkxAhIissXFM&#10;Cu4UYD7rPU2x0O7GG7puYyUShEOBCkyMbSFlKA1ZDAPXEifv5LzFmKSvpPZ4S3DbyNcsG0uLNacF&#10;gy0tDJXn7cUqWK8m+9zX5pCvqvHm/iPdxxcdleo/d+9vICJ18T/81/7UCkbDHH7PpCM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9Bxus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line id="_x76f4__x7ebf__x8fde__x63a5__x7b26__x0020_320" o:spid="_x0000_s1087" style="position:absolute;visibility:visible;mso-wrap-style:square" from="5156200,241935" to="5156200,45967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4YsMAAAADcAAAADwAAAGRycy9kb3ducmV2LnhtbERPTYvCMBC9C/6HMMLeNNUFWaqxFFER&#10;BGHdRTwOzdgGm0lpom3/vTks7PHxvtdZb2vxotYbxwrmswQEceG04VLB789++gXCB2SNtWNSMJCH&#10;bDMerTHVruNvel1CKWII+xQVVCE0qZS+qMiin7mGOHJ311oMEbal1C12MdzWcpEkS2nRcGyosKFt&#10;RcXj8rQKdnzf3fBg9o1J+rw7XocTnQelPiZ9vgIRqA//4j/3USv4XMT58Uw8AnLzB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+GLDAAAAA3AAAAA8AAAAAAAAAAAAAAAAA&#10;oQIAAGRycy9kb3ducmV2LnhtbFBLBQYAAAAABAAEAPkAAACOAwAAAAA=&#10;" strokecolor="black [3200]" strokeweight="2pt">
                  <v:shadow on="t" opacity="24903f" mv:blur="40000f" origin=",.5" offset="0,20000emu"/>
                </v:line>
                <v:line id="_x76f4__x7ebf__x8fde__x63a5__x7b26__x0020_321" o:spid="_x0000_s1088" style="position:absolute;flip:x;visibility:visible;mso-wrap-style:square" from="5511800,809625" to="5524500,556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4ic8UAAADcAAAADwAAAGRycy9kb3ducmV2LnhtbESPT2vCQBTE7wW/w/IEb3UThVZSVwli&#10;sYeA1D/3R/Y1mzb7NmS3Ju2ndwXB4zAzv2GW68E24kKdrx0rSKcJCOLS6ZorBafj+/MChA/IGhvH&#10;pOCPPKxXo6clZtr1/EmXQ6hEhLDPUIEJoc2k9KUhi37qWuLofbnOYoiyq6TusI9w28hZkrxIizXH&#10;BYMtbQyVP4dfq8B+y2NT7LZ5Wpgi78P/ef+6Oys1GQ/5G4hAQ3iE7+0PrWA+S+F2Jh4Bubo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N4ic8UAAADcAAAADwAAAAAAAAAA&#10;AAAAAAChAgAAZHJzL2Rvd25yZXYueG1sUEsFBgAAAAAEAAQA+QAAAJMDAAAAAA==&#10;" strokecolor="black [3200]" strokeweight="2pt">
                  <v:shadow on="t" opacity="24903f" mv:blur="40000f" origin=",.5" offset="0,20000emu"/>
                </v:line>
                <v:line id="_x76f4__x7ebf__x8fde__x63a5__x7b26__x0020_322" o:spid="_x0000_s1089" style="position:absolute;visibility:visible;mso-wrap-style:square" from="2844800,4596765" to="5156200,45967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AjXMQAAADcAAAADwAAAGRycy9kb3ducmV2LnhtbESPzWrDMBCE74W8g9hAb40cF0pxoxhT&#10;kmIoBJqE0ONibWxRa2UsxT9vHxUKPQ4z8w2zySfbioF6bxwrWK8SEMSV04ZrBefT/ukVhA/IGlvH&#10;pGAmD/l28bDBTLuRv2g4hlpECPsMFTQhdJmUvmrIol+5jjh6V9dbDFH2tdQ9jhFuW5kmyYu0aDgu&#10;NNjRe0PVz/FmFez4uvvGD7PvTDIVY3mZP+kwK/W4nIo3EIGm8B/+a5dawXOawu+ZeATk9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ICNcxAAAANwAAAAPAAAAAAAAAAAA&#10;AAAAAKECAABkcnMvZG93bnJldi54bWxQSwUGAAAAAAQABAD5AAAAkgMAAAAA&#10;" strokecolor="black [3200]" strokeweight="2pt">
                  <v:shadow on="t" opacity="24903f" mv:blur="40000f" origin=",.5" offset="0,20000emu"/>
                </v:line>
                <v:line id="_x76f4__x7ebf__x8fde__x63a5__x7b26__x0020_324" o:spid="_x0000_s1090" style="position:absolute;visibility:visible;mso-wrap-style:square" from="2755900,5564505" to="5511800,556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Ues8UAAADcAAAADwAAAGRycy9kb3ducmV2LnhtbESPzWrDMBCE74W8g9hAb41cp5TiRAkm&#10;JMFQKDQNIcfF2tii1spYin/evioUehxm5htmvR1tI3rqvHGs4HmRgCAunTZcKTh/HZ7eQPiArLFx&#10;TAom8rDdzB7WmGk38Cf1p1CJCGGfoYI6hDaT0pc1WfQL1xJH7+Y6iyHKrpK6wyHCbSPTJHmVFg3H&#10;hRpb2tVUfp/uVsGeb/srHs2hNcmYD8VleqePSanH+ZivQAQaw3/4r11oBcv0BX7PxCMgN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oUes8UAAADcAAAADwAAAAAAAAAA&#10;AAAAAAChAgAAZHJzL2Rvd25yZXYueG1sUEsFBgAAAAAEAAQA+QAAAJMDAAAAAA==&#10;" strokecolor="black [3200]" strokeweight="2pt">
                  <v:shadow on="t" opacity="24903f" mv:blur="40000f" origin=",.5" offset="0,20000emu"/>
                </v:line>
                <v:shape id="_x76f4__x7ebf__x7bad__x5934__x8fde__x63a5__x7b26__x0020_326" o:spid="_x0000_s1091" type="#_x0000_t32" style="position:absolute;left:4711700;top:241935;width:444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X7w8QAAADcAAAADwAAAGRycy9kb3ducmV2LnhtbESPT4vCMBTE7wv7HcITvK2pLopUo8ji&#10;ouBp/YN4ezTPptq81CZq/fYbQfA4zMxvmPG0saW4Ue0Lxwq6nQQEceZ0wbmC7eb3awjCB2SNpWNS&#10;8CAP08nnxxhT7e78R7d1yEWEsE9RgQmhSqX0mSGLvuMq4ugdXW0xRFnnUtd4j3Bbyl6SDKTFguOC&#10;wYp+DGXn9dUqmO224WRW+8Xh0m0WmzkdbHXuK9VuNbMRiEBNeIdf7aVW8N0bwPNMPAJy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hfvDxAAAANwAAAAPAAAAAAAAAAAA&#10;AAAAAKECAABkcnMvZG93bnJldi54bWxQSwUGAAAAAAQABAD5AAAAkgMAAAAA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27" o:spid="_x0000_s1092" type="#_x0000_t32" style="position:absolute;left:4711700;top:1935480;width:444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leWMUAAADcAAAADwAAAGRycy9kb3ducmV2LnhtbESPQWsCMRSE74L/IbxCb5rVUi2rUUQs&#10;FjypK8XbY/PcbN28rJtU139vhEKPw8x8w0znra3ElRpfOlYw6CcgiHOnSy4UZPvP3gcIH5A1Vo5J&#10;wZ08zGfdzhRT7W68pesuFCJC2KeowIRQp1L63JBF33c1cfROrrEYomwKqRu8Rbit5DBJRtJiyXHB&#10;YE1LQ/l592sVLA5Z+DGb7/XxMmjX+xUdbX1+V+r1pV1MQARqw3/4r/2lFbwNx/A8E4+AnD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cleWM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28" o:spid="_x0000_s1093" type="#_x0000_t32" style="position:absolute;left:4711700;top:827405;width:8001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bKKsIAAADcAAAADwAAAGRycy9kb3ducmV2LnhtbERPy2oCMRTdF/yHcIXuasaRljIaRaQy&#10;ha58Ie4uk+tkdHIzTVKd/r1ZFLo8nPds0dtW3MiHxrGC8SgDQVw53XCtYL9bv7yDCBFZY+uYFPxS&#10;gMV88DTDQrs7b+i2jbVIIRwKVGBi7AopQ2XIYhi5jjhxZ+ctxgR9LbXHewq3rcyz7E1abDg1GOxo&#10;Zai6bn+sguVhHy/m61ievsd9ufugk+2ur0o9D/vlFESkPv6L/9yfWsEkT2vTmXQE5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FbKKsIAAADcAAAADwAAAAAAAAAAAAAA&#10;AAChAgAAZHJzL2Rvd25yZXYueG1sUEsFBgAAAAAEAAQA+QAAAJADAAAAAA==&#10;" strokecolor="black [3200]" strokeweight="2pt">
                  <v:stroke endarrow="open"/>
                  <v:shadow on="t" opacity="24903f" mv:blur="40000f" origin=",.5" offset="0,20000emu"/>
                </v:shape>
                <v:shape id="_x76f4__x7ebf__x7bad__x5934__x8fde__x63a5__x7b26__x0020_329" o:spid="_x0000_s1094" type="#_x0000_t32" style="position:absolute;left:4711700;top:1426210;width:8001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pvscUAAADcAAAADwAAAGRycy9kb3ducmV2LnhtbESPQWsCMRSE74L/IbxCb5rVUrGrUUQs&#10;FjypK8XbY/PcbN28rJtU139vhEKPw8x8w0znra3ElRpfOlYw6CcgiHOnSy4UZPvP3hiED8gaK8ek&#10;4E4e5rNuZ4qpdjfe0nUXChEh7FNUYEKoUyl9bsii77uaOHon11gMUTaF1A3eItxWcpgkI2mx5Lhg&#10;sKalofy8+7UKFocs/JjN9/p4GbTr/YqOtj6/K/X60i4mIAK14T/81/7SCt6GH/A8E4+AnD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xpvscUAAADc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w10:wrap type="topAndBottom"/>
              </v:group>
            </w:pict>
          </mc:Fallback>
        </mc:AlternateContent>
      </w:r>
    </w:p>
    <w:p w14:paraId="334A75C9" w14:textId="6717DF6E" w:rsidR="00BA3549" w:rsidRDefault="00BA3549">
      <w:pPr>
        <w:widowControl/>
        <w:spacing w:line="240" w:lineRule="auto"/>
        <w:ind w:firstLineChars="0" w:firstLine="0"/>
        <w:jc w:val="left"/>
        <w:rPr>
          <w:rFonts w:ascii="宋体" w:hAnsi="宋体" w:cs="Arial"/>
          <w:color w:val="333333"/>
          <w:kern w:val="0"/>
          <w:szCs w:val="28"/>
        </w:rPr>
      </w:pPr>
      <w:r>
        <w:rPr>
          <w:rFonts w:ascii="宋体" w:hAnsi="宋体" w:cs="Arial"/>
          <w:color w:val="333333"/>
          <w:kern w:val="0"/>
          <w:szCs w:val="28"/>
        </w:rPr>
        <w:br w:type="page"/>
      </w:r>
    </w:p>
    <w:p w14:paraId="19E37307" w14:textId="52BF11CB" w:rsidR="00653736" w:rsidRDefault="00D075CD" w:rsidP="00BA3549">
      <w:pPr>
        <w:pStyle w:val="1"/>
      </w:pPr>
      <w:r>
        <w:lastRenderedPageBreak/>
        <w:t>数据库设计</w:t>
      </w:r>
    </w:p>
    <w:p w14:paraId="2115FDA7" w14:textId="41771F7D" w:rsidR="00A6791A" w:rsidRDefault="00A6791A" w:rsidP="00E14598">
      <w:pPr>
        <w:pStyle w:val="2"/>
        <w:numPr>
          <w:ilvl w:val="0"/>
          <w:numId w:val="20"/>
        </w:numPr>
      </w:pPr>
      <w:r>
        <w:t>基础码表（</w:t>
      </w:r>
      <w:r>
        <w:t>Original</w:t>
      </w:r>
      <w:r>
        <w:t>）</w:t>
      </w:r>
    </w:p>
    <w:p w14:paraId="2A836319" w14:textId="5D6C1F29" w:rsidR="00883D6F" w:rsidRDefault="00883D6F" w:rsidP="00883D6F">
      <w:pPr>
        <w:pStyle w:val="3"/>
        <w:numPr>
          <w:ilvl w:val="0"/>
          <w:numId w:val="22"/>
        </w:numPr>
      </w:pPr>
      <w:r>
        <w:t>基础</w:t>
      </w:r>
      <w:r>
        <w:rPr>
          <w:rFonts w:hint="eastAsia"/>
        </w:rPr>
        <w:t>权限</w:t>
      </w:r>
      <w:r w:rsidR="00985DE6">
        <w:t>(</w:t>
      </w:r>
      <w:r w:rsidR="00985DE6">
        <w:rPr>
          <w:rFonts w:hint="eastAsia"/>
        </w:rPr>
        <w:t>original</w:t>
      </w:r>
      <w:r w:rsidR="00985DE6">
        <w:t>_</w:t>
      </w:r>
      <w:r w:rsidR="00985DE6">
        <w:rPr>
          <w:rFonts w:hint="eastAsia"/>
        </w:rPr>
        <w:t>limit</w:t>
      </w:r>
      <w:r w:rsidR="00985DE6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701"/>
        <w:gridCol w:w="1060"/>
        <w:gridCol w:w="3952"/>
      </w:tblGrid>
      <w:tr w:rsidR="0041736F" w14:paraId="2E5667EA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526FBF8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339D230D" w14:textId="70348489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original_limit</w:t>
            </w:r>
          </w:p>
        </w:tc>
      </w:tr>
      <w:tr w:rsidR="0041736F" w14:paraId="700E3819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43DD4CB5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1BD48749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基础码表，用于在创建权限时生成基础权限（当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时），以及在创建编辑权限时选择权限类型。</w:t>
            </w:r>
          </w:p>
          <w:p w14:paraId="4356B298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此处为添加权限</w:t>
            </w:r>
          </w:p>
        </w:tc>
      </w:tr>
      <w:tr w:rsidR="002C0730" w14:paraId="516B10A8" w14:textId="77777777" w:rsidTr="002C0730">
        <w:tc>
          <w:tcPr>
            <w:tcW w:w="1809" w:type="dxa"/>
            <w:gridSpan w:val="2"/>
            <w:shd w:val="clear" w:color="auto" w:fill="F2F2F2" w:themeFill="background1" w:themeFillShade="F2"/>
          </w:tcPr>
          <w:p w14:paraId="6C8B10D7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E11E864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14:paraId="000D078B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952" w:type="dxa"/>
            <w:shd w:val="clear" w:color="auto" w:fill="F2F2F2" w:themeFill="background1" w:themeFillShade="F2"/>
          </w:tcPr>
          <w:p w14:paraId="0EE7105A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0730" w14:paraId="053FDA75" w14:textId="77777777" w:rsidTr="002C0730">
        <w:tc>
          <w:tcPr>
            <w:tcW w:w="1809" w:type="dxa"/>
            <w:gridSpan w:val="2"/>
          </w:tcPr>
          <w:p w14:paraId="136ADADD" w14:textId="575FE2C0" w:rsidR="0041736F" w:rsidRDefault="002C0730" w:rsidP="00F97C72">
            <w:pPr>
              <w:ind w:firstLineChars="0" w:firstLine="0"/>
            </w:pPr>
            <w:r>
              <w:t>limit_id</w:t>
            </w:r>
          </w:p>
        </w:tc>
        <w:tc>
          <w:tcPr>
            <w:tcW w:w="1701" w:type="dxa"/>
          </w:tcPr>
          <w:p w14:paraId="055B0BC8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060" w:type="dxa"/>
          </w:tcPr>
          <w:p w14:paraId="10DFB3AD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70FCBA47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952" w:type="dxa"/>
          </w:tcPr>
          <w:p w14:paraId="2A832C1B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默认主键，指定当前权限值</w:t>
            </w:r>
          </w:p>
        </w:tc>
      </w:tr>
      <w:tr w:rsidR="002C0730" w14:paraId="6FF7168E" w14:textId="77777777" w:rsidTr="002C0730">
        <w:tc>
          <w:tcPr>
            <w:tcW w:w="1809" w:type="dxa"/>
            <w:gridSpan w:val="2"/>
          </w:tcPr>
          <w:p w14:paraId="7DAC7B63" w14:textId="2CB33CDA" w:rsidR="0041736F" w:rsidRDefault="002C0730" w:rsidP="00F97C72">
            <w:pPr>
              <w:ind w:firstLineChars="0" w:firstLine="0"/>
            </w:pPr>
            <w:r>
              <w:t>limit_name</w:t>
            </w:r>
          </w:p>
        </w:tc>
        <w:tc>
          <w:tcPr>
            <w:tcW w:w="1701" w:type="dxa"/>
          </w:tcPr>
          <w:p w14:paraId="5D0690B4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1060" w:type="dxa"/>
          </w:tcPr>
          <w:p w14:paraId="5FEA4073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952" w:type="dxa"/>
          </w:tcPr>
          <w:p w14:paraId="38B76DAB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权限的显示名称</w:t>
            </w:r>
          </w:p>
        </w:tc>
      </w:tr>
      <w:tr w:rsidR="002C0730" w14:paraId="5844C08D" w14:textId="77777777" w:rsidTr="002C0730">
        <w:tc>
          <w:tcPr>
            <w:tcW w:w="1809" w:type="dxa"/>
            <w:gridSpan w:val="2"/>
          </w:tcPr>
          <w:p w14:paraId="752932D4" w14:textId="69B53676" w:rsidR="0041736F" w:rsidRDefault="002C0730" w:rsidP="00F97C72">
            <w:pPr>
              <w:ind w:firstLineChars="0" w:firstLine="0"/>
            </w:pPr>
            <w:r>
              <w:t>limit_init</w:t>
            </w:r>
          </w:p>
        </w:tc>
        <w:tc>
          <w:tcPr>
            <w:tcW w:w="1701" w:type="dxa"/>
          </w:tcPr>
          <w:p w14:paraId="488FE8EC" w14:textId="77777777" w:rsidR="0041736F" w:rsidRDefault="0041736F" w:rsidP="00F97C72">
            <w:pPr>
              <w:ind w:firstLineChars="0" w:firstLine="0"/>
            </w:pPr>
            <w:r>
              <w:t>int(2)</w:t>
            </w:r>
          </w:p>
        </w:tc>
        <w:tc>
          <w:tcPr>
            <w:tcW w:w="1060" w:type="dxa"/>
          </w:tcPr>
          <w:p w14:paraId="53E793F4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3952" w:type="dxa"/>
          </w:tcPr>
          <w:p w14:paraId="7623D8E5" w14:textId="77777777" w:rsidR="0041736F" w:rsidRDefault="0041736F" w:rsidP="00F97C72">
            <w:pPr>
              <w:ind w:firstLineChars="0" w:firstLine="0"/>
            </w:pPr>
            <w:r>
              <w:rPr>
                <w:rFonts w:hint="eastAsia"/>
              </w:rPr>
              <w:t>设置在初始化插件时是否创建当前权限，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不创建、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创建</w:t>
            </w:r>
          </w:p>
        </w:tc>
      </w:tr>
    </w:tbl>
    <w:p w14:paraId="11FFDD0C" w14:textId="10A47AFC" w:rsidR="00A6791A" w:rsidRPr="00A6791A" w:rsidRDefault="00883D6F" w:rsidP="00883D6F">
      <w:pPr>
        <w:pStyle w:val="3"/>
        <w:numPr>
          <w:ilvl w:val="0"/>
          <w:numId w:val="22"/>
        </w:numPr>
        <w:rPr>
          <w:rFonts w:hint="eastAsia"/>
        </w:rPr>
      </w:pPr>
      <w:r>
        <w:t>应用平台</w:t>
      </w:r>
      <w:r w:rsidR="00985DE6">
        <w:t>(</w:t>
      </w:r>
      <w:r w:rsidR="00985DE6">
        <w:t>original_</w:t>
      </w:r>
      <w:r w:rsidR="00985DE6">
        <w:rPr>
          <w:rFonts w:hint="eastAsia"/>
        </w:rPr>
        <w:t>platform</w:t>
      </w:r>
      <w:r w:rsidR="00985DE6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877"/>
        <w:gridCol w:w="1100"/>
        <w:gridCol w:w="3594"/>
      </w:tblGrid>
      <w:tr w:rsidR="00282951" w14:paraId="2FDEB1E6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13EC0C6F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61A5C761" w14:textId="44B679C9" w:rsidR="00282951" w:rsidRDefault="00282951" w:rsidP="00282951">
            <w:pPr>
              <w:ind w:firstLineChars="0" w:firstLine="0"/>
            </w:pPr>
            <w:r>
              <w:rPr>
                <w:rFonts w:hint="eastAsia"/>
              </w:rPr>
              <w:t>original_platform</w:t>
            </w:r>
          </w:p>
        </w:tc>
      </w:tr>
      <w:tr w:rsidR="00282951" w14:paraId="50363C55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0D5BA058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0F231701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记录系统应用对应的平台信息的基础码表</w:t>
            </w:r>
          </w:p>
        </w:tc>
      </w:tr>
      <w:tr w:rsidR="002C0730" w14:paraId="376CE6B1" w14:textId="77777777" w:rsidTr="002C0730">
        <w:tc>
          <w:tcPr>
            <w:tcW w:w="1951" w:type="dxa"/>
            <w:gridSpan w:val="2"/>
            <w:shd w:val="clear" w:color="auto" w:fill="F2F2F2" w:themeFill="background1" w:themeFillShade="F2"/>
          </w:tcPr>
          <w:p w14:paraId="4BB560D8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14:paraId="085121C1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14:paraId="2B889014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14:paraId="310C1420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0730" w14:paraId="67F9BF26" w14:textId="77777777" w:rsidTr="002C0730">
        <w:tc>
          <w:tcPr>
            <w:tcW w:w="1951" w:type="dxa"/>
            <w:gridSpan w:val="2"/>
          </w:tcPr>
          <w:p w14:paraId="67DAF0AF" w14:textId="118EA8AB" w:rsidR="00282951" w:rsidRDefault="002C0730" w:rsidP="00F97C72">
            <w:pPr>
              <w:ind w:firstLineChars="0" w:firstLine="0"/>
            </w:pPr>
            <w:bookmarkStart w:id="0" w:name="_GoBack" w:colFirst="0" w:colLast="0"/>
            <w:r>
              <w:t>cust_id</w:t>
            </w:r>
          </w:p>
        </w:tc>
        <w:tc>
          <w:tcPr>
            <w:tcW w:w="1877" w:type="dxa"/>
          </w:tcPr>
          <w:p w14:paraId="5550685A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00" w:type="dxa"/>
          </w:tcPr>
          <w:p w14:paraId="08C02B6D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4F4EA932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594" w:type="dxa"/>
          </w:tcPr>
          <w:p w14:paraId="17BDD0A3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2C0730" w14:paraId="7839C997" w14:textId="77777777" w:rsidTr="002C0730">
        <w:tc>
          <w:tcPr>
            <w:tcW w:w="1951" w:type="dxa"/>
            <w:gridSpan w:val="2"/>
          </w:tcPr>
          <w:p w14:paraId="73270F03" w14:textId="1BE488D3" w:rsidR="00282951" w:rsidRDefault="002C0730" w:rsidP="00F97C72">
            <w:pPr>
              <w:ind w:firstLineChars="0" w:firstLine="0"/>
            </w:pPr>
            <w:r>
              <w:lastRenderedPageBreak/>
              <w:t>plat_name</w:t>
            </w:r>
          </w:p>
        </w:tc>
        <w:tc>
          <w:tcPr>
            <w:tcW w:w="1877" w:type="dxa"/>
          </w:tcPr>
          <w:p w14:paraId="3C77C9BF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00" w:type="dxa"/>
          </w:tcPr>
          <w:p w14:paraId="5A836E57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594" w:type="dxa"/>
          </w:tcPr>
          <w:p w14:paraId="7F2CE428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平台显示名称，如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（原生）</w:t>
            </w:r>
          </w:p>
        </w:tc>
      </w:tr>
      <w:tr w:rsidR="002C0730" w14:paraId="229F620A" w14:textId="77777777" w:rsidTr="002C0730">
        <w:tc>
          <w:tcPr>
            <w:tcW w:w="1951" w:type="dxa"/>
            <w:gridSpan w:val="2"/>
          </w:tcPr>
          <w:p w14:paraId="5BF797D2" w14:textId="27EBB61B" w:rsidR="00282951" w:rsidRDefault="002C0730" w:rsidP="00F97C72">
            <w:pPr>
              <w:ind w:firstLineChars="0" w:firstLine="0"/>
            </w:pPr>
            <w:r>
              <w:t>plat_belong</w:t>
            </w:r>
          </w:p>
        </w:tc>
        <w:tc>
          <w:tcPr>
            <w:tcW w:w="1877" w:type="dxa"/>
          </w:tcPr>
          <w:p w14:paraId="448837C5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1100" w:type="dxa"/>
          </w:tcPr>
          <w:p w14:paraId="38D04A4C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594" w:type="dxa"/>
          </w:tcPr>
          <w:p w14:paraId="29BF1543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平台名称，如</w:t>
            </w:r>
            <w:r>
              <w:rPr>
                <w:rFonts w:hint="eastAsia"/>
              </w:rPr>
              <w:t>iOS</w:t>
            </w:r>
          </w:p>
        </w:tc>
      </w:tr>
      <w:tr w:rsidR="002C0730" w14:paraId="20C37579" w14:textId="77777777" w:rsidTr="002C0730">
        <w:tc>
          <w:tcPr>
            <w:tcW w:w="1951" w:type="dxa"/>
            <w:gridSpan w:val="2"/>
          </w:tcPr>
          <w:p w14:paraId="5780E409" w14:textId="566B46BA" w:rsidR="00282951" w:rsidRDefault="002C0730" w:rsidP="00F97C72">
            <w:pPr>
              <w:ind w:firstLineChars="0" w:firstLine="0"/>
            </w:pPr>
            <w:r>
              <w:t>plat_source</w:t>
            </w:r>
          </w:p>
        </w:tc>
        <w:tc>
          <w:tcPr>
            <w:tcW w:w="1877" w:type="dxa"/>
          </w:tcPr>
          <w:p w14:paraId="06B91546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00" w:type="dxa"/>
          </w:tcPr>
          <w:p w14:paraId="0571D668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594" w:type="dxa"/>
          </w:tcPr>
          <w:p w14:paraId="7B3AFB31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平台代码类型，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原生、</w:t>
            </w:r>
            <w:r>
              <w:rPr>
                <w:rFonts w:hint="eastAsia"/>
              </w:rPr>
              <w:t>1-WEB</w:t>
            </w:r>
          </w:p>
        </w:tc>
      </w:tr>
      <w:tr w:rsidR="002C0730" w14:paraId="265A5C58" w14:textId="77777777" w:rsidTr="002C0730">
        <w:tc>
          <w:tcPr>
            <w:tcW w:w="1951" w:type="dxa"/>
            <w:gridSpan w:val="2"/>
          </w:tcPr>
          <w:p w14:paraId="057E6160" w14:textId="4BDB3217" w:rsidR="00282951" w:rsidRDefault="002C0730" w:rsidP="00F97C72">
            <w:pPr>
              <w:ind w:firstLineChars="0" w:firstLine="0"/>
            </w:pPr>
            <w:r>
              <w:t>data_remark</w:t>
            </w:r>
          </w:p>
        </w:tc>
        <w:tc>
          <w:tcPr>
            <w:tcW w:w="1877" w:type="dxa"/>
          </w:tcPr>
          <w:p w14:paraId="5C6A5F1D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00" w:type="dxa"/>
          </w:tcPr>
          <w:p w14:paraId="77CFC10F" w14:textId="77777777" w:rsidR="00282951" w:rsidRDefault="00282951" w:rsidP="00F97C72">
            <w:pPr>
              <w:ind w:firstLineChars="0" w:firstLine="0"/>
            </w:pPr>
          </w:p>
        </w:tc>
        <w:tc>
          <w:tcPr>
            <w:tcW w:w="3594" w:type="dxa"/>
          </w:tcPr>
          <w:p w14:paraId="782E615E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2C0730" w14:paraId="087A3F40" w14:textId="77777777" w:rsidTr="002C0730">
        <w:tc>
          <w:tcPr>
            <w:tcW w:w="1951" w:type="dxa"/>
            <w:gridSpan w:val="2"/>
          </w:tcPr>
          <w:p w14:paraId="739565EC" w14:textId="4B4EC4C0" w:rsidR="00282951" w:rsidRDefault="002C0730" w:rsidP="00F97C72">
            <w:pPr>
              <w:ind w:firstLineChars="0" w:firstLine="0"/>
            </w:pPr>
            <w:r>
              <w:t>data_delete</w:t>
            </w:r>
          </w:p>
        </w:tc>
        <w:tc>
          <w:tcPr>
            <w:tcW w:w="1877" w:type="dxa"/>
          </w:tcPr>
          <w:p w14:paraId="4573F34A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00" w:type="dxa"/>
          </w:tcPr>
          <w:p w14:paraId="0C492EBC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594" w:type="dxa"/>
          </w:tcPr>
          <w:p w14:paraId="6E929565" w14:textId="77777777" w:rsidR="00282951" w:rsidRDefault="00282951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bookmarkEnd w:id="0"/>
    <w:p w14:paraId="36A5E4D3" w14:textId="5E028814" w:rsidR="00E14598" w:rsidRDefault="00E14598" w:rsidP="00E14598">
      <w:pPr>
        <w:pStyle w:val="2"/>
        <w:numPr>
          <w:ilvl w:val="0"/>
          <w:numId w:val="20"/>
        </w:numPr>
      </w:pPr>
      <w:r>
        <w:t>运维系统</w:t>
      </w:r>
      <w:r w:rsidR="00A83A79">
        <w:t>（</w:t>
      </w:r>
      <w:r w:rsidR="00A83A79">
        <w:t>System</w:t>
      </w:r>
      <w:r w:rsidR="00A83A79">
        <w:t>）</w:t>
      </w:r>
    </w:p>
    <w:p w14:paraId="1F109A50" w14:textId="2DFE5B87" w:rsidR="00A6791A" w:rsidRDefault="00A6791A" w:rsidP="00A6791A">
      <w:pPr>
        <w:pStyle w:val="3"/>
        <w:numPr>
          <w:ilvl w:val="0"/>
          <w:numId w:val="21"/>
        </w:numPr>
      </w:pPr>
      <w:r>
        <w:rPr>
          <w:rFonts w:hint="eastAsia"/>
        </w:rPr>
        <w:t>系统插件</w:t>
      </w:r>
      <w:r w:rsidR="00600D06">
        <w:t>(</w:t>
      </w:r>
      <w:r w:rsidR="00600D06">
        <w:t>system_plugin</w:t>
      </w:r>
      <w:r w:rsidR="00600D06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1134"/>
        <w:gridCol w:w="3027"/>
      </w:tblGrid>
      <w:tr w:rsidR="00600D06" w14:paraId="760D8B44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2E15033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08CE8694" w14:textId="6AF55259" w:rsidR="00600D06" w:rsidRDefault="00600D06" w:rsidP="00F97C72">
            <w:pPr>
              <w:ind w:firstLineChars="0" w:firstLine="0"/>
            </w:pPr>
            <w:r>
              <w:t>system_plugin</w:t>
            </w:r>
          </w:p>
        </w:tc>
      </w:tr>
      <w:tr w:rsidR="00600D06" w14:paraId="05A9BCF1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00A4B60E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49E8DE6C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系统插件数据表，记录当前系统支持的全部功能模块，每个功能模块包含功能插件集合；功能插件为具体的功能，如文章管理，可对应到具体的操作页面，每个功能插件包含一个功能权限集合；功能权限为具体功能插件的响应操作权限，如添加文章。</w:t>
            </w:r>
          </w:p>
        </w:tc>
      </w:tr>
      <w:tr w:rsidR="00600D06" w14:paraId="51F60ED1" w14:textId="77777777" w:rsidTr="00F97C72">
        <w:tc>
          <w:tcPr>
            <w:tcW w:w="2518" w:type="dxa"/>
            <w:gridSpan w:val="2"/>
            <w:shd w:val="clear" w:color="auto" w:fill="F2F2F2" w:themeFill="background1" w:themeFillShade="F2"/>
          </w:tcPr>
          <w:p w14:paraId="5BC2111D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F175BC7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E28BDC0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7C04747E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0D06" w14:paraId="56D3FCAE" w14:textId="77777777" w:rsidTr="00F97C72">
        <w:tc>
          <w:tcPr>
            <w:tcW w:w="2518" w:type="dxa"/>
            <w:gridSpan w:val="2"/>
          </w:tcPr>
          <w:p w14:paraId="67A34A4E" w14:textId="4A457355" w:rsidR="00600D06" w:rsidRDefault="002C0730" w:rsidP="00F97C72">
            <w:pPr>
              <w:ind w:firstLineChars="0" w:firstLine="0"/>
            </w:pPr>
            <w:r>
              <w:t>cust_id</w:t>
            </w:r>
          </w:p>
        </w:tc>
        <w:tc>
          <w:tcPr>
            <w:tcW w:w="1843" w:type="dxa"/>
          </w:tcPr>
          <w:p w14:paraId="7E667F21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3D280B4D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44465B9E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5A35A3A6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2C0730" w14:paraId="73E521CB" w14:textId="77777777" w:rsidTr="00F97C72">
        <w:tc>
          <w:tcPr>
            <w:tcW w:w="2518" w:type="dxa"/>
            <w:gridSpan w:val="2"/>
          </w:tcPr>
          <w:p w14:paraId="564079B6" w14:textId="21FB3AF8" w:rsidR="002C0730" w:rsidRDefault="002C0730" w:rsidP="00F97C72">
            <w:pPr>
              <w:ind w:firstLineChars="0" w:firstLine="0"/>
            </w:pPr>
            <w:r>
              <w:t>plugin_id</w:t>
            </w:r>
          </w:p>
        </w:tc>
        <w:tc>
          <w:tcPr>
            <w:tcW w:w="1843" w:type="dxa"/>
          </w:tcPr>
          <w:p w14:paraId="028A2033" w14:textId="77777777" w:rsidR="002C0730" w:rsidRDefault="002C0730" w:rsidP="00F97C7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14:paraId="0801F948" w14:textId="77777777" w:rsidR="002C0730" w:rsidRDefault="002C0730" w:rsidP="00F97C7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027" w:type="dxa"/>
          </w:tcPr>
          <w:p w14:paraId="4EC4EDD7" w14:textId="77777777" w:rsidR="002C0730" w:rsidRDefault="002C0730" w:rsidP="00F97C72">
            <w:pPr>
              <w:ind w:firstLineChars="0" w:firstLine="0"/>
              <w:rPr>
                <w:rFonts w:hint="eastAsia"/>
              </w:rPr>
            </w:pPr>
          </w:p>
        </w:tc>
      </w:tr>
      <w:tr w:rsidR="00600D06" w14:paraId="3E595F98" w14:textId="77777777" w:rsidTr="00F97C72">
        <w:tc>
          <w:tcPr>
            <w:tcW w:w="2518" w:type="dxa"/>
            <w:gridSpan w:val="2"/>
          </w:tcPr>
          <w:p w14:paraId="1D919633" w14:textId="520C3B1B" w:rsidR="00600D06" w:rsidRDefault="002C0730" w:rsidP="00F97C72">
            <w:pPr>
              <w:ind w:firstLineChars="0" w:firstLine="0"/>
            </w:pPr>
            <w:r>
              <w:t>plugin_code</w:t>
            </w:r>
          </w:p>
        </w:tc>
        <w:tc>
          <w:tcPr>
            <w:tcW w:w="1843" w:type="dxa"/>
          </w:tcPr>
          <w:p w14:paraId="753BE715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14:paraId="161D188D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5439FE1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权限对应的编码，使用</w:t>
            </w:r>
            <w:r>
              <w:rPr>
                <w:rFonts w:hint="eastAsia"/>
              </w:rPr>
              <w:lastRenderedPageBreak/>
              <w:t>数字构成树形结构。如顶级为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，下级的第一个为</w:t>
            </w: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，第二个为</w:t>
            </w:r>
            <w:r>
              <w:rPr>
                <w:rFonts w:hint="eastAsia"/>
              </w:rPr>
              <w:t>10000001</w:t>
            </w:r>
            <w:r>
              <w:rPr>
                <w:rFonts w:hint="eastAsia"/>
              </w:rPr>
              <w:t>以此类推，限制到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层；其中最后权限层为两位数字。</w:t>
            </w:r>
          </w:p>
        </w:tc>
      </w:tr>
      <w:tr w:rsidR="00600D06" w14:paraId="60BE0C01" w14:textId="77777777" w:rsidTr="00F97C72">
        <w:tc>
          <w:tcPr>
            <w:tcW w:w="2518" w:type="dxa"/>
            <w:gridSpan w:val="2"/>
          </w:tcPr>
          <w:p w14:paraId="05B51095" w14:textId="6B78AA14" w:rsidR="00600D06" w:rsidRDefault="002C0730" w:rsidP="00F97C72">
            <w:pPr>
              <w:ind w:firstLineChars="0" w:firstLine="0"/>
            </w:pPr>
            <w:r>
              <w:lastRenderedPageBreak/>
              <w:t>plugin_name</w:t>
            </w:r>
          </w:p>
        </w:tc>
        <w:tc>
          <w:tcPr>
            <w:tcW w:w="1843" w:type="dxa"/>
          </w:tcPr>
          <w:p w14:paraId="0E49C6C0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3F5A6414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09BE332D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插件的显示名称</w:t>
            </w:r>
          </w:p>
        </w:tc>
      </w:tr>
      <w:tr w:rsidR="00600D06" w14:paraId="76E99648" w14:textId="77777777" w:rsidTr="00F97C72">
        <w:tc>
          <w:tcPr>
            <w:tcW w:w="2518" w:type="dxa"/>
            <w:gridSpan w:val="2"/>
          </w:tcPr>
          <w:p w14:paraId="75DF6737" w14:textId="17E36593" w:rsidR="00600D06" w:rsidRDefault="002C0730" w:rsidP="00F97C72">
            <w:pPr>
              <w:ind w:firstLineChars="0" w:firstLine="0"/>
            </w:pPr>
            <w:r>
              <w:t>plugin_enable</w:t>
            </w:r>
          </w:p>
        </w:tc>
        <w:tc>
          <w:tcPr>
            <w:tcW w:w="1843" w:type="dxa"/>
          </w:tcPr>
          <w:p w14:paraId="1687958E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6A8123B4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14:paraId="7743964A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插件是否启用，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600D06" w14:paraId="66A2E256" w14:textId="77777777" w:rsidTr="00F97C72">
        <w:tc>
          <w:tcPr>
            <w:tcW w:w="2518" w:type="dxa"/>
            <w:gridSpan w:val="2"/>
          </w:tcPr>
          <w:p w14:paraId="7A373CAB" w14:textId="20ED5552" w:rsidR="00600D06" w:rsidRDefault="002C0730" w:rsidP="00F97C72">
            <w:pPr>
              <w:ind w:firstLineChars="0" w:firstLine="0"/>
            </w:pPr>
            <w:r>
              <w:t>plugin_type</w:t>
            </w:r>
          </w:p>
        </w:tc>
        <w:tc>
          <w:tcPr>
            <w:tcW w:w="1843" w:type="dxa"/>
          </w:tcPr>
          <w:p w14:paraId="341F5758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3166A21D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14:paraId="4965EF87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插件数据类型，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模块、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插件、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权限</w:t>
            </w:r>
          </w:p>
        </w:tc>
      </w:tr>
      <w:tr w:rsidR="00600D06" w14:paraId="14834228" w14:textId="77777777" w:rsidTr="00F97C72">
        <w:tc>
          <w:tcPr>
            <w:tcW w:w="2518" w:type="dxa"/>
            <w:gridSpan w:val="2"/>
          </w:tcPr>
          <w:p w14:paraId="11D1E459" w14:textId="277275A0" w:rsidR="00600D06" w:rsidRDefault="002C0730" w:rsidP="00F97C72">
            <w:pPr>
              <w:ind w:firstLineChars="0" w:firstLine="0"/>
            </w:pPr>
            <w:r>
              <w:t>plugin_icon</w:t>
            </w:r>
          </w:p>
        </w:tc>
        <w:tc>
          <w:tcPr>
            <w:tcW w:w="1843" w:type="dxa"/>
          </w:tcPr>
          <w:p w14:paraId="3C31DB69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5FBB2402" w14:textId="77777777" w:rsidR="00600D06" w:rsidRDefault="00600D06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9614AE7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插件对应的图标，仅类型为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插件时有效</w:t>
            </w:r>
          </w:p>
        </w:tc>
      </w:tr>
      <w:tr w:rsidR="00600D06" w14:paraId="7EEB11F2" w14:textId="77777777" w:rsidTr="00F97C72">
        <w:tc>
          <w:tcPr>
            <w:tcW w:w="2518" w:type="dxa"/>
            <w:gridSpan w:val="2"/>
          </w:tcPr>
          <w:p w14:paraId="0A8DC1E4" w14:textId="2FC22055" w:rsidR="00600D06" w:rsidRDefault="002C0730" w:rsidP="00F97C72">
            <w:pPr>
              <w:ind w:firstLineChars="0" w:firstLine="0"/>
            </w:pPr>
            <w:r>
              <w:t>plugin_link</w:t>
            </w:r>
          </w:p>
        </w:tc>
        <w:tc>
          <w:tcPr>
            <w:tcW w:w="1843" w:type="dxa"/>
          </w:tcPr>
          <w:p w14:paraId="7B53F4A2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5EDCDC84" w14:textId="77777777" w:rsidR="00600D06" w:rsidRDefault="00600D06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5A04A2EC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插件对应的链接地址，仅类型为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插件时有效</w:t>
            </w:r>
          </w:p>
        </w:tc>
      </w:tr>
      <w:tr w:rsidR="00600D06" w14:paraId="3018CCD5" w14:textId="77777777" w:rsidTr="00F97C72">
        <w:tc>
          <w:tcPr>
            <w:tcW w:w="2518" w:type="dxa"/>
            <w:gridSpan w:val="2"/>
          </w:tcPr>
          <w:p w14:paraId="1B1C656E" w14:textId="6CE06F43" w:rsidR="00600D06" w:rsidRDefault="002C0730" w:rsidP="00F97C72">
            <w:pPr>
              <w:ind w:firstLineChars="0" w:firstLine="0"/>
            </w:pPr>
            <w:r>
              <w:t>data_remark</w:t>
            </w:r>
          </w:p>
        </w:tc>
        <w:tc>
          <w:tcPr>
            <w:tcW w:w="1843" w:type="dxa"/>
          </w:tcPr>
          <w:p w14:paraId="2B6BF1D2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6728DC5B" w14:textId="77777777" w:rsidR="00600D06" w:rsidRDefault="00600D06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59A6B72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600D06" w14:paraId="6D61ABF5" w14:textId="77777777" w:rsidTr="00F97C72">
        <w:tc>
          <w:tcPr>
            <w:tcW w:w="2518" w:type="dxa"/>
            <w:gridSpan w:val="2"/>
          </w:tcPr>
          <w:p w14:paraId="4276C7BE" w14:textId="584CA71C" w:rsidR="00600D06" w:rsidRDefault="002C0730" w:rsidP="00F97C72">
            <w:pPr>
              <w:ind w:firstLineChars="0" w:firstLine="0"/>
            </w:pPr>
            <w:r>
              <w:t>data_delete</w:t>
            </w:r>
          </w:p>
        </w:tc>
        <w:tc>
          <w:tcPr>
            <w:tcW w:w="1843" w:type="dxa"/>
          </w:tcPr>
          <w:p w14:paraId="61D99EFC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74B51704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6240DCC0" w14:textId="77777777" w:rsidR="00600D06" w:rsidRDefault="00600D06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60CA6439" w14:textId="3A140CD2" w:rsidR="00B31BF3" w:rsidRDefault="00B31BF3" w:rsidP="00A6791A">
      <w:pPr>
        <w:pStyle w:val="3"/>
        <w:numPr>
          <w:ilvl w:val="0"/>
          <w:numId w:val="21"/>
        </w:numPr>
      </w:pPr>
      <w:r>
        <w:rPr>
          <w:rFonts w:hint="eastAsia"/>
        </w:rPr>
        <w:t>企业类型</w:t>
      </w:r>
      <w:r w:rsidR="00397359">
        <w:t>(</w:t>
      </w:r>
      <w:r w:rsidR="00397359" w:rsidRPr="00397359">
        <w:t>system_area_type</w:t>
      </w:r>
      <w:r w:rsidR="00397359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1134"/>
        <w:gridCol w:w="3027"/>
      </w:tblGrid>
      <w:tr w:rsidR="0096342F" w14:paraId="31E4E1E6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6D2927A3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5EE27D11" w14:textId="2482A810" w:rsidR="0096342F" w:rsidRDefault="0096342F" w:rsidP="0096342F">
            <w:pPr>
              <w:ind w:firstLineChars="0" w:firstLine="0"/>
            </w:pPr>
            <w:r>
              <w:rPr>
                <w:rFonts w:hint="eastAsia"/>
              </w:rPr>
              <w:t>system_area_type</w:t>
            </w:r>
          </w:p>
        </w:tc>
      </w:tr>
      <w:tr w:rsidR="0096342F" w14:paraId="20CB59C7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4BAFD89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049D4777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企业类型数据表，可以理解为功能插件的集合，系统可以设</w:t>
            </w:r>
            <w:r>
              <w:rPr>
                <w:rFonts w:hint="eastAsia"/>
              </w:rPr>
              <w:lastRenderedPageBreak/>
              <w:t>定不同的企业类型，不同的企业类型可以包含不同的功能模块及其插件，依据此为不同进入平台的企业提供不同的功能插件服务。</w:t>
            </w:r>
          </w:p>
        </w:tc>
      </w:tr>
      <w:tr w:rsidR="0096342F" w14:paraId="4D728AFE" w14:textId="77777777" w:rsidTr="00F97C72">
        <w:tc>
          <w:tcPr>
            <w:tcW w:w="2518" w:type="dxa"/>
            <w:gridSpan w:val="2"/>
            <w:shd w:val="clear" w:color="auto" w:fill="F2F2F2" w:themeFill="background1" w:themeFillShade="F2"/>
          </w:tcPr>
          <w:p w14:paraId="343FEDF4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3986822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8DFA68F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17059D5C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6342F" w14:paraId="52CE065C" w14:textId="77777777" w:rsidTr="00F97C72">
        <w:tc>
          <w:tcPr>
            <w:tcW w:w="2518" w:type="dxa"/>
            <w:gridSpan w:val="2"/>
          </w:tcPr>
          <w:p w14:paraId="3E4B116F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TYPE_ID</w:t>
            </w:r>
          </w:p>
        </w:tc>
        <w:tc>
          <w:tcPr>
            <w:tcW w:w="1843" w:type="dxa"/>
          </w:tcPr>
          <w:p w14:paraId="60E89D06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134" w:type="dxa"/>
          </w:tcPr>
          <w:p w14:paraId="56DCD6E1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712C5E8F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4E349892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主键，使用时间戳格式</w:t>
            </w:r>
            <w:r>
              <w:rPr>
                <w:rFonts w:hint="eastAsia"/>
              </w:rPr>
              <w:t>yyyyMMddhhmmss</w:t>
            </w:r>
          </w:p>
        </w:tc>
      </w:tr>
      <w:tr w:rsidR="0096342F" w14:paraId="022D0D72" w14:textId="77777777" w:rsidTr="00F97C72">
        <w:tc>
          <w:tcPr>
            <w:tcW w:w="2518" w:type="dxa"/>
            <w:gridSpan w:val="2"/>
          </w:tcPr>
          <w:p w14:paraId="44D6D1C9" w14:textId="77777777" w:rsidR="0096342F" w:rsidRDefault="0096342F" w:rsidP="00F97C72">
            <w:pPr>
              <w:ind w:firstLineChars="0" w:firstLine="0"/>
            </w:pPr>
            <w:r>
              <w:t>TYPE_NAME</w:t>
            </w:r>
          </w:p>
        </w:tc>
        <w:tc>
          <w:tcPr>
            <w:tcW w:w="1843" w:type="dxa"/>
          </w:tcPr>
          <w:p w14:paraId="003AE81C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6EE736B6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372ADB55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类型的显示名称</w:t>
            </w:r>
          </w:p>
        </w:tc>
      </w:tr>
      <w:tr w:rsidR="0096342F" w14:paraId="00EF4F19" w14:textId="77777777" w:rsidTr="00F97C72">
        <w:tc>
          <w:tcPr>
            <w:tcW w:w="2518" w:type="dxa"/>
            <w:gridSpan w:val="2"/>
          </w:tcPr>
          <w:p w14:paraId="15697F6C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TYPE_LEVEL</w:t>
            </w:r>
          </w:p>
        </w:tc>
        <w:tc>
          <w:tcPr>
            <w:tcW w:w="1843" w:type="dxa"/>
          </w:tcPr>
          <w:p w14:paraId="0B49FDC6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30994D80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14:paraId="043F06AA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类型级别，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平台级、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企业级</w:t>
            </w:r>
          </w:p>
        </w:tc>
      </w:tr>
      <w:tr w:rsidR="0096342F" w14:paraId="34A741C3" w14:textId="77777777" w:rsidTr="00F97C72">
        <w:tc>
          <w:tcPr>
            <w:tcW w:w="2518" w:type="dxa"/>
            <w:gridSpan w:val="2"/>
          </w:tcPr>
          <w:p w14:paraId="77BA336B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843" w:type="dxa"/>
          </w:tcPr>
          <w:p w14:paraId="3D5378B3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464A2E8A" w14:textId="77777777" w:rsidR="0096342F" w:rsidRDefault="0096342F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6E830DC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96342F" w14:paraId="26090A89" w14:textId="77777777" w:rsidTr="00F97C72">
        <w:tc>
          <w:tcPr>
            <w:tcW w:w="2518" w:type="dxa"/>
            <w:gridSpan w:val="2"/>
          </w:tcPr>
          <w:p w14:paraId="0F92A784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843" w:type="dxa"/>
          </w:tcPr>
          <w:p w14:paraId="083125FC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608ADC68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4A3673E6" w14:textId="77777777" w:rsidR="0096342F" w:rsidRDefault="0096342F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710F8165" w14:textId="0780DD93" w:rsidR="002D132C" w:rsidRDefault="00DD474C" w:rsidP="00A6791A">
      <w:pPr>
        <w:pStyle w:val="3"/>
        <w:numPr>
          <w:ilvl w:val="0"/>
          <w:numId w:val="21"/>
        </w:numPr>
      </w:pPr>
      <w:r>
        <w:rPr>
          <w:rFonts w:hint="eastAsia"/>
        </w:rPr>
        <w:t>企业类型与功能插件</w:t>
      </w:r>
      <w:r w:rsidR="002D132C">
        <w:rPr>
          <w:rFonts w:hint="eastAsia"/>
        </w:rPr>
        <w:t>对应表</w:t>
      </w:r>
      <w:r w:rsidR="00A93440">
        <w:t>(</w:t>
      </w:r>
      <w:r w:rsidR="00A93440" w:rsidRPr="00A93440">
        <w:t>system_area_type_plugin</w:t>
      </w:r>
      <w:r w:rsidR="00A93440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A93440" w14:paraId="79C664D4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0E2AE2EA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1E4FE30E" w14:textId="60FE389E" w:rsidR="00A93440" w:rsidRDefault="00A93440" w:rsidP="00F9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system_area_type_plugin</w:t>
            </w:r>
          </w:p>
        </w:tc>
      </w:tr>
      <w:tr w:rsidR="00A93440" w14:paraId="43E5E72F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4B170390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4CF0908A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记录企业类型数据表和功能插件数据表的多对多数据关系。</w:t>
            </w:r>
          </w:p>
        </w:tc>
      </w:tr>
      <w:tr w:rsidR="00A93440" w14:paraId="7114D087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65E2C2E0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75AEC2F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62394A1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1E0997E4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93440" w14:paraId="060F30C0" w14:textId="77777777" w:rsidTr="00F97C72">
        <w:tc>
          <w:tcPr>
            <w:tcW w:w="2660" w:type="dxa"/>
            <w:gridSpan w:val="2"/>
          </w:tcPr>
          <w:p w14:paraId="4690CEEB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3C5EDB39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1E0CE8FC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7052C5C3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3279CF37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A93440" w14:paraId="762F7E0D" w14:textId="77777777" w:rsidTr="00F97C72">
        <w:tc>
          <w:tcPr>
            <w:tcW w:w="2660" w:type="dxa"/>
            <w:gridSpan w:val="2"/>
          </w:tcPr>
          <w:p w14:paraId="0FCDD8F8" w14:textId="77777777" w:rsidR="00A93440" w:rsidRDefault="00A93440" w:rsidP="00F97C72">
            <w:pPr>
              <w:ind w:firstLineChars="0" w:firstLine="0"/>
            </w:pPr>
            <w:r>
              <w:t>PLUGIN_CUST_ID</w:t>
            </w:r>
          </w:p>
        </w:tc>
        <w:tc>
          <w:tcPr>
            <w:tcW w:w="1701" w:type="dxa"/>
          </w:tcPr>
          <w:p w14:paraId="670963CE" w14:textId="77777777" w:rsidR="00A93440" w:rsidRDefault="00A93440" w:rsidP="00F97C72">
            <w:pPr>
              <w:ind w:firstLineChars="0" w:firstLine="0"/>
            </w:pPr>
            <w:r>
              <w:t>int(11)</w:t>
            </w:r>
          </w:p>
        </w:tc>
        <w:tc>
          <w:tcPr>
            <w:tcW w:w="1134" w:type="dxa"/>
          </w:tcPr>
          <w:p w14:paraId="6E46BB23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A861DBC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功能插件标识</w:t>
            </w:r>
          </w:p>
        </w:tc>
      </w:tr>
      <w:tr w:rsidR="00A93440" w14:paraId="6CD041C1" w14:textId="77777777" w:rsidTr="00F97C72">
        <w:tc>
          <w:tcPr>
            <w:tcW w:w="2660" w:type="dxa"/>
            <w:gridSpan w:val="2"/>
          </w:tcPr>
          <w:p w14:paraId="1703A0E0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TYPE_ID</w:t>
            </w:r>
          </w:p>
        </w:tc>
        <w:tc>
          <w:tcPr>
            <w:tcW w:w="1701" w:type="dxa"/>
          </w:tcPr>
          <w:p w14:paraId="013F7770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134" w:type="dxa"/>
          </w:tcPr>
          <w:p w14:paraId="7AD5B0CB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2EC42EC" w14:textId="77777777" w:rsidR="00A93440" w:rsidRDefault="00A93440" w:rsidP="00F97C72">
            <w:pPr>
              <w:ind w:firstLineChars="0" w:firstLine="0"/>
            </w:pPr>
            <w:r>
              <w:rPr>
                <w:rFonts w:hint="eastAsia"/>
              </w:rPr>
              <w:t>企业类型标识</w:t>
            </w:r>
          </w:p>
        </w:tc>
      </w:tr>
    </w:tbl>
    <w:p w14:paraId="6CA23D4D" w14:textId="14E30339" w:rsidR="002D132C" w:rsidRDefault="002D132C" w:rsidP="00A6791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行政区域</w:t>
      </w:r>
      <w:r w:rsidR="00461034">
        <w:t>(system_area)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1134"/>
        <w:gridCol w:w="3027"/>
      </w:tblGrid>
      <w:tr w:rsidR="008A200E" w14:paraId="65B6D88A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73EB9FF2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316408EA" w14:textId="5E88E4B1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sy</w:t>
            </w:r>
            <w:r>
              <w:t>stem_area</w:t>
            </w:r>
          </w:p>
        </w:tc>
      </w:tr>
      <w:tr w:rsidR="008A200E" w14:paraId="16FBB140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29E16AD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75D8BDF1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行政区域数据表，用来对系统中的企业相关的区域进行划分记录，通过区域标识实现树形结构，在树中即可使用地区也可适用类型，可自由的划分相关区域，如云平台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部门。</w:t>
            </w:r>
          </w:p>
        </w:tc>
      </w:tr>
      <w:tr w:rsidR="008A200E" w14:paraId="77F1AF87" w14:textId="77777777" w:rsidTr="00F97C72">
        <w:tc>
          <w:tcPr>
            <w:tcW w:w="2518" w:type="dxa"/>
            <w:gridSpan w:val="2"/>
            <w:shd w:val="clear" w:color="auto" w:fill="F2F2F2" w:themeFill="background1" w:themeFillShade="F2"/>
          </w:tcPr>
          <w:p w14:paraId="50CBB0E7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14E60CA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6E3FB2D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1327C65E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A200E" w14:paraId="4E4374CC" w14:textId="77777777" w:rsidTr="00F97C72">
        <w:tc>
          <w:tcPr>
            <w:tcW w:w="2518" w:type="dxa"/>
            <w:gridSpan w:val="2"/>
          </w:tcPr>
          <w:p w14:paraId="0DE7D4C4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843" w:type="dxa"/>
          </w:tcPr>
          <w:p w14:paraId="11DA2D76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7A0EBB91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223E9041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5530DAB7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8A200E" w14:paraId="2D244851" w14:textId="77777777" w:rsidTr="00F97C72">
        <w:tc>
          <w:tcPr>
            <w:tcW w:w="2518" w:type="dxa"/>
            <w:gridSpan w:val="2"/>
          </w:tcPr>
          <w:p w14:paraId="0CE4998B" w14:textId="77777777" w:rsidR="008A200E" w:rsidRDefault="008A200E" w:rsidP="00F97C72">
            <w:pPr>
              <w:ind w:firstLineChars="0" w:firstLine="0"/>
            </w:pPr>
            <w:r>
              <w:t>AREA</w:t>
            </w:r>
            <w:r>
              <w:rPr>
                <w:rFonts w:hint="eastAsia"/>
              </w:rPr>
              <w:t>_ID</w:t>
            </w:r>
          </w:p>
        </w:tc>
        <w:tc>
          <w:tcPr>
            <w:tcW w:w="1843" w:type="dxa"/>
          </w:tcPr>
          <w:p w14:paraId="38E31E65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1134" w:type="dxa"/>
          </w:tcPr>
          <w:p w14:paraId="7C11EBAB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568AFD4D" w14:textId="77777777" w:rsidR="008A200E" w:rsidRPr="00407FA1" w:rsidRDefault="008A200E" w:rsidP="00F97C72">
            <w:pPr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区域编码，使用字符形式对区域树形进行逻辑划分，如树顶层为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，第二层第一条为</w:t>
            </w: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、第二条为</w:t>
            </w:r>
            <w:r>
              <w:rPr>
                <w:rFonts w:hint="eastAsia"/>
              </w:rPr>
              <w:t>10000001</w:t>
            </w:r>
            <w:r>
              <w:rPr>
                <w:rFonts w:hint="eastAsia"/>
              </w:rPr>
              <w:t>，依次类推；查询时使用正则匹配和编码排序来进行相应控制。</w:t>
            </w:r>
          </w:p>
        </w:tc>
      </w:tr>
      <w:tr w:rsidR="008A200E" w14:paraId="5DC8232E" w14:textId="77777777" w:rsidTr="00F97C72">
        <w:tc>
          <w:tcPr>
            <w:tcW w:w="2518" w:type="dxa"/>
            <w:gridSpan w:val="2"/>
          </w:tcPr>
          <w:p w14:paraId="63F720FE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AREA_NAME</w:t>
            </w:r>
          </w:p>
        </w:tc>
        <w:tc>
          <w:tcPr>
            <w:tcW w:w="1843" w:type="dxa"/>
          </w:tcPr>
          <w:p w14:paraId="1AB99AC0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5D726F7F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0A2C3A60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行政区域显示名称</w:t>
            </w:r>
          </w:p>
        </w:tc>
      </w:tr>
      <w:tr w:rsidR="008A200E" w14:paraId="70E75FC7" w14:textId="77777777" w:rsidTr="00F97C72">
        <w:tc>
          <w:tcPr>
            <w:tcW w:w="2518" w:type="dxa"/>
            <w:gridSpan w:val="2"/>
          </w:tcPr>
          <w:p w14:paraId="61FA7F4A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AREA_CLASS</w:t>
            </w:r>
          </w:p>
        </w:tc>
        <w:tc>
          <w:tcPr>
            <w:tcW w:w="1843" w:type="dxa"/>
          </w:tcPr>
          <w:p w14:paraId="61F22315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2138B75F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17DF69B7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区域类型，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目录、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企业、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部门</w:t>
            </w:r>
          </w:p>
        </w:tc>
      </w:tr>
      <w:tr w:rsidR="008A200E" w14:paraId="7AE8B237" w14:textId="77777777" w:rsidTr="00F97C72">
        <w:tc>
          <w:tcPr>
            <w:tcW w:w="2518" w:type="dxa"/>
            <w:gridSpan w:val="2"/>
          </w:tcPr>
          <w:p w14:paraId="77524E60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AREA_CONTACT</w:t>
            </w:r>
          </w:p>
        </w:tc>
        <w:tc>
          <w:tcPr>
            <w:tcW w:w="1843" w:type="dxa"/>
          </w:tcPr>
          <w:p w14:paraId="2B95A719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1134" w:type="dxa"/>
          </w:tcPr>
          <w:p w14:paraId="2738250D" w14:textId="77777777" w:rsidR="008A200E" w:rsidRDefault="008A20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FF23BB1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企业或部门联系人</w:t>
            </w:r>
          </w:p>
        </w:tc>
      </w:tr>
      <w:tr w:rsidR="008A200E" w14:paraId="63494772" w14:textId="77777777" w:rsidTr="00F97C72">
        <w:tc>
          <w:tcPr>
            <w:tcW w:w="2518" w:type="dxa"/>
            <w:gridSpan w:val="2"/>
          </w:tcPr>
          <w:p w14:paraId="4C09DBAB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AREA_ADDRESS</w:t>
            </w:r>
          </w:p>
        </w:tc>
        <w:tc>
          <w:tcPr>
            <w:tcW w:w="1843" w:type="dxa"/>
          </w:tcPr>
          <w:p w14:paraId="313D1A58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1028790A" w14:textId="77777777" w:rsidR="008A200E" w:rsidRDefault="008A20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7BB82AA7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企业或部门联系地址</w:t>
            </w:r>
          </w:p>
        </w:tc>
      </w:tr>
      <w:tr w:rsidR="008A200E" w14:paraId="60B6181A" w14:textId="77777777" w:rsidTr="00F97C72">
        <w:tc>
          <w:tcPr>
            <w:tcW w:w="2518" w:type="dxa"/>
            <w:gridSpan w:val="2"/>
          </w:tcPr>
          <w:p w14:paraId="0D46C725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AREA_TEL</w:t>
            </w:r>
          </w:p>
        </w:tc>
        <w:tc>
          <w:tcPr>
            <w:tcW w:w="1843" w:type="dxa"/>
          </w:tcPr>
          <w:p w14:paraId="6F528B0A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14:paraId="4CACEC1A" w14:textId="77777777" w:rsidR="008A200E" w:rsidRDefault="008A20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0EA89D3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企业或部门联系电话</w:t>
            </w:r>
          </w:p>
        </w:tc>
      </w:tr>
      <w:tr w:rsidR="008A200E" w14:paraId="658B0056" w14:textId="77777777" w:rsidTr="00F97C72">
        <w:tc>
          <w:tcPr>
            <w:tcW w:w="2518" w:type="dxa"/>
            <w:gridSpan w:val="2"/>
          </w:tcPr>
          <w:p w14:paraId="44C77CFB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843" w:type="dxa"/>
          </w:tcPr>
          <w:p w14:paraId="3412735D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42E089E1" w14:textId="77777777" w:rsidR="008A200E" w:rsidRDefault="008A20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3B166770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8A200E" w14:paraId="2F7A9F74" w14:textId="77777777" w:rsidTr="00F97C72">
        <w:tc>
          <w:tcPr>
            <w:tcW w:w="2518" w:type="dxa"/>
            <w:gridSpan w:val="2"/>
          </w:tcPr>
          <w:p w14:paraId="2098DC7A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843" w:type="dxa"/>
          </w:tcPr>
          <w:p w14:paraId="234F0A1E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2A43D38D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71799F9" w14:textId="77777777" w:rsidR="008A200E" w:rsidRDefault="008A200E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589AAD9A" w14:textId="4923D958" w:rsidR="002D132C" w:rsidRDefault="002D132C" w:rsidP="00A6791A">
      <w:pPr>
        <w:pStyle w:val="3"/>
        <w:numPr>
          <w:ilvl w:val="0"/>
          <w:numId w:val="21"/>
        </w:numPr>
      </w:pPr>
      <w:r>
        <w:t>行政区域</w:t>
      </w:r>
      <w:r w:rsidR="00B76AB9">
        <w:rPr>
          <w:rFonts w:hint="eastAsia"/>
        </w:rPr>
        <w:t>与企业类型</w:t>
      </w:r>
      <w:r w:rsidR="00182F5A" w:rsidRPr="00182F5A">
        <w:rPr>
          <w:rFonts w:hint="eastAsia"/>
        </w:rPr>
        <w:t>对应表</w:t>
      </w:r>
      <w:r w:rsidR="007F1F89">
        <w:t>(</w:t>
      </w:r>
      <w:r w:rsidR="007F1F89">
        <w:rPr>
          <w:rFonts w:hint="eastAsia"/>
        </w:rPr>
        <w:t>system</w:t>
      </w:r>
      <w:r w:rsidR="007F1F89">
        <w:t>_area_type_map</w:t>
      </w:r>
      <w:r w:rsidR="007F1F89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1134"/>
        <w:gridCol w:w="3027"/>
      </w:tblGrid>
      <w:tr w:rsidR="00B76AB9" w14:paraId="6098CD4A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00597914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0386AC9E" w14:textId="79262333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system</w:t>
            </w:r>
            <w:r>
              <w:t>_area_type_map</w:t>
            </w:r>
          </w:p>
        </w:tc>
      </w:tr>
      <w:tr w:rsidR="00B76AB9" w14:paraId="247ADAE6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61087851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1CFCACB8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记录行政区域数据表和企业类型数据表的多对多数据关系。</w:t>
            </w:r>
          </w:p>
        </w:tc>
      </w:tr>
      <w:tr w:rsidR="00B76AB9" w14:paraId="7277CC3B" w14:textId="77777777" w:rsidTr="00F97C72">
        <w:tc>
          <w:tcPr>
            <w:tcW w:w="2518" w:type="dxa"/>
            <w:gridSpan w:val="2"/>
            <w:shd w:val="clear" w:color="auto" w:fill="F2F2F2" w:themeFill="background1" w:themeFillShade="F2"/>
          </w:tcPr>
          <w:p w14:paraId="182C6B0B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B135564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FBFD9B6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6E0FE2AC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76AB9" w14:paraId="151FD3A8" w14:textId="77777777" w:rsidTr="00F97C72">
        <w:tc>
          <w:tcPr>
            <w:tcW w:w="2518" w:type="dxa"/>
            <w:gridSpan w:val="2"/>
          </w:tcPr>
          <w:p w14:paraId="78E2D510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843" w:type="dxa"/>
          </w:tcPr>
          <w:p w14:paraId="3114BABA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034C4B6A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20F5CCD2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10BF4752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B76AB9" w14:paraId="238341ED" w14:textId="77777777" w:rsidTr="00F97C72">
        <w:tc>
          <w:tcPr>
            <w:tcW w:w="2518" w:type="dxa"/>
            <w:gridSpan w:val="2"/>
          </w:tcPr>
          <w:p w14:paraId="010796B9" w14:textId="77777777" w:rsidR="00B76AB9" w:rsidRDefault="00B76AB9" w:rsidP="00F97C72">
            <w:pPr>
              <w:ind w:firstLineChars="0" w:firstLine="0"/>
            </w:pPr>
            <w:r>
              <w:t>AREA</w:t>
            </w:r>
            <w:r>
              <w:rPr>
                <w:rFonts w:hint="eastAsia"/>
              </w:rPr>
              <w:t>_ID</w:t>
            </w:r>
          </w:p>
        </w:tc>
        <w:tc>
          <w:tcPr>
            <w:tcW w:w="1843" w:type="dxa"/>
          </w:tcPr>
          <w:p w14:paraId="1B2DDDA6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1134" w:type="dxa"/>
          </w:tcPr>
          <w:p w14:paraId="499CE3C0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2DA15CE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行政区域标识</w:t>
            </w:r>
          </w:p>
        </w:tc>
      </w:tr>
      <w:tr w:rsidR="00B76AB9" w14:paraId="6DC90CB1" w14:textId="77777777" w:rsidTr="00F97C72">
        <w:tc>
          <w:tcPr>
            <w:tcW w:w="2518" w:type="dxa"/>
            <w:gridSpan w:val="2"/>
          </w:tcPr>
          <w:p w14:paraId="7D84DC83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TYPE_ID</w:t>
            </w:r>
          </w:p>
        </w:tc>
        <w:tc>
          <w:tcPr>
            <w:tcW w:w="1843" w:type="dxa"/>
          </w:tcPr>
          <w:p w14:paraId="6D0C8F5D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134" w:type="dxa"/>
          </w:tcPr>
          <w:p w14:paraId="15E4D3B4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069A700B" w14:textId="77777777" w:rsidR="00B76AB9" w:rsidRDefault="00B76AB9" w:rsidP="00F97C72">
            <w:pPr>
              <w:ind w:firstLineChars="0" w:firstLine="0"/>
            </w:pPr>
            <w:r>
              <w:rPr>
                <w:rFonts w:hint="eastAsia"/>
              </w:rPr>
              <w:t>企业类型标识</w:t>
            </w:r>
          </w:p>
        </w:tc>
      </w:tr>
    </w:tbl>
    <w:p w14:paraId="2B1C94F0" w14:textId="3142FBE8" w:rsidR="002D132C" w:rsidRDefault="002D132C" w:rsidP="00A6791A">
      <w:pPr>
        <w:pStyle w:val="3"/>
        <w:numPr>
          <w:ilvl w:val="0"/>
          <w:numId w:val="21"/>
        </w:numPr>
      </w:pPr>
      <w:r>
        <w:t>企业应用</w:t>
      </w:r>
      <w:r w:rsidR="00BE67BF">
        <w:t>(system_application)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77094A" w14:paraId="71C2DABC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76DD541F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23F10E6B" w14:textId="5B4DBC8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sys</w:t>
            </w:r>
            <w:r>
              <w:t>tem_application</w:t>
            </w:r>
          </w:p>
        </w:tc>
      </w:tr>
      <w:tr w:rsidR="0077094A" w14:paraId="4014B5CA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5B4E6385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694CBDA8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记录企业运维的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应用的相关信息。</w:t>
            </w:r>
          </w:p>
        </w:tc>
      </w:tr>
      <w:tr w:rsidR="0077094A" w14:paraId="61CB3010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758EE577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605F354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D54A2FA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22FD12E9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7094A" w14:paraId="4BF5B3A5" w14:textId="77777777" w:rsidTr="00F97C72">
        <w:tc>
          <w:tcPr>
            <w:tcW w:w="2660" w:type="dxa"/>
            <w:gridSpan w:val="2"/>
          </w:tcPr>
          <w:p w14:paraId="4AFFB13A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4E3EC8A0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59A371B3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6E4DB61E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365091CA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77094A" w14:paraId="369C2876" w14:textId="77777777" w:rsidTr="00F97C72">
        <w:tc>
          <w:tcPr>
            <w:tcW w:w="2660" w:type="dxa"/>
            <w:gridSpan w:val="2"/>
          </w:tcPr>
          <w:p w14:paraId="2BF9A2CD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AREA_ID</w:t>
            </w:r>
          </w:p>
        </w:tc>
        <w:tc>
          <w:tcPr>
            <w:tcW w:w="1701" w:type="dxa"/>
          </w:tcPr>
          <w:p w14:paraId="22E74E7E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1134" w:type="dxa"/>
          </w:tcPr>
          <w:p w14:paraId="1EBAFE35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06B70735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应用所属的区域标识</w:t>
            </w:r>
          </w:p>
        </w:tc>
      </w:tr>
      <w:tr w:rsidR="0077094A" w14:paraId="1C5C2AAB" w14:textId="77777777" w:rsidTr="00F97C72">
        <w:tc>
          <w:tcPr>
            <w:tcW w:w="2660" w:type="dxa"/>
            <w:gridSpan w:val="2"/>
          </w:tcPr>
          <w:p w14:paraId="1FC91727" w14:textId="77777777" w:rsidR="0077094A" w:rsidRDefault="0077094A" w:rsidP="00F97C72">
            <w:pPr>
              <w:ind w:firstLineChars="0" w:firstLine="0"/>
            </w:pPr>
            <w:r>
              <w:lastRenderedPageBreak/>
              <w:t>APP</w:t>
            </w:r>
            <w:r>
              <w:rPr>
                <w:rFonts w:hint="eastAsia"/>
              </w:rPr>
              <w:t>_CODE</w:t>
            </w:r>
          </w:p>
        </w:tc>
        <w:tc>
          <w:tcPr>
            <w:tcW w:w="1701" w:type="dxa"/>
          </w:tcPr>
          <w:p w14:paraId="0089F64F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134" w:type="dxa"/>
          </w:tcPr>
          <w:p w14:paraId="47BADE96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66F9E893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记录应用对应的授权编码</w:t>
            </w:r>
          </w:p>
        </w:tc>
      </w:tr>
      <w:tr w:rsidR="0077094A" w14:paraId="72B2A29F" w14:textId="77777777" w:rsidTr="00F97C72">
        <w:tc>
          <w:tcPr>
            <w:tcW w:w="2660" w:type="dxa"/>
            <w:gridSpan w:val="2"/>
          </w:tcPr>
          <w:p w14:paraId="16DD9EBE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APP_NAME</w:t>
            </w:r>
          </w:p>
        </w:tc>
        <w:tc>
          <w:tcPr>
            <w:tcW w:w="1701" w:type="dxa"/>
          </w:tcPr>
          <w:p w14:paraId="4F1F907A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08F66DAB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0D9E853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记录应用的显示名称</w:t>
            </w:r>
          </w:p>
        </w:tc>
      </w:tr>
      <w:tr w:rsidR="0077094A" w14:paraId="3B22D1F5" w14:textId="77777777" w:rsidTr="00F97C72">
        <w:tc>
          <w:tcPr>
            <w:tcW w:w="2660" w:type="dxa"/>
            <w:gridSpan w:val="2"/>
          </w:tcPr>
          <w:p w14:paraId="4A15B24F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APP_ICON</w:t>
            </w:r>
          </w:p>
        </w:tc>
        <w:tc>
          <w:tcPr>
            <w:tcW w:w="1701" w:type="dxa"/>
          </w:tcPr>
          <w:p w14:paraId="3D6666FA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1C895C57" w14:textId="77777777" w:rsidR="0077094A" w:rsidRDefault="0077094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5CA82F13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应用的高清图标链接</w:t>
            </w:r>
          </w:p>
        </w:tc>
      </w:tr>
      <w:tr w:rsidR="0077094A" w14:paraId="640527A7" w14:textId="77777777" w:rsidTr="00F97C72">
        <w:tc>
          <w:tcPr>
            <w:tcW w:w="2660" w:type="dxa"/>
            <w:gridSpan w:val="2"/>
          </w:tcPr>
          <w:p w14:paraId="41DD669E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APP_THUMBNAIL</w:t>
            </w:r>
          </w:p>
        </w:tc>
        <w:tc>
          <w:tcPr>
            <w:tcW w:w="1701" w:type="dxa"/>
          </w:tcPr>
          <w:p w14:paraId="65B6813B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2588995D" w14:textId="77777777" w:rsidR="0077094A" w:rsidRDefault="0077094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47051F7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应用的缩略图标链接</w:t>
            </w:r>
          </w:p>
        </w:tc>
      </w:tr>
      <w:tr w:rsidR="0077094A" w14:paraId="501B6BC4" w14:textId="77777777" w:rsidTr="00F97C72">
        <w:tc>
          <w:tcPr>
            <w:tcW w:w="2660" w:type="dxa"/>
            <w:gridSpan w:val="2"/>
          </w:tcPr>
          <w:p w14:paraId="34CF10FA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701" w:type="dxa"/>
          </w:tcPr>
          <w:p w14:paraId="06CB2276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39F5C1F7" w14:textId="77777777" w:rsidR="0077094A" w:rsidRDefault="0077094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41EE3F1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77094A" w14:paraId="31CF71DC" w14:textId="77777777" w:rsidTr="00F97C72">
        <w:tc>
          <w:tcPr>
            <w:tcW w:w="2660" w:type="dxa"/>
            <w:gridSpan w:val="2"/>
          </w:tcPr>
          <w:p w14:paraId="47022887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701" w:type="dxa"/>
          </w:tcPr>
          <w:p w14:paraId="38D99338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0DF18C76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6A6386D" w14:textId="77777777" w:rsidR="0077094A" w:rsidRDefault="0077094A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42684058" w14:textId="65EF94C1" w:rsidR="002D132C" w:rsidRDefault="005569B3" w:rsidP="00A6791A">
      <w:pPr>
        <w:pStyle w:val="3"/>
        <w:numPr>
          <w:ilvl w:val="0"/>
          <w:numId w:val="21"/>
        </w:numPr>
      </w:pPr>
      <w:r>
        <w:rPr>
          <w:rFonts w:hint="eastAsia"/>
        </w:rPr>
        <w:t>企业应用与应用平台</w:t>
      </w:r>
      <w:r w:rsidR="002D132C" w:rsidRPr="002D132C">
        <w:rPr>
          <w:rFonts w:hint="eastAsia"/>
        </w:rPr>
        <w:t>对应表</w:t>
      </w:r>
      <w:r>
        <w:t>(</w:t>
      </w:r>
      <w:r>
        <w:t>system_application_platform</w:t>
      </w:r>
      <w:r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5569B3" w14:paraId="7A75C506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126A7F1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3305A41D" w14:textId="4822429D" w:rsidR="005569B3" w:rsidRDefault="005569B3" w:rsidP="00F97C72">
            <w:pPr>
              <w:ind w:firstLineChars="0" w:firstLine="0"/>
            </w:pPr>
            <w:r>
              <w:t>system_application_platform</w:t>
            </w:r>
          </w:p>
        </w:tc>
      </w:tr>
      <w:tr w:rsidR="005569B3" w14:paraId="033777D4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131464E1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106EBC38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记录企业应用对应应用平台数据的多对多对应表</w:t>
            </w:r>
          </w:p>
        </w:tc>
      </w:tr>
      <w:tr w:rsidR="005569B3" w14:paraId="69E16A47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01FCBE6F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226791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AEBFBD7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0A2934F6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569B3" w14:paraId="3B911B90" w14:textId="77777777" w:rsidTr="00F97C72">
        <w:tc>
          <w:tcPr>
            <w:tcW w:w="2660" w:type="dxa"/>
            <w:gridSpan w:val="2"/>
          </w:tcPr>
          <w:p w14:paraId="07B70661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137C6FE3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27DD173B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67D0FC03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5760E72A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5569B3" w14:paraId="199634D6" w14:textId="77777777" w:rsidTr="00F97C72">
        <w:tc>
          <w:tcPr>
            <w:tcW w:w="2660" w:type="dxa"/>
            <w:gridSpan w:val="2"/>
          </w:tcPr>
          <w:p w14:paraId="48DB2CF8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PLAT_ID</w:t>
            </w:r>
          </w:p>
        </w:tc>
        <w:tc>
          <w:tcPr>
            <w:tcW w:w="1701" w:type="dxa"/>
          </w:tcPr>
          <w:p w14:paraId="1B58EEC7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3DCD031D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CFD3990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平台标识</w:t>
            </w:r>
          </w:p>
        </w:tc>
      </w:tr>
      <w:tr w:rsidR="005569B3" w14:paraId="5F93A966" w14:textId="77777777" w:rsidTr="00F97C72">
        <w:tc>
          <w:tcPr>
            <w:tcW w:w="2660" w:type="dxa"/>
            <w:gridSpan w:val="2"/>
          </w:tcPr>
          <w:p w14:paraId="3275C265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APP_ID</w:t>
            </w:r>
          </w:p>
        </w:tc>
        <w:tc>
          <w:tcPr>
            <w:tcW w:w="1701" w:type="dxa"/>
          </w:tcPr>
          <w:p w14:paraId="6AAF6F8F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6757BD1A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BFE8DD3" w14:textId="77777777" w:rsidR="005569B3" w:rsidRDefault="005569B3" w:rsidP="00F97C72">
            <w:pPr>
              <w:ind w:firstLineChars="0" w:firstLine="0"/>
            </w:pPr>
            <w:r>
              <w:rPr>
                <w:rFonts w:hint="eastAsia"/>
              </w:rPr>
              <w:t>应用标识</w:t>
            </w:r>
          </w:p>
        </w:tc>
      </w:tr>
    </w:tbl>
    <w:p w14:paraId="26C57E0D" w14:textId="09700AD1" w:rsidR="002D132C" w:rsidRDefault="002D132C" w:rsidP="00A6791A">
      <w:pPr>
        <w:pStyle w:val="3"/>
        <w:numPr>
          <w:ilvl w:val="0"/>
          <w:numId w:val="21"/>
        </w:numPr>
      </w:pPr>
      <w:r>
        <w:t>应用版本</w:t>
      </w:r>
      <w:r w:rsidR="00C6040E">
        <w:t>(system_version)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C6040E" w14:paraId="5798F407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7C597D0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325DE7F8" w14:textId="3204FF16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system</w:t>
            </w:r>
            <w:r>
              <w:t>_version</w:t>
            </w:r>
          </w:p>
        </w:tc>
      </w:tr>
      <w:tr w:rsidR="00C6040E" w14:paraId="0A16EC0F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21D68FB4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3F53BA17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记录系统应用的相关平台的版本信息。</w:t>
            </w:r>
          </w:p>
        </w:tc>
      </w:tr>
      <w:tr w:rsidR="00C6040E" w14:paraId="0996BAFD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2C6ABDEA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60471E8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3929817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69E176C8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6040E" w14:paraId="4391DA8D" w14:textId="77777777" w:rsidTr="00F97C72">
        <w:tc>
          <w:tcPr>
            <w:tcW w:w="2660" w:type="dxa"/>
            <w:gridSpan w:val="2"/>
          </w:tcPr>
          <w:p w14:paraId="769037B3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15B5CC49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7A6AC28A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6CB626E9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2FF9F60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C6040E" w14:paraId="1AB86482" w14:textId="77777777" w:rsidTr="00F97C72">
        <w:tc>
          <w:tcPr>
            <w:tcW w:w="2660" w:type="dxa"/>
            <w:gridSpan w:val="2"/>
          </w:tcPr>
          <w:p w14:paraId="4D7A214C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APP_PLAT_ID</w:t>
            </w:r>
          </w:p>
        </w:tc>
        <w:tc>
          <w:tcPr>
            <w:tcW w:w="1701" w:type="dxa"/>
          </w:tcPr>
          <w:p w14:paraId="615C44C9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2BC7CD9B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B276D14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记录版本所属的平台标识，对应</w:t>
            </w:r>
            <w:r>
              <w:rPr>
                <w:rFonts w:hint="eastAsia"/>
              </w:rPr>
              <w:t>SYSTEM_</w:t>
            </w:r>
          </w:p>
          <w:p w14:paraId="229073D5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APPLICATION_PLATFORM</w:t>
            </w:r>
            <w:r>
              <w:rPr>
                <w:rFonts w:hint="eastAsia"/>
              </w:rPr>
              <w:t>对应表中的</w:t>
            </w:r>
            <w:r>
              <w:rPr>
                <w:rFonts w:hint="eastAsia"/>
              </w:rPr>
              <w:t>CUST_ID</w:t>
            </w:r>
          </w:p>
        </w:tc>
      </w:tr>
      <w:tr w:rsidR="00C6040E" w14:paraId="438E202D" w14:textId="77777777" w:rsidTr="00F97C72">
        <w:tc>
          <w:tcPr>
            <w:tcW w:w="2660" w:type="dxa"/>
            <w:gridSpan w:val="2"/>
          </w:tcPr>
          <w:p w14:paraId="2EF4968F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VERSION_NAME</w:t>
            </w:r>
          </w:p>
        </w:tc>
        <w:tc>
          <w:tcPr>
            <w:tcW w:w="1701" w:type="dxa"/>
          </w:tcPr>
          <w:p w14:paraId="7840C2CA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677DAD3A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5B6B6EFF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版本的显示名称</w:t>
            </w:r>
          </w:p>
        </w:tc>
      </w:tr>
      <w:tr w:rsidR="00C6040E" w14:paraId="168930DD" w14:textId="77777777" w:rsidTr="00F97C72">
        <w:tc>
          <w:tcPr>
            <w:tcW w:w="2660" w:type="dxa"/>
            <w:gridSpan w:val="2"/>
          </w:tcPr>
          <w:p w14:paraId="3E753BA2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VERSION_CODE</w:t>
            </w:r>
          </w:p>
        </w:tc>
        <w:tc>
          <w:tcPr>
            <w:tcW w:w="1701" w:type="dxa"/>
          </w:tcPr>
          <w:p w14:paraId="327D9529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16D02189" w14:textId="77777777" w:rsidR="00C6040E" w:rsidRDefault="00C604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49A33DDD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版本编号</w:t>
            </w:r>
          </w:p>
        </w:tc>
      </w:tr>
      <w:tr w:rsidR="00C6040E" w14:paraId="764601FB" w14:textId="77777777" w:rsidTr="00F97C72">
        <w:tc>
          <w:tcPr>
            <w:tcW w:w="2660" w:type="dxa"/>
            <w:gridSpan w:val="2"/>
          </w:tcPr>
          <w:p w14:paraId="28243F24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VERSION_BUILD</w:t>
            </w:r>
          </w:p>
        </w:tc>
        <w:tc>
          <w:tcPr>
            <w:tcW w:w="1701" w:type="dxa"/>
          </w:tcPr>
          <w:p w14:paraId="11970C0B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6AB5ABCE" w14:textId="77777777" w:rsidR="00C6040E" w:rsidRDefault="00C604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568CE550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版本打包编号</w:t>
            </w:r>
          </w:p>
        </w:tc>
      </w:tr>
      <w:tr w:rsidR="00C6040E" w14:paraId="6A04FE58" w14:textId="77777777" w:rsidTr="00F97C72">
        <w:tc>
          <w:tcPr>
            <w:tcW w:w="2660" w:type="dxa"/>
            <w:gridSpan w:val="2"/>
          </w:tcPr>
          <w:p w14:paraId="76C6E4CE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VERSION_NOTE</w:t>
            </w:r>
          </w:p>
        </w:tc>
        <w:tc>
          <w:tcPr>
            <w:tcW w:w="1701" w:type="dxa"/>
          </w:tcPr>
          <w:p w14:paraId="47449EF5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2E92FB0A" w14:textId="77777777" w:rsidR="00C6040E" w:rsidRDefault="00C604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57B586E6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版本说明</w:t>
            </w:r>
          </w:p>
        </w:tc>
      </w:tr>
      <w:tr w:rsidR="00C6040E" w14:paraId="7598E8D1" w14:textId="77777777" w:rsidTr="00F97C72">
        <w:tc>
          <w:tcPr>
            <w:tcW w:w="2660" w:type="dxa"/>
            <w:gridSpan w:val="2"/>
          </w:tcPr>
          <w:p w14:paraId="5C9E592C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VERSION_DATE</w:t>
            </w:r>
          </w:p>
        </w:tc>
        <w:tc>
          <w:tcPr>
            <w:tcW w:w="1701" w:type="dxa"/>
          </w:tcPr>
          <w:p w14:paraId="41CFD9B5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varchar(19)</w:t>
            </w:r>
          </w:p>
        </w:tc>
        <w:tc>
          <w:tcPr>
            <w:tcW w:w="1134" w:type="dxa"/>
          </w:tcPr>
          <w:p w14:paraId="5DDFBDBC" w14:textId="77777777" w:rsidR="00C6040E" w:rsidRDefault="00C604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6B7EABFD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记录版本的发布日期</w:t>
            </w:r>
          </w:p>
        </w:tc>
      </w:tr>
      <w:tr w:rsidR="00C6040E" w14:paraId="4C925C62" w14:textId="77777777" w:rsidTr="00F97C72">
        <w:tc>
          <w:tcPr>
            <w:tcW w:w="2660" w:type="dxa"/>
            <w:gridSpan w:val="2"/>
          </w:tcPr>
          <w:p w14:paraId="062886F3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701" w:type="dxa"/>
          </w:tcPr>
          <w:p w14:paraId="5BCDD6D7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02B7E9A6" w14:textId="77777777" w:rsidR="00C6040E" w:rsidRDefault="00C6040E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648B3C3A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C6040E" w14:paraId="0C12E12B" w14:textId="77777777" w:rsidTr="00F97C72">
        <w:tc>
          <w:tcPr>
            <w:tcW w:w="2660" w:type="dxa"/>
            <w:gridSpan w:val="2"/>
          </w:tcPr>
          <w:p w14:paraId="25EEE7E1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701" w:type="dxa"/>
          </w:tcPr>
          <w:p w14:paraId="59427921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662DD162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6C69A1C" w14:textId="77777777" w:rsidR="00C6040E" w:rsidRDefault="00C6040E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544815BB" w14:textId="0D60A130" w:rsidR="002D132C" w:rsidRDefault="002D132C" w:rsidP="00A6791A">
      <w:pPr>
        <w:pStyle w:val="3"/>
        <w:numPr>
          <w:ilvl w:val="0"/>
          <w:numId w:val="21"/>
        </w:numPr>
      </w:pPr>
      <w:r>
        <w:t>用户角色</w:t>
      </w:r>
      <w:r w:rsidR="0092602B">
        <w:t>(system_role)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92602B" w14:paraId="5167B35D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6E3B2B60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6EFBEAB2" w14:textId="3A490C30" w:rsidR="0092602B" w:rsidRDefault="0092602B" w:rsidP="00F97C72">
            <w:pPr>
              <w:ind w:firstLineChars="0" w:firstLine="0"/>
            </w:pPr>
            <w:r>
              <w:t>system_role</w:t>
            </w:r>
          </w:p>
        </w:tc>
      </w:tr>
      <w:tr w:rsidR="0092602B" w14:paraId="2AF44BFF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1258C4A4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727C707C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记录系统用户角色的相关数据信息</w:t>
            </w:r>
          </w:p>
        </w:tc>
      </w:tr>
      <w:tr w:rsidR="0092602B" w14:paraId="506F6E34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79142E5B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6434628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DE731FE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19759F5D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602B" w14:paraId="61BDD8F1" w14:textId="77777777" w:rsidTr="00F97C72">
        <w:tc>
          <w:tcPr>
            <w:tcW w:w="2660" w:type="dxa"/>
            <w:gridSpan w:val="2"/>
          </w:tcPr>
          <w:p w14:paraId="5DE39C4D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7FF026E3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3B10C867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0DE4EDAA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27E48DC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92602B" w14:paraId="443AE983" w14:textId="77777777" w:rsidTr="00F97C72">
        <w:tc>
          <w:tcPr>
            <w:tcW w:w="2660" w:type="dxa"/>
            <w:gridSpan w:val="2"/>
          </w:tcPr>
          <w:p w14:paraId="4B387828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ROLE_NAME</w:t>
            </w:r>
          </w:p>
        </w:tc>
        <w:tc>
          <w:tcPr>
            <w:tcW w:w="1701" w:type="dxa"/>
          </w:tcPr>
          <w:p w14:paraId="506671DE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052B3B9A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669A3046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记录角色的显示名称</w:t>
            </w:r>
          </w:p>
        </w:tc>
      </w:tr>
      <w:tr w:rsidR="0092602B" w14:paraId="66908C20" w14:textId="77777777" w:rsidTr="00F97C72">
        <w:tc>
          <w:tcPr>
            <w:tcW w:w="2660" w:type="dxa"/>
            <w:gridSpan w:val="2"/>
          </w:tcPr>
          <w:p w14:paraId="231D18A3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ROLE_TYPE</w:t>
            </w:r>
          </w:p>
        </w:tc>
        <w:tc>
          <w:tcPr>
            <w:tcW w:w="1701" w:type="dxa"/>
          </w:tcPr>
          <w:p w14:paraId="2E46FB16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741B349C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4</w:t>
            </w:r>
          </w:p>
        </w:tc>
        <w:tc>
          <w:tcPr>
            <w:tcW w:w="3027" w:type="dxa"/>
          </w:tcPr>
          <w:p w14:paraId="52BE38A9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记录角色的权限类型，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平台全局、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区域全局、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区域下级、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本级</w:t>
            </w:r>
          </w:p>
        </w:tc>
      </w:tr>
      <w:tr w:rsidR="0092602B" w14:paraId="428768F2" w14:textId="77777777" w:rsidTr="00F97C72">
        <w:tc>
          <w:tcPr>
            <w:tcW w:w="2660" w:type="dxa"/>
            <w:gridSpan w:val="2"/>
          </w:tcPr>
          <w:p w14:paraId="525C9492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701" w:type="dxa"/>
          </w:tcPr>
          <w:p w14:paraId="44BC82ED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0EF7886E" w14:textId="77777777" w:rsidR="0092602B" w:rsidRDefault="0092602B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49399EA1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92602B" w14:paraId="3275E103" w14:textId="77777777" w:rsidTr="00F97C72">
        <w:tc>
          <w:tcPr>
            <w:tcW w:w="2660" w:type="dxa"/>
            <w:gridSpan w:val="2"/>
          </w:tcPr>
          <w:p w14:paraId="5FD1D950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701" w:type="dxa"/>
          </w:tcPr>
          <w:p w14:paraId="108AC442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3697C48F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775C7EB5" w14:textId="77777777" w:rsidR="0092602B" w:rsidRDefault="0092602B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5B37C173" w14:textId="25D7EF16" w:rsidR="002D132C" w:rsidRDefault="002A4F3B" w:rsidP="00A6791A">
      <w:pPr>
        <w:pStyle w:val="3"/>
        <w:numPr>
          <w:ilvl w:val="0"/>
          <w:numId w:val="21"/>
        </w:numPr>
      </w:pPr>
      <w:r>
        <w:rPr>
          <w:rFonts w:hint="eastAsia"/>
        </w:rPr>
        <w:t>用户角色与系统插件</w:t>
      </w:r>
      <w:r w:rsidR="002D132C" w:rsidRPr="002D132C">
        <w:rPr>
          <w:rFonts w:hint="eastAsia"/>
        </w:rPr>
        <w:t>对应表</w:t>
      </w:r>
      <w:r>
        <w:t>(system_role_plugin)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2A4F3B" w14:paraId="7B99CE63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21978B1F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4DC0E18D" w14:textId="5D90F6D5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system_role_plugin</w:t>
            </w:r>
          </w:p>
        </w:tc>
      </w:tr>
      <w:tr w:rsidR="002A4F3B" w14:paraId="23FFB057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568FA8F2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605124DA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记录企业类型数据表和功能插件数据表的多对多数据关系。</w:t>
            </w:r>
          </w:p>
        </w:tc>
      </w:tr>
      <w:tr w:rsidR="002A4F3B" w14:paraId="26B8863E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231CB7B9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FC0FDF0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9DAAFD6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659881CD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A4F3B" w14:paraId="01A49653" w14:textId="77777777" w:rsidTr="00F97C72">
        <w:tc>
          <w:tcPr>
            <w:tcW w:w="2660" w:type="dxa"/>
            <w:gridSpan w:val="2"/>
          </w:tcPr>
          <w:p w14:paraId="1002BA2A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53AC953A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1EE5C636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6FF1CDEC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A75BB71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2A4F3B" w14:paraId="271F9B48" w14:textId="77777777" w:rsidTr="00F97C72">
        <w:tc>
          <w:tcPr>
            <w:tcW w:w="2660" w:type="dxa"/>
            <w:gridSpan w:val="2"/>
          </w:tcPr>
          <w:p w14:paraId="2227B171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701" w:type="dxa"/>
          </w:tcPr>
          <w:p w14:paraId="67CEF3DF" w14:textId="77777777" w:rsidR="002A4F3B" w:rsidRDefault="002A4F3B" w:rsidP="00F97C72">
            <w:pPr>
              <w:ind w:firstLineChars="0" w:firstLine="0"/>
            </w:pPr>
            <w:r>
              <w:t>int(11)</w:t>
            </w:r>
          </w:p>
        </w:tc>
        <w:tc>
          <w:tcPr>
            <w:tcW w:w="1134" w:type="dxa"/>
          </w:tcPr>
          <w:p w14:paraId="096EA3B8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48B82A3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用户角色标识</w:t>
            </w:r>
          </w:p>
        </w:tc>
      </w:tr>
      <w:tr w:rsidR="002A4F3B" w14:paraId="03B37FE4" w14:textId="77777777" w:rsidTr="00F97C72">
        <w:tc>
          <w:tcPr>
            <w:tcW w:w="2660" w:type="dxa"/>
            <w:gridSpan w:val="2"/>
          </w:tcPr>
          <w:p w14:paraId="0294DA93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PLUGIN_ID</w:t>
            </w:r>
          </w:p>
        </w:tc>
        <w:tc>
          <w:tcPr>
            <w:tcW w:w="1701" w:type="dxa"/>
          </w:tcPr>
          <w:p w14:paraId="2391DC79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2DC3C1BC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49EC277B" w14:textId="77777777" w:rsidR="002A4F3B" w:rsidRDefault="002A4F3B" w:rsidP="00F97C72">
            <w:pPr>
              <w:ind w:firstLineChars="0" w:firstLine="0"/>
            </w:pPr>
            <w:r>
              <w:rPr>
                <w:rFonts w:hint="eastAsia"/>
              </w:rPr>
              <w:t>插件权限标识</w:t>
            </w:r>
          </w:p>
        </w:tc>
      </w:tr>
    </w:tbl>
    <w:p w14:paraId="77EB20AA" w14:textId="3F8EDEC2" w:rsidR="002D132C" w:rsidRDefault="002D132C" w:rsidP="00A6791A">
      <w:pPr>
        <w:pStyle w:val="3"/>
        <w:numPr>
          <w:ilvl w:val="0"/>
          <w:numId w:val="21"/>
        </w:numPr>
      </w:pPr>
      <w:r>
        <w:t>管理用户</w:t>
      </w:r>
      <w:r w:rsidR="00986D6A">
        <w:t>(system_user)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986D6A" w14:paraId="6146DD72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6AF75839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2E006C48" w14:textId="52BA5E63" w:rsidR="00986D6A" w:rsidRDefault="00986D6A" w:rsidP="00F97C72">
            <w:pPr>
              <w:ind w:firstLineChars="0" w:firstLine="0"/>
            </w:pPr>
            <w:r>
              <w:t>system_user</w:t>
            </w:r>
          </w:p>
        </w:tc>
      </w:tr>
      <w:tr w:rsidR="00986D6A" w14:paraId="3E992CC3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76AA4FB4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7EC09ECD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记录系统管理用户的相关数据信息</w:t>
            </w:r>
          </w:p>
        </w:tc>
      </w:tr>
      <w:tr w:rsidR="00986D6A" w14:paraId="3BF460F2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15570C49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77EFF05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E0A4CFD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1C386E83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86D6A" w14:paraId="732C5A27" w14:textId="77777777" w:rsidTr="00F97C72">
        <w:tc>
          <w:tcPr>
            <w:tcW w:w="2660" w:type="dxa"/>
            <w:gridSpan w:val="2"/>
          </w:tcPr>
          <w:p w14:paraId="2937F716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630ED24B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4AA67624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6F0F1652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非空</w:t>
            </w:r>
          </w:p>
        </w:tc>
        <w:tc>
          <w:tcPr>
            <w:tcW w:w="3027" w:type="dxa"/>
          </w:tcPr>
          <w:p w14:paraId="30D8406D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自增主键</w:t>
            </w:r>
          </w:p>
        </w:tc>
      </w:tr>
      <w:tr w:rsidR="00986D6A" w14:paraId="029BC6AC" w14:textId="77777777" w:rsidTr="00F97C72">
        <w:tc>
          <w:tcPr>
            <w:tcW w:w="2660" w:type="dxa"/>
            <w:gridSpan w:val="2"/>
          </w:tcPr>
          <w:p w14:paraId="078B9217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AREA_ID</w:t>
            </w:r>
          </w:p>
        </w:tc>
        <w:tc>
          <w:tcPr>
            <w:tcW w:w="1701" w:type="dxa"/>
          </w:tcPr>
          <w:p w14:paraId="10704304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1134" w:type="dxa"/>
          </w:tcPr>
          <w:p w14:paraId="3DC7AEF2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308F4020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用户所属的行政区域</w:t>
            </w:r>
          </w:p>
        </w:tc>
      </w:tr>
      <w:tr w:rsidR="00986D6A" w14:paraId="74585A0E" w14:textId="77777777" w:rsidTr="00F97C72">
        <w:tc>
          <w:tcPr>
            <w:tcW w:w="2660" w:type="dxa"/>
            <w:gridSpan w:val="2"/>
          </w:tcPr>
          <w:p w14:paraId="2D216D0F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AREA_NAME</w:t>
            </w:r>
          </w:p>
        </w:tc>
        <w:tc>
          <w:tcPr>
            <w:tcW w:w="1701" w:type="dxa"/>
          </w:tcPr>
          <w:p w14:paraId="7661913F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180E0298" w14:textId="77777777" w:rsidR="00986D6A" w:rsidRDefault="00986D6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6C86397D" w14:textId="77777777" w:rsidR="00986D6A" w:rsidRDefault="00986D6A" w:rsidP="00F97C72">
            <w:pPr>
              <w:ind w:firstLineChars="0" w:firstLine="0"/>
            </w:pPr>
            <w:r w:rsidRPr="00C5079D">
              <w:rPr>
                <w:rFonts w:hint="eastAsia"/>
              </w:rPr>
              <w:t>记录用户所属企业的名称</w:t>
            </w:r>
          </w:p>
        </w:tc>
      </w:tr>
      <w:tr w:rsidR="00986D6A" w14:paraId="4C3D4058" w14:textId="77777777" w:rsidTr="00F97C72">
        <w:tc>
          <w:tcPr>
            <w:tcW w:w="2660" w:type="dxa"/>
            <w:gridSpan w:val="2"/>
          </w:tcPr>
          <w:p w14:paraId="7C83CFC8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USER_NAME</w:t>
            </w:r>
          </w:p>
        </w:tc>
        <w:tc>
          <w:tcPr>
            <w:tcW w:w="1701" w:type="dxa"/>
          </w:tcPr>
          <w:p w14:paraId="67C71FDE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1134" w:type="dxa"/>
          </w:tcPr>
          <w:p w14:paraId="5D1E7D5C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5BC19F8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记录用户的登录名称</w:t>
            </w:r>
          </w:p>
        </w:tc>
      </w:tr>
      <w:tr w:rsidR="00986D6A" w14:paraId="3A6BDE6D" w14:textId="77777777" w:rsidTr="00F97C72">
        <w:tc>
          <w:tcPr>
            <w:tcW w:w="2660" w:type="dxa"/>
            <w:gridSpan w:val="2"/>
          </w:tcPr>
          <w:p w14:paraId="64DA568B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USER_NICK</w:t>
            </w:r>
          </w:p>
        </w:tc>
        <w:tc>
          <w:tcPr>
            <w:tcW w:w="1701" w:type="dxa"/>
          </w:tcPr>
          <w:p w14:paraId="273705E3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04E9A4D1" w14:textId="77777777" w:rsidR="00986D6A" w:rsidRDefault="00986D6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1264A71E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记录用户的显示昵称</w:t>
            </w:r>
          </w:p>
        </w:tc>
      </w:tr>
      <w:tr w:rsidR="00986D6A" w14:paraId="76A20F91" w14:textId="77777777" w:rsidTr="00F97C72">
        <w:tc>
          <w:tcPr>
            <w:tcW w:w="2660" w:type="dxa"/>
            <w:gridSpan w:val="2"/>
          </w:tcPr>
          <w:p w14:paraId="5740BBBC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USER_PASSWORD</w:t>
            </w:r>
          </w:p>
        </w:tc>
        <w:tc>
          <w:tcPr>
            <w:tcW w:w="1701" w:type="dxa"/>
          </w:tcPr>
          <w:p w14:paraId="696F07B7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134" w:type="dxa"/>
          </w:tcPr>
          <w:p w14:paraId="6387F150" w14:textId="77777777" w:rsidR="00986D6A" w:rsidRDefault="00986D6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7141713C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用户登录密码，使用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</w:p>
        </w:tc>
      </w:tr>
      <w:tr w:rsidR="00986D6A" w14:paraId="6F1E657F" w14:textId="77777777" w:rsidTr="00F97C72">
        <w:tc>
          <w:tcPr>
            <w:tcW w:w="2660" w:type="dxa"/>
            <w:gridSpan w:val="2"/>
          </w:tcPr>
          <w:p w14:paraId="423C28C8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USER_EMAIL</w:t>
            </w:r>
          </w:p>
        </w:tc>
        <w:tc>
          <w:tcPr>
            <w:tcW w:w="1701" w:type="dxa"/>
          </w:tcPr>
          <w:p w14:paraId="18F56B48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1A216ED8" w14:textId="77777777" w:rsidR="00986D6A" w:rsidRDefault="00986D6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FA6051A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记录用户的电子邮箱</w:t>
            </w:r>
          </w:p>
        </w:tc>
      </w:tr>
      <w:tr w:rsidR="00986D6A" w14:paraId="3EB6A31A" w14:textId="77777777" w:rsidTr="00F97C72">
        <w:tc>
          <w:tcPr>
            <w:tcW w:w="2660" w:type="dxa"/>
            <w:gridSpan w:val="2"/>
          </w:tcPr>
          <w:p w14:paraId="7C28BC08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USER_TEL</w:t>
            </w:r>
          </w:p>
        </w:tc>
        <w:tc>
          <w:tcPr>
            <w:tcW w:w="1701" w:type="dxa"/>
          </w:tcPr>
          <w:p w14:paraId="41C28BB2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134" w:type="dxa"/>
          </w:tcPr>
          <w:p w14:paraId="5F761131" w14:textId="77777777" w:rsidR="00986D6A" w:rsidRDefault="00986D6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4F7E635C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记录用户的联系电话</w:t>
            </w:r>
          </w:p>
        </w:tc>
      </w:tr>
      <w:tr w:rsidR="00986D6A" w14:paraId="2FA539E2" w14:textId="77777777" w:rsidTr="00F97C72">
        <w:tc>
          <w:tcPr>
            <w:tcW w:w="2660" w:type="dxa"/>
            <w:gridSpan w:val="2"/>
          </w:tcPr>
          <w:p w14:paraId="7F9BFEBF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USER_QQ</w:t>
            </w:r>
          </w:p>
        </w:tc>
        <w:tc>
          <w:tcPr>
            <w:tcW w:w="1701" w:type="dxa"/>
          </w:tcPr>
          <w:p w14:paraId="1E88F194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134" w:type="dxa"/>
          </w:tcPr>
          <w:p w14:paraId="06A88EEA" w14:textId="77777777" w:rsidR="00986D6A" w:rsidRDefault="00986D6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B7F59D0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记录用户的</w:t>
            </w:r>
            <w:r>
              <w:rPr>
                <w:rFonts w:hint="eastAsia"/>
              </w:rPr>
              <w:t>QQ</w:t>
            </w:r>
          </w:p>
        </w:tc>
      </w:tr>
      <w:tr w:rsidR="00986D6A" w14:paraId="31BF46DB" w14:textId="77777777" w:rsidTr="00F97C72">
        <w:tc>
          <w:tcPr>
            <w:tcW w:w="2660" w:type="dxa"/>
            <w:gridSpan w:val="2"/>
          </w:tcPr>
          <w:p w14:paraId="70AA6B37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USER_ISGROUP</w:t>
            </w:r>
          </w:p>
        </w:tc>
        <w:tc>
          <w:tcPr>
            <w:tcW w:w="1701" w:type="dxa"/>
          </w:tcPr>
          <w:p w14:paraId="54E00E32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328D7FB0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79684F83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是否为用户组</w:t>
            </w:r>
          </w:p>
        </w:tc>
      </w:tr>
      <w:tr w:rsidR="00986D6A" w14:paraId="0710C3B7" w14:textId="77777777" w:rsidTr="00F97C72">
        <w:tc>
          <w:tcPr>
            <w:tcW w:w="2660" w:type="dxa"/>
            <w:gridSpan w:val="2"/>
          </w:tcPr>
          <w:p w14:paraId="120E198D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USER_BELONG</w:t>
            </w:r>
          </w:p>
        </w:tc>
        <w:tc>
          <w:tcPr>
            <w:tcW w:w="1701" w:type="dxa"/>
          </w:tcPr>
          <w:p w14:paraId="41F6EF78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394D9FBE" w14:textId="77777777" w:rsidR="00986D6A" w:rsidRDefault="00986D6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71F60AFF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用户所属的用户组标识</w:t>
            </w:r>
          </w:p>
        </w:tc>
      </w:tr>
      <w:tr w:rsidR="00986D6A" w14:paraId="064FBBCE" w14:textId="77777777" w:rsidTr="00F97C72">
        <w:tc>
          <w:tcPr>
            <w:tcW w:w="2660" w:type="dxa"/>
            <w:gridSpan w:val="2"/>
          </w:tcPr>
          <w:p w14:paraId="2930E653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701" w:type="dxa"/>
          </w:tcPr>
          <w:p w14:paraId="5400C363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3C548083" w14:textId="77777777" w:rsidR="00986D6A" w:rsidRDefault="00986D6A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10D2E960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986D6A" w14:paraId="265410D7" w14:textId="77777777" w:rsidTr="00F97C72">
        <w:tc>
          <w:tcPr>
            <w:tcW w:w="2660" w:type="dxa"/>
            <w:gridSpan w:val="2"/>
          </w:tcPr>
          <w:p w14:paraId="3BE47C97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701" w:type="dxa"/>
          </w:tcPr>
          <w:p w14:paraId="478C93E2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77121592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BD28564" w14:textId="77777777" w:rsidR="00986D6A" w:rsidRDefault="00986D6A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7056BA0C" w14:textId="57001C73" w:rsidR="000356AF" w:rsidRPr="000356AF" w:rsidRDefault="00B04573" w:rsidP="00A6791A">
      <w:pPr>
        <w:pStyle w:val="3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管理用户与用户角色</w:t>
      </w:r>
      <w:r w:rsidR="002D132C" w:rsidRPr="002D132C">
        <w:rPr>
          <w:rFonts w:hint="eastAsia"/>
        </w:rPr>
        <w:t>对应表</w:t>
      </w:r>
      <w:r>
        <w:t>(system_user_role)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B04573" w14:paraId="6D820CB0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1BF357F9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6182AF0A" w14:textId="26343208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system_user_role</w:t>
            </w:r>
          </w:p>
        </w:tc>
      </w:tr>
      <w:tr w:rsidR="00B04573" w14:paraId="185F1928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12DB805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41F969DD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记录企业类型数据表和功能插件数据表的多对多数据关系。</w:t>
            </w:r>
          </w:p>
        </w:tc>
      </w:tr>
      <w:tr w:rsidR="00B04573" w14:paraId="356191BD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1354CD27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74F1ECB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15D327A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1F665F45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4573" w14:paraId="626823AC" w14:textId="77777777" w:rsidTr="00F97C72">
        <w:tc>
          <w:tcPr>
            <w:tcW w:w="2660" w:type="dxa"/>
            <w:gridSpan w:val="2"/>
          </w:tcPr>
          <w:p w14:paraId="7B20D7EC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360877E3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7DEC22BE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66FDC6B6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30BD1F57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B04573" w14:paraId="10BA78E1" w14:textId="77777777" w:rsidTr="00F97C72">
        <w:tc>
          <w:tcPr>
            <w:tcW w:w="2660" w:type="dxa"/>
            <w:gridSpan w:val="2"/>
          </w:tcPr>
          <w:p w14:paraId="502D59DF" w14:textId="77777777" w:rsidR="00B04573" w:rsidRDefault="00B04573" w:rsidP="00F97C72">
            <w:pPr>
              <w:ind w:firstLineChars="0" w:firstLine="0"/>
            </w:pPr>
            <w:r>
              <w:lastRenderedPageBreak/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14:paraId="76DD986D" w14:textId="77777777" w:rsidR="00B04573" w:rsidRDefault="00B04573" w:rsidP="00F97C72">
            <w:pPr>
              <w:ind w:firstLineChars="0" w:firstLine="0"/>
            </w:pPr>
            <w:r>
              <w:t>int(11)</w:t>
            </w:r>
          </w:p>
        </w:tc>
        <w:tc>
          <w:tcPr>
            <w:tcW w:w="1134" w:type="dxa"/>
          </w:tcPr>
          <w:p w14:paraId="2E2D7453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0D46F31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</w:tr>
      <w:tr w:rsidR="00B04573" w14:paraId="38322886" w14:textId="77777777" w:rsidTr="00F97C72">
        <w:tc>
          <w:tcPr>
            <w:tcW w:w="2660" w:type="dxa"/>
            <w:gridSpan w:val="2"/>
          </w:tcPr>
          <w:p w14:paraId="5CBC0D8D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701" w:type="dxa"/>
          </w:tcPr>
          <w:p w14:paraId="3560D4CE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5ED0C2F8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09D47FA9" w14:textId="77777777" w:rsidR="00B04573" w:rsidRDefault="00B04573" w:rsidP="00F97C72">
            <w:pPr>
              <w:ind w:firstLineChars="0" w:firstLine="0"/>
            </w:pPr>
            <w:r>
              <w:rPr>
                <w:rFonts w:hint="eastAsia"/>
              </w:rPr>
              <w:t>角色标识</w:t>
            </w:r>
          </w:p>
        </w:tc>
      </w:tr>
    </w:tbl>
    <w:p w14:paraId="6EC77F5F" w14:textId="3108780E" w:rsidR="00E14598" w:rsidRDefault="00487D78" w:rsidP="00E14598">
      <w:pPr>
        <w:pStyle w:val="2"/>
        <w:numPr>
          <w:ilvl w:val="0"/>
          <w:numId w:val="20"/>
        </w:numPr>
      </w:pPr>
      <w:r>
        <w:rPr>
          <w:rFonts w:hint="eastAsia"/>
        </w:rPr>
        <w:t>业务</w:t>
      </w:r>
      <w:r>
        <w:t>系统</w:t>
      </w:r>
      <w:r w:rsidR="00A83A79">
        <w:t>（</w:t>
      </w:r>
      <w:r w:rsidR="00A83A79">
        <w:rPr>
          <w:rFonts w:hint="eastAsia"/>
          <w:lang w:eastAsia="zh-CN"/>
        </w:rPr>
        <w:t>Busi</w:t>
      </w:r>
      <w:r w:rsidR="00A83A79">
        <w:t>）</w:t>
      </w:r>
    </w:p>
    <w:p w14:paraId="76424469" w14:textId="32AAF0AB" w:rsidR="008E4B53" w:rsidRDefault="008E4B53" w:rsidP="008E4B53">
      <w:pPr>
        <w:pStyle w:val="3"/>
        <w:numPr>
          <w:ilvl w:val="0"/>
          <w:numId w:val="23"/>
        </w:numPr>
      </w:pPr>
      <w:r>
        <w:t>业务栏目</w:t>
      </w:r>
      <w:r w:rsidR="00E63BA4">
        <w:t>(busi_section)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134"/>
        <w:gridCol w:w="3027"/>
      </w:tblGrid>
      <w:tr w:rsidR="00487D78" w14:paraId="73DC99D0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71C3CDD4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7FBC3F7D" w14:textId="54D679CE" w:rsidR="00487D78" w:rsidRDefault="00E63BA4" w:rsidP="00F97C72">
            <w:pPr>
              <w:ind w:firstLineChars="0" w:firstLine="0"/>
            </w:pPr>
            <w:r>
              <w:t>busi_section</w:t>
            </w:r>
          </w:p>
        </w:tc>
      </w:tr>
      <w:tr w:rsidR="00487D78" w14:paraId="28033987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7105C70E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05B26617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记录当前系统业务栏目划分的数据信息。</w:t>
            </w:r>
          </w:p>
        </w:tc>
      </w:tr>
      <w:tr w:rsidR="00487D78" w14:paraId="10853A17" w14:textId="77777777" w:rsidTr="00F97C72">
        <w:tc>
          <w:tcPr>
            <w:tcW w:w="2660" w:type="dxa"/>
            <w:gridSpan w:val="2"/>
            <w:shd w:val="clear" w:color="auto" w:fill="F2F2F2" w:themeFill="background1" w:themeFillShade="F2"/>
          </w:tcPr>
          <w:p w14:paraId="1EC2BA39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F6EEFCE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DF2762C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69AC42A2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7D78" w14:paraId="39B45E24" w14:textId="77777777" w:rsidTr="00F97C72">
        <w:tc>
          <w:tcPr>
            <w:tcW w:w="2660" w:type="dxa"/>
            <w:gridSpan w:val="2"/>
          </w:tcPr>
          <w:p w14:paraId="621233C9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6F597F08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134" w:type="dxa"/>
          </w:tcPr>
          <w:p w14:paraId="576B4E04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4A9CCFE3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CE00889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487D78" w14:paraId="576F1E29" w14:textId="77777777" w:rsidTr="00F97C72">
        <w:tc>
          <w:tcPr>
            <w:tcW w:w="2660" w:type="dxa"/>
            <w:gridSpan w:val="2"/>
          </w:tcPr>
          <w:p w14:paraId="578C53FB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SECTION_APP</w:t>
            </w:r>
          </w:p>
        </w:tc>
        <w:tc>
          <w:tcPr>
            <w:tcW w:w="1701" w:type="dxa"/>
          </w:tcPr>
          <w:p w14:paraId="3D7EBA45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134" w:type="dxa"/>
          </w:tcPr>
          <w:p w14:paraId="41BCCD19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0314FE5E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栏目所属应用的授权编码。</w:t>
            </w:r>
          </w:p>
        </w:tc>
      </w:tr>
      <w:tr w:rsidR="00487D78" w14:paraId="6F69CE3A" w14:textId="77777777" w:rsidTr="00F97C72">
        <w:tc>
          <w:tcPr>
            <w:tcW w:w="2660" w:type="dxa"/>
            <w:gridSpan w:val="2"/>
          </w:tcPr>
          <w:p w14:paraId="5CE4E5B5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SECTION_CODE</w:t>
            </w:r>
          </w:p>
        </w:tc>
        <w:tc>
          <w:tcPr>
            <w:tcW w:w="1701" w:type="dxa"/>
          </w:tcPr>
          <w:p w14:paraId="544D474A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1134" w:type="dxa"/>
          </w:tcPr>
          <w:p w14:paraId="33B4C95C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399DA258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栏目编码，使用字符形式对区域树形进行逻辑划分，如树顶层为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，第二层第一条为</w:t>
            </w:r>
            <w:r>
              <w:rPr>
                <w:rFonts w:hint="eastAsia"/>
              </w:rPr>
              <w:t>10000000</w:t>
            </w:r>
            <w:r>
              <w:rPr>
                <w:rFonts w:hint="eastAsia"/>
              </w:rPr>
              <w:t>、第二条为</w:t>
            </w:r>
            <w:r>
              <w:rPr>
                <w:rFonts w:hint="eastAsia"/>
              </w:rPr>
              <w:t>10000001</w:t>
            </w:r>
            <w:r>
              <w:rPr>
                <w:rFonts w:hint="eastAsia"/>
              </w:rPr>
              <w:t>，依次类推；查询时使用正则匹配和编码排序来进行相应控制。</w:t>
            </w:r>
          </w:p>
        </w:tc>
      </w:tr>
      <w:tr w:rsidR="00487D78" w14:paraId="3EF4FACF" w14:textId="77777777" w:rsidTr="00F97C72">
        <w:tc>
          <w:tcPr>
            <w:tcW w:w="2660" w:type="dxa"/>
            <w:gridSpan w:val="2"/>
          </w:tcPr>
          <w:p w14:paraId="4919731E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SECTION_NAME</w:t>
            </w:r>
          </w:p>
        </w:tc>
        <w:tc>
          <w:tcPr>
            <w:tcW w:w="1701" w:type="dxa"/>
          </w:tcPr>
          <w:p w14:paraId="70621D0A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7F00EBFC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616A1D5A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记录栏目的显示名称</w:t>
            </w:r>
          </w:p>
        </w:tc>
      </w:tr>
      <w:tr w:rsidR="00487D78" w14:paraId="23BCA4C8" w14:textId="77777777" w:rsidTr="00F97C72">
        <w:tc>
          <w:tcPr>
            <w:tcW w:w="2660" w:type="dxa"/>
            <w:gridSpan w:val="2"/>
          </w:tcPr>
          <w:p w14:paraId="5746AD5E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SECTION_ALIAS</w:t>
            </w:r>
          </w:p>
        </w:tc>
        <w:tc>
          <w:tcPr>
            <w:tcW w:w="1701" w:type="dxa"/>
          </w:tcPr>
          <w:p w14:paraId="4D75C4A4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134" w:type="dxa"/>
          </w:tcPr>
          <w:p w14:paraId="3A05AB15" w14:textId="77777777" w:rsidR="00487D78" w:rsidRDefault="00487D78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68126DD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记录栏目的别名</w:t>
            </w:r>
          </w:p>
        </w:tc>
      </w:tr>
      <w:tr w:rsidR="00487D78" w14:paraId="049C9344" w14:textId="77777777" w:rsidTr="00F97C72">
        <w:tc>
          <w:tcPr>
            <w:tcW w:w="2660" w:type="dxa"/>
            <w:gridSpan w:val="2"/>
          </w:tcPr>
          <w:p w14:paraId="170A64DA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SECTION_TYPE_CONTENT</w:t>
            </w:r>
          </w:p>
        </w:tc>
        <w:tc>
          <w:tcPr>
            <w:tcW w:w="1701" w:type="dxa"/>
          </w:tcPr>
          <w:p w14:paraId="04CBAAA8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int(3)</w:t>
            </w:r>
          </w:p>
        </w:tc>
        <w:tc>
          <w:tcPr>
            <w:tcW w:w="1134" w:type="dxa"/>
          </w:tcPr>
          <w:p w14:paraId="145EAFFF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F928F9F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记录栏目的内容类型，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新闻类、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商业类、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地图</w:t>
            </w:r>
          </w:p>
        </w:tc>
      </w:tr>
      <w:tr w:rsidR="00487D78" w14:paraId="13DF363B" w14:textId="77777777" w:rsidTr="00F97C72">
        <w:tc>
          <w:tcPr>
            <w:tcW w:w="2660" w:type="dxa"/>
            <w:gridSpan w:val="2"/>
          </w:tcPr>
          <w:p w14:paraId="05CA5CA4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SECTION_TYPE_DISPLAY</w:t>
            </w:r>
          </w:p>
        </w:tc>
        <w:tc>
          <w:tcPr>
            <w:tcW w:w="1701" w:type="dxa"/>
          </w:tcPr>
          <w:p w14:paraId="3F50B740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1692EA85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1D3BA2BF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记录栏目的显示类型，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图文、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图片单排、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图片双排</w:t>
            </w:r>
          </w:p>
        </w:tc>
      </w:tr>
      <w:tr w:rsidR="00487D78" w14:paraId="799C48AF" w14:textId="77777777" w:rsidTr="00F97C72">
        <w:tc>
          <w:tcPr>
            <w:tcW w:w="2660" w:type="dxa"/>
            <w:gridSpan w:val="2"/>
          </w:tcPr>
          <w:p w14:paraId="75303BCA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SECTION_ENABLE</w:t>
            </w:r>
          </w:p>
        </w:tc>
        <w:tc>
          <w:tcPr>
            <w:tcW w:w="1701" w:type="dxa"/>
          </w:tcPr>
          <w:p w14:paraId="5672A3BA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06FFED6A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14:paraId="2343C2FE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是否启用</w:t>
            </w:r>
          </w:p>
        </w:tc>
      </w:tr>
      <w:tr w:rsidR="00487D78" w14:paraId="2172B1FD" w14:textId="77777777" w:rsidTr="00F97C72">
        <w:tc>
          <w:tcPr>
            <w:tcW w:w="2660" w:type="dxa"/>
            <w:gridSpan w:val="2"/>
          </w:tcPr>
          <w:p w14:paraId="7B9D6D89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SECTION_ICON</w:t>
            </w:r>
          </w:p>
        </w:tc>
        <w:tc>
          <w:tcPr>
            <w:tcW w:w="1701" w:type="dxa"/>
          </w:tcPr>
          <w:p w14:paraId="61802CA9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0D3E2E08" w14:textId="77777777" w:rsidR="00487D78" w:rsidRDefault="00487D78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578AC32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栏目图标</w:t>
            </w:r>
          </w:p>
        </w:tc>
      </w:tr>
      <w:tr w:rsidR="00487D78" w14:paraId="1CAE5CCC" w14:textId="77777777" w:rsidTr="00F97C72">
        <w:tc>
          <w:tcPr>
            <w:tcW w:w="2660" w:type="dxa"/>
            <w:gridSpan w:val="2"/>
          </w:tcPr>
          <w:p w14:paraId="4822F6C0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SECTION_SORT</w:t>
            </w:r>
          </w:p>
        </w:tc>
        <w:tc>
          <w:tcPr>
            <w:tcW w:w="1701" w:type="dxa"/>
          </w:tcPr>
          <w:p w14:paraId="0060F44D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1134" w:type="dxa"/>
          </w:tcPr>
          <w:p w14:paraId="2288EB91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79C1D8FD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栏目排序</w:t>
            </w:r>
          </w:p>
        </w:tc>
      </w:tr>
      <w:tr w:rsidR="00487D78" w14:paraId="7333877E" w14:textId="77777777" w:rsidTr="00F97C72">
        <w:tc>
          <w:tcPr>
            <w:tcW w:w="2660" w:type="dxa"/>
            <w:gridSpan w:val="2"/>
          </w:tcPr>
          <w:p w14:paraId="682AAD63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701" w:type="dxa"/>
          </w:tcPr>
          <w:p w14:paraId="484AA068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134" w:type="dxa"/>
          </w:tcPr>
          <w:p w14:paraId="71F88FC4" w14:textId="77777777" w:rsidR="00487D78" w:rsidRDefault="00487D78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67B0582C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487D78" w14:paraId="4ADE00C6" w14:textId="77777777" w:rsidTr="00F97C72">
        <w:tc>
          <w:tcPr>
            <w:tcW w:w="2660" w:type="dxa"/>
            <w:gridSpan w:val="2"/>
          </w:tcPr>
          <w:p w14:paraId="1AE1E21D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701" w:type="dxa"/>
          </w:tcPr>
          <w:p w14:paraId="66AC3764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1134" w:type="dxa"/>
          </w:tcPr>
          <w:p w14:paraId="77D5F4C1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661B92DC" w14:textId="77777777" w:rsidR="00487D78" w:rsidRDefault="00487D78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1EADD715" w14:textId="26EFDE8B" w:rsidR="008E4B53" w:rsidRDefault="008E4B53" w:rsidP="008E4B53">
      <w:pPr>
        <w:pStyle w:val="3"/>
        <w:numPr>
          <w:ilvl w:val="0"/>
          <w:numId w:val="23"/>
        </w:numPr>
      </w:pPr>
      <w:r>
        <w:t>媒体资源</w:t>
      </w:r>
      <w:r w:rsidR="00CD18BB">
        <w:t>(busi_resource)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701"/>
        <w:gridCol w:w="992"/>
        <w:gridCol w:w="2744"/>
      </w:tblGrid>
      <w:tr w:rsidR="00951951" w14:paraId="0A8B2CF8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2D58EAC3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4732FFC6" w14:textId="14BF9FC1" w:rsidR="00951951" w:rsidRDefault="00214F47" w:rsidP="00F97C72">
            <w:pPr>
              <w:ind w:firstLineChars="0" w:firstLine="0"/>
            </w:pPr>
            <w:r>
              <w:t>busi_resource</w:t>
            </w:r>
          </w:p>
        </w:tc>
      </w:tr>
      <w:tr w:rsidR="00951951" w14:paraId="51CF7ACD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1848D800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3D932A6D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记录媒体资源的相关信息</w:t>
            </w:r>
          </w:p>
        </w:tc>
      </w:tr>
      <w:tr w:rsidR="00C64924" w14:paraId="55C4E4FF" w14:textId="77777777" w:rsidTr="00C64924">
        <w:tc>
          <w:tcPr>
            <w:tcW w:w="3085" w:type="dxa"/>
            <w:gridSpan w:val="2"/>
            <w:shd w:val="clear" w:color="auto" w:fill="F2F2F2" w:themeFill="background1" w:themeFillShade="F2"/>
          </w:tcPr>
          <w:p w14:paraId="1FA6F732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3660224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B6D1C22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2744" w:type="dxa"/>
            <w:shd w:val="clear" w:color="auto" w:fill="F2F2F2" w:themeFill="background1" w:themeFillShade="F2"/>
          </w:tcPr>
          <w:p w14:paraId="03DD2444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64924" w14:paraId="1C26CD67" w14:textId="77777777" w:rsidTr="00C64924">
        <w:tc>
          <w:tcPr>
            <w:tcW w:w="3085" w:type="dxa"/>
            <w:gridSpan w:val="2"/>
          </w:tcPr>
          <w:p w14:paraId="7D91EF7D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629D7AFB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4E83D0AA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31E8EFA9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744" w:type="dxa"/>
          </w:tcPr>
          <w:p w14:paraId="503F016F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C64924" w14:paraId="52A2D093" w14:textId="77777777" w:rsidTr="00C64924">
        <w:tc>
          <w:tcPr>
            <w:tcW w:w="3085" w:type="dxa"/>
            <w:gridSpan w:val="2"/>
          </w:tcPr>
          <w:p w14:paraId="17A2A63D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RESOURCE_TITLE</w:t>
            </w:r>
          </w:p>
        </w:tc>
        <w:tc>
          <w:tcPr>
            <w:tcW w:w="1701" w:type="dxa"/>
          </w:tcPr>
          <w:p w14:paraId="55D02004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992" w:type="dxa"/>
          </w:tcPr>
          <w:p w14:paraId="2C691996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744" w:type="dxa"/>
          </w:tcPr>
          <w:p w14:paraId="57076B0E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记录资源的标题</w:t>
            </w:r>
          </w:p>
        </w:tc>
      </w:tr>
      <w:tr w:rsidR="00C64924" w14:paraId="352D64D7" w14:textId="77777777" w:rsidTr="00C64924">
        <w:tc>
          <w:tcPr>
            <w:tcW w:w="3085" w:type="dxa"/>
            <w:gridSpan w:val="2"/>
          </w:tcPr>
          <w:p w14:paraId="4B288519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RESOURCE_THUMB</w:t>
            </w:r>
          </w:p>
        </w:tc>
        <w:tc>
          <w:tcPr>
            <w:tcW w:w="1701" w:type="dxa"/>
          </w:tcPr>
          <w:p w14:paraId="6C86E6EC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992" w:type="dxa"/>
          </w:tcPr>
          <w:p w14:paraId="0E55D995" w14:textId="77777777" w:rsidR="00951951" w:rsidRDefault="00951951" w:rsidP="00F97C72">
            <w:pPr>
              <w:ind w:firstLineChars="0" w:firstLine="0"/>
            </w:pPr>
          </w:p>
        </w:tc>
        <w:tc>
          <w:tcPr>
            <w:tcW w:w="2744" w:type="dxa"/>
          </w:tcPr>
          <w:p w14:paraId="0E88E7B3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记录资源缩略图的链</w:t>
            </w:r>
            <w:r>
              <w:rPr>
                <w:rFonts w:hint="eastAsia"/>
              </w:rPr>
              <w:lastRenderedPageBreak/>
              <w:t>接</w:t>
            </w:r>
          </w:p>
        </w:tc>
      </w:tr>
      <w:tr w:rsidR="00C64924" w14:paraId="12F49A3F" w14:textId="77777777" w:rsidTr="00C64924">
        <w:tc>
          <w:tcPr>
            <w:tcW w:w="3085" w:type="dxa"/>
            <w:gridSpan w:val="2"/>
          </w:tcPr>
          <w:p w14:paraId="29826965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RESOURCE_IS_OUT</w:t>
            </w:r>
          </w:p>
        </w:tc>
        <w:tc>
          <w:tcPr>
            <w:tcW w:w="1701" w:type="dxa"/>
          </w:tcPr>
          <w:p w14:paraId="0B1200A4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int(1)</w:t>
            </w:r>
          </w:p>
        </w:tc>
        <w:tc>
          <w:tcPr>
            <w:tcW w:w="992" w:type="dxa"/>
          </w:tcPr>
          <w:p w14:paraId="4CAF48DA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744" w:type="dxa"/>
          </w:tcPr>
          <w:p w14:paraId="7B8AB2A7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记录资源是否为外部资源，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C64924" w14:paraId="10576115" w14:textId="77777777" w:rsidTr="00C64924">
        <w:tc>
          <w:tcPr>
            <w:tcW w:w="3085" w:type="dxa"/>
            <w:gridSpan w:val="2"/>
          </w:tcPr>
          <w:p w14:paraId="4CCE13D0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RESOURCE_LINK</w:t>
            </w:r>
          </w:p>
        </w:tc>
        <w:tc>
          <w:tcPr>
            <w:tcW w:w="1701" w:type="dxa"/>
          </w:tcPr>
          <w:p w14:paraId="18DB03DB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992" w:type="dxa"/>
          </w:tcPr>
          <w:p w14:paraId="252FB49D" w14:textId="77777777" w:rsidR="00951951" w:rsidRDefault="00951951" w:rsidP="00F97C72">
            <w:pPr>
              <w:ind w:firstLineChars="0" w:firstLine="0"/>
            </w:pPr>
          </w:p>
        </w:tc>
        <w:tc>
          <w:tcPr>
            <w:tcW w:w="2744" w:type="dxa"/>
          </w:tcPr>
          <w:p w14:paraId="3230AC86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记录资源链接的路径</w:t>
            </w:r>
          </w:p>
        </w:tc>
      </w:tr>
      <w:tr w:rsidR="00C64924" w14:paraId="3D09A817" w14:textId="77777777" w:rsidTr="00C64924">
        <w:tc>
          <w:tcPr>
            <w:tcW w:w="3085" w:type="dxa"/>
            <w:gridSpan w:val="2"/>
          </w:tcPr>
          <w:p w14:paraId="0334124A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RESOURCE_PATH</w:t>
            </w:r>
          </w:p>
        </w:tc>
        <w:tc>
          <w:tcPr>
            <w:tcW w:w="1701" w:type="dxa"/>
          </w:tcPr>
          <w:p w14:paraId="7FAE4213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992" w:type="dxa"/>
          </w:tcPr>
          <w:p w14:paraId="5B29BEA6" w14:textId="77777777" w:rsidR="00951951" w:rsidRDefault="00951951" w:rsidP="00F97C72">
            <w:pPr>
              <w:ind w:firstLineChars="0" w:firstLine="0"/>
            </w:pPr>
          </w:p>
        </w:tc>
        <w:tc>
          <w:tcPr>
            <w:tcW w:w="2744" w:type="dxa"/>
          </w:tcPr>
          <w:p w14:paraId="6B83DEDD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记录资源储存的硬盘路径</w:t>
            </w:r>
          </w:p>
        </w:tc>
      </w:tr>
      <w:tr w:rsidR="00C64924" w14:paraId="26439B30" w14:textId="77777777" w:rsidTr="00C64924">
        <w:tc>
          <w:tcPr>
            <w:tcW w:w="3085" w:type="dxa"/>
            <w:gridSpan w:val="2"/>
          </w:tcPr>
          <w:p w14:paraId="36825219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RESOURCE_SORT</w:t>
            </w:r>
          </w:p>
        </w:tc>
        <w:tc>
          <w:tcPr>
            <w:tcW w:w="1701" w:type="dxa"/>
          </w:tcPr>
          <w:p w14:paraId="40945775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992" w:type="dxa"/>
          </w:tcPr>
          <w:p w14:paraId="15EBFD32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2000</w:t>
            </w:r>
          </w:p>
        </w:tc>
        <w:tc>
          <w:tcPr>
            <w:tcW w:w="2744" w:type="dxa"/>
          </w:tcPr>
          <w:p w14:paraId="195D2AE7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用于资源内容显示的排序</w:t>
            </w:r>
          </w:p>
        </w:tc>
      </w:tr>
      <w:tr w:rsidR="00C64924" w14:paraId="275ADAC8" w14:textId="77777777" w:rsidTr="00C64924">
        <w:tc>
          <w:tcPr>
            <w:tcW w:w="3085" w:type="dxa"/>
            <w:gridSpan w:val="2"/>
          </w:tcPr>
          <w:p w14:paraId="0AA54DEB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RESOURCE_TYPE</w:t>
            </w:r>
          </w:p>
        </w:tc>
        <w:tc>
          <w:tcPr>
            <w:tcW w:w="1701" w:type="dxa"/>
          </w:tcPr>
          <w:p w14:paraId="02AADCCF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992" w:type="dxa"/>
          </w:tcPr>
          <w:p w14:paraId="6FE599A8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744" w:type="dxa"/>
          </w:tcPr>
          <w:p w14:paraId="5644C588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记录资源的显示类型，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图片资源、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语音资源、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视频资源</w:t>
            </w:r>
          </w:p>
        </w:tc>
      </w:tr>
      <w:tr w:rsidR="00C64924" w14:paraId="29BFC2EC" w14:textId="77777777" w:rsidTr="00C64924">
        <w:tc>
          <w:tcPr>
            <w:tcW w:w="3085" w:type="dxa"/>
            <w:gridSpan w:val="2"/>
          </w:tcPr>
          <w:p w14:paraId="63880578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701" w:type="dxa"/>
          </w:tcPr>
          <w:p w14:paraId="7446AC20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992" w:type="dxa"/>
          </w:tcPr>
          <w:p w14:paraId="5646382B" w14:textId="77777777" w:rsidR="00951951" w:rsidRDefault="00951951" w:rsidP="00F97C72">
            <w:pPr>
              <w:ind w:firstLineChars="0" w:firstLine="0"/>
            </w:pPr>
          </w:p>
        </w:tc>
        <w:tc>
          <w:tcPr>
            <w:tcW w:w="2744" w:type="dxa"/>
          </w:tcPr>
          <w:p w14:paraId="5EE59CDD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C64924" w14:paraId="2A3BD154" w14:textId="77777777" w:rsidTr="00C64924">
        <w:tc>
          <w:tcPr>
            <w:tcW w:w="3085" w:type="dxa"/>
            <w:gridSpan w:val="2"/>
          </w:tcPr>
          <w:p w14:paraId="3CA59C25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701" w:type="dxa"/>
          </w:tcPr>
          <w:p w14:paraId="38640B10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992" w:type="dxa"/>
          </w:tcPr>
          <w:p w14:paraId="7109338F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744" w:type="dxa"/>
          </w:tcPr>
          <w:p w14:paraId="090BF17C" w14:textId="77777777" w:rsidR="00951951" w:rsidRDefault="00951951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43DA22C6" w14:textId="06732E6B" w:rsidR="0093505D" w:rsidRPr="0093505D" w:rsidRDefault="0093505D" w:rsidP="0093505D">
      <w:pPr>
        <w:pStyle w:val="2"/>
        <w:numPr>
          <w:ilvl w:val="0"/>
          <w:numId w:val="20"/>
        </w:numPr>
        <w:rPr>
          <w:rFonts w:hint="eastAsia"/>
        </w:rPr>
      </w:pPr>
      <w:r>
        <w:t>内容发布（</w:t>
      </w:r>
      <w:r>
        <w:t>Busi_Cms</w:t>
      </w:r>
      <w:r>
        <w:t>）</w:t>
      </w:r>
    </w:p>
    <w:p w14:paraId="42BEC74E" w14:textId="61E9FBC1" w:rsidR="008E4B53" w:rsidRDefault="008E4B53" w:rsidP="0003115C">
      <w:pPr>
        <w:pStyle w:val="3"/>
        <w:numPr>
          <w:ilvl w:val="0"/>
          <w:numId w:val="24"/>
        </w:numPr>
      </w:pPr>
      <w:r>
        <w:t>文章分栏</w:t>
      </w:r>
      <w:r w:rsidR="00D146F5">
        <w:t>(</w:t>
      </w:r>
      <w:r w:rsidR="00D146F5">
        <w:rPr>
          <w:rFonts w:hint="eastAsia"/>
        </w:rPr>
        <w:t>busi_cms_article_group</w:t>
      </w:r>
      <w:r w:rsidR="00D146F5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701"/>
        <w:gridCol w:w="992"/>
        <w:gridCol w:w="3027"/>
      </w:tblGrid>
      <w:tr w:rsidR="0003115C" w14:paraId="37CB309B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04ACEAF4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78BE4E35" w14:textId="021DB15E" w:rsidR="0003115C" w:rsidRDefault="0003115C" w:rsidP="00F9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busi_cms_article_group</w:t>
            </w:r>
          </w:p>
        </w:tc>
      </w:tr>
      <w:tr w:rsidR="0003115C" w14:paraId="0D094ED4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09146CC6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6F9D9FD3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记录文章分栏的相关信息，用于专题文章</w:t>
            </w:r>
          </w:p>
        </w:tc>
      </w:tr>
      <w:tr w:rsidR="0003115C" w14:paraId="21ECD609" w14:textId="77777777" w:rsidTr="00F97C72">
        <w:tc>
          <w:tcPr>
            <w:tcW w:w="2802" w:type="dxa"/>
            <w:gridSpan w:val="2"/>
            <w:shd w:val="clear" w:color="auto" w:fill="F2F2F2" w:themeFill="background1" w:themeFillShade="F2"/>
          </w:tcPr>
          <w:p w14:paraId="3921C128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EFBE077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FDF1343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2BF2EFF8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3115C" w14:paraId="43C833BB" w14:textId="77777777" w:rsidTr="00F97C72">
        <w:tc>
          <w:tcPr>
            <w:tcW w:w="2802" w:type="dxa"/>
            <w:gridSpan w:val="2"/>
          </w:tcPr>
          <w:p w14:paraId="15DBE20D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2F7BCAD7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3B2163D6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0AFFD865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非空</w:t>
            </w:r>
          </w:p>
        </w:tc>
        <w:tc>
          <w:tcPr>
            <w:tcW w:w="3027" w:type="dxa"/>
          </w:tcPr>
          <w:p w14:paraId="141D5164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自增主键</w:t>
            </w:r>
          </w:p>
        </w:tc>
      </w:tr>
      <w:tr w:rsidR="0003115C" w14:paraId="6D4C4AFA" w14:textId="77777777" w:rsidTr="00F97C72">
        <w:tc>
          <w:tcPr>
            <w:tcW w:w="2802" w:type="dxa"/>
            <w:gridSpan w:val="2"/>
          </w:tcPr>
          <w:p w14:paraId="727574EE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ARTICLE_ID</w:t>
            </w:r>
          </w:p>
        </w:tc>
        <w:tc>
          <w:tcPr>
            <w:tcW w:w="1701" w:type="dxa"/>
          </w:tcPr>
          <w:p w14:paraId="1F13D329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char(16)</w:t>
            </w:r>
          </w:p>
        </w:tc>
        <w:tc>
          <w:tcPr>
            <w:tcW w:w="992" w:type="dxa"/>
          </w:tcPr>
          <w:p w14:paraId="569899BE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374F03A9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记录分栏所属的文章标识</w:t>
            </w:r>
          </w:p>
        </w:tc>
      </w:tr>
      <w:tr w:rsidR="0003115C" w14:paraId="1FCEB622" w14:textId="77777777" w:rsidTr="00F97C72">
        <w:tc>
          <w:tcPr>
            <w:tcW w:w="2802" w:type="dxa"/>
            <w:gridSpan w:val="2"/>
          </w:tcPr>
          <w:p w14:paraId="22E537D5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GROUP_NAME</w:t>
            </w:r>
          </w:p>
        </w:tc>
        <w:tc>
          <w:tcPr>
            <w:tcW w:w="1701" w:type="dxa"/>
          </w:tcPr>
          <w:p w14:paraId="4E9BA624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992" w:type="dxa"/>
          </w:tcPr>
          <w:p w14:paraId="4441A305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517DEE5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记录分组的显示名称</w:t>
            </w:r>
          </w:p>
        </w:tc>
      </w:tr>
      <w:tr w:rsidR="0003115C" w14:paraId="456065DF" w14:textId="77777777" w:rsidTr="00F97C72">
        <w:tc>
          <w:tcPr>
            <w:tcW w:w="2802" w:type="dxa"/>
            <w:gridSpan w:val="2"/>
          </w:tcPr>
          <w:p w14:paraId="582E0001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GROUP_TYPE</w:t>
            </w:r>
          </w:p>
        </w:tc>
        <w:tc>
          <w:tcPr>
            <w:tcW w:w="1701" w:type="dxa"/>
          </w:tcPr>
          <w:p w14:paraId="77C31567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992" w:type="dxa"/>
          </w:tcPr>
          <w:p w14:paraId="121917F7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67B928D5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记录分组的显示类型，关联文章下有效，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图文格式、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图片格式、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视频格式</w:t>
            </w:r>
          </w:p>
        </w:tc>
      </w:tr>
      <w:tr w:rsidR="0003115C" w14:paraId="0FB48E12" w14:textId="77777777" w:rsidTr="00F97C72">
        <w:tc>
          <w:tcPr>
            <w:tcW w:w="2802" w:type="dxa"/>
            <w:gridSpan w:val="2"/>
          </w:tcPr>
          <w:p w14:paraId="1E30E478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701" w:type="dxa"/>
          </w:tcPr>
          <w:p w14:paraId="54B99BDF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992" w:type="dxa"/>
          </w:tcPr>
          <w:p w14:paraId="6F9D9067" w14:textId="77777777" w:rsidR="0003115C" w:rsidRDefault="0003115C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AB9A9D2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03115C" w14:paraId="7CAC81D3" w14:textId="77777777" w:rsidTr="00F97C72">
        <w:tc>
          <w:tcPr>
            <w:tcW w:w="2802" w:type="dxa"/>
            <w:gridSpan w:val="2"/>
          </w:tcPr>
          <w:p w14:paraId="1CBB0588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701" w:type="dxa"/>
          </w:tcPr>
          <w:p w14:paraId="4DD006B3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992" w:type="dxa"/>
          </w:tcPr>
          <w:p w14:paraId="409DE821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4DF116F" w14:textId="77777777" w:rsidR="0003115C" w:rsidRDefault="0003115C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0B5725A6" w14:textId="5FA894EC" w:rsidR="008E4B53" w:rsidRDefault="008E4B53" w:rsidP="0003115C">
      <w:pPr>
        <w:pStyle w:val="3"/>
        <w:numPr>
          <w:ilvl w:val="0"/>
          <w:numId w:val="24"/>
        </w:numPr>
      </w:pPr>
      <w:r w:rsidRPr="008E4B53">
        <w:rPr>
          <w:rFonts w:hint="eastAsia"/>
        </w:rPr>
        <w:t>文章与资源关联表</w:t>
      </w:r>
      <w:r w:rsidR="001E622D">
        <w:t>(</w:t>
      </w:r>
      <w:r w:rsidR="001E622D">
        <w:rPr>
          <w:rFonts w:hint="eastAsia"/>
        </w:rPr>
        <w:t>busi_cms_article_res</w:t>
      </w:r>
      <w:r w:rsidR="001E622D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701"/>
        <w:gridCol w:w="992"/>
        <w:gridCol w:w="3027"/>
      </w:tblGrid>
      <w:tr w:rsidR="001E622D" w14:paraId="42659C0D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6F424E6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4F386ACA" w14:textId="2AED540B" w:rsidR="001E622D" w:rsidRDefault="001E622D" w:rsidP="00F9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busi_cms_article_res</w:t>
            </w:r>
          </w:p>
        </w:tc>
      </w:tr>
      <w:tr w:rsidR="001E622D" w14:paraId="32874BB9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4F20824D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2D33AD2C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记录文章与资源管理关系</w:t>
            </w:r>
          </w:p>
        </w:tc>
      </w:tr>
      <w:tr w:rsidR="001E622D" w14:paraId="52C46839" w14:textId="77777777" w:rsidTr="00F97C72">
        <w:tc>
          <w:tcPr>
            <w:tcW w:w="2802" w:type="dxa"/>
            <w:gridSpan w:val="2"/>
            <w:shd w:val="clear" w:color="auto" w:fill="F2F2F2" w:themeFill="background1" w:themeFillShade="F2"/>
          </w:tcPr>
          <w:p w14:paraId="0B70D0C7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2060A3C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CC34C28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2B4D6264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E622D" w14:paraId="6FE45C12" w14:textId="77777777" w:rsidTr="00F97C72">
        <w:tc>
          <w:tcPr>
            <w:tcW w:w="2802" w:type="dxa"/>
            <w:gridSpan w:val="2"/>
          </w:tcPr>
          <w:p w14:paraId="53DF4100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36CD853A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057CCEF3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201C01B1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6D79ACBA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1E622D" w14:paraId="79448681" w14:textId="77777777" w:rsidTr="00F97C72">
        <w:tc>
          <w:tcPr>
            <w:tcW w:w="2802" w:type="dxa"/>
            <w:gridSpan w:val="2"/>
          </w:tcPr>
          <w:p w14:paraId="26AD0C29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ARTICLE_ID</w:t>
            </w:r>
          </w:p>
        </w:tc>
        <w:tc>
          <w:tcPr>
            <w:tcW w:w="1701" w:type="dxa"/>
          </w:tcPr>
          <w:p w14:paraId="57B850D8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992" w:type="dxa"/>
          </w:tcPr>
          <w:p w14:paraId="5502410A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5285FCEA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记录文章的标识</w:t>
            </w:r>
          </w:p>
        </w:tc>
      </w:tr>
      <w:tr w:rsidR="001E622D" w14:paraId="684C478C" w14:textId="77777777" w:rsidTr="00F97C72">
        <w:tc>
          <w:tcPr>
            <w:tcW w:w="2802" w:type="dxa"/>
            <w:gridSpan w:val="2"/>
          </w:tcPr>
          <w:p w14:paraId="54E8F979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RESOURCE_ID</w:t>
            </w:r>
          </w:p>
        </w:tc>
        <w:tc>
          <w:tcPr>
            <w:tcW w:w="1701" w:type="dxa"/>
          </w:tcPr>
          <w:p w14:paraId="08B7857B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03887017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440E2DF" w14:textId="77777777" w:rsidR="001E622D" w:rsidRDefault="001E622D" w:rsidP="00F97C72">
            <w:pPr>
              <w:ind w:firstLineChars="0" w:firstLine="0"/>
            </w:pPr>
            <w:r>
              <w:rPr>
                <w:rFonts w:hint="eastAsia"/>
              </w:rPr>
              <w:t>记录资源的标识</w:t>
            </w:r>
          </w:p>
        </w:tc>
      </w:tr>
    </w:tbl>
    <w:p w14:paraId="1E0B4855" w14:textId="7D60BDC4" w:rsidR="008E4B53" w:rsidRDefault="008E4B53" w:rsidP="0003115C">
      <w:pPr>
        <w:pStyle w:val="3"/>
        <w:numPr>
          <w:ilvl w:val="0"/>
          <w:numId w:val="24"/>
        </w:numPr>
      </w:pPr>
      <w:r w:rsidRPr="008E4B53">
        <w:rPr>
          <w:rFonts w:hint="eastAsia"/>
        </w:rPr>
        <w:t>文章与分栏关联表</w:t>
      </w:r>
      <w:r w:rsidR="00EE5136">
        <w:t>(</w:t>
      </w:r>
      <w:r w:rsidR="00EE5136">
        <w:rPr>
          <w:rFonts w:hint="eastAsia"/>
        </w:rPr>
        <w:t>busi_cms_article</w:t>
      </w:r>
      <w:r w:rsidR="00EE5136">
        <w:t>_group_map</w:t>
      </w:r>
      <w:r w:rsidR="00EE5136"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701"/>
        <w:gridCol w:w="992"/>
        <w:gridCol w:w="3027"/>
      </w:tblGrid>
      <w:tr w:rsidR="00446AE6" w14:paraId="59E26F89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50C8BEFA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405361F9" w14:textId="26FB3CD6" w:rsidR="00446AE6" w:rsidRDefault="00EE5136" w:rsidP="00F97C72">
            <w:pPr>
              <w:ind w:firstLineChars="0" w:firstLine="0"/>
            </w:pPr>
            <w:r>
              <w:rPr>
                <w:rFonts w:hint="eastAsia"/>
              </w:rPr>
              <w:t>busi_cms_article</w:t>
            </w:r>
            <w:r>
              <w:t>_group_map</w:t>
            </w:r>
          </w:p>
        </w:tc>
      </w:tr>
      <w:tr w:rsidR="00446AE6" w14:paraId="16BB1664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5EDDD20E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563" w:type="dxa"/>
            <w:gridSpan w:val="4"/>
          </w:tcPr>
          <w:p w14:paraId="7ED04384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记录文章与分栏关联关系</w:t>
            </w:r>
          </w:p>
        </w:tc>
      </w:tr>
      <w:tr w:rsidR="00446AE6" w14:paraId="1F312798" w14:textId="77777777" w:rsidTr="00F97C72">
        <w:tc>
          <w:tcPr>
            <w:tcW w:w="2802" w:type="dxa"/>
            <w:gridSpan w:val="2"/>
            <w:shd w:val="clear" w:color="auto" w:fill="F2F2F2" w:themeFill="background1" w:themeFillShade="F2"/>
          </w:tcPr>
          <w:p w14:paraId="2256C27C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56FE5D0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0D04370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30B808AA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6AE6" w14:paraId="3BE6C0F3" w14:textId="77777777" w:rsidTr="00F97C72">
        <w:tc>
          <w:tcPr>
            <w:tcW w:w="2802" w:type="dxa"/>
            <w:gridSpan w:val="2"/>
          </w:tcPr>
          <w:p w14:paraId="3BC8B0C9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701" w:type="dxa"/>
          </w:tcPr>
          <w:p w14:paraId="1D32DC33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43364773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145FE617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3E0AB5A1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446AE6" w14:paraId="20998BA0" w14:textId="77777777" w:rsidTr="00F97C72">
        <w:tc>
          <w:tcPr>
            <w:tcW w:w="2802" w:type="dxa"/>
            <w:gridSpan w:val="2"/>
          </w:tcPr>
          <w:p w14:paraId="1E84ED7E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ARTICLE_ID</w:t>
            </w:r>
          </w:p>
        </w:tc>
        <w:tc>
          <w:tcPr>
            <w:tcW w:w="1701" w:type="dxa"/>
          </w:tcPr>
          <w:p w14:paraId="6C97ABA0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992" w:type="dxa"/>
          </w:tcPr>
          <w:p w14:paraId="11A00374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42B12307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记录文章的标识</w:t>
            </w:r>
          </w:p>
        </w:tc>
      </w:tr>
      <w:tr w:rsidR="00446AE6" w14:paraId="2F16AFE8" w14:textId="77777777" w:rsidTr="00F97C72">
        <w:tc>
          <w:tcPr>
            <w:tcW w:w="2802" w:type="dxa"/>
            <w:gridSpan w:val="2"/>
          </w:tcPr>
          <w:p w14:paraId="3D8E48ED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GROUP_ID</w:t>
            </w:r>
          </w:p>
        </w:tc>
        <w:tc>
          <w:tcPr>
            <w:tcW w:w="1701" w:type="dxa"/>
          </w:tcPr>
          <w:p w14:paraId="169070BC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3E419E76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668D740" w14:textId="77777777" w:rsidR="00446AE6" w:rsidRDefault="00446AE6" w:rsidP="00F97C72">
            <w:pPr>
              <w:ind w:firstLineChars="0" w:firstLine="0"/>
            </w:pPr>
            <w:r>
              <w:rPr>
                <w:rFonts w:hint="eastAsia"/>
              </w:rPr>
              <w:t>记录分栏的标识</w:t>
            </w:r>
          </w:p>
        </w:tc>
      </w:tr>
    </w:tbl>
    <w:p w14:paraId="6CD230C8" w14:textId="20299FEA" w:rsidR="008E4B53" w:rsidRPr="008E4B53" w:rsidRDefault="008E4B53" w:rsidP="0003115C">
      <w:pPr>
        <w:pStyle w:val="3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媒体</w:t>
      </w:r>
      <w:r>
        <w:t>文章</w:t>
      </w:r>
      <w:r w:rsidR="00716292">
        <w:t>(busi_cms_article)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701"/>
        <w:gridCol w:w="992"/>
        <w:gridCol w:w="3027"/>
      </w:tblGrid>
      <w:tr w:rsidR="000D7C81" w14:paraId="3A7F2645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10149C4B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01BC93CF" w14:textId="6B7EF793" w:rsidR="000D7C81" w:rsidRDefault="000D7C81" w:rsidP="00F97C72">
            <w:pPr>
              <w:ind w:firstLineChars="0" w:firstLine="0"/>
            </w:pPr>
            <w:r>
              <w:t>busi_cms_article</w:t>
            </w:r>
          </w:p>
        </w:tc>
      </w:tr>
      <w:tr w:rsidR="000D7C81" w14:paraId="28AD0C1F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3AEBF624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094EA217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记录文章内容相关信息</w:t>
            </w:r>
          </w:p>
        </w:tc>
      </w:tr>
      <w:tr w:rsidR="000D7C81" w14:paraId="6AAE15DA" w14:textId="77777777" w:rsidTr="00F97C72">
        <w:tc>
          <w:tcPr>
            <w:tcW w:w="2802" w:type="dxa"/>
            <w:gridSpan w:val="2"/>
            <w:shd w:val="clear" w:color="auto" w:fill="F2F2F2" w:themeFill="background1" w:themeFillShade="F2"/>
          </w:tcPr>
          <w:p w14:paraId="11B6CAD8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90822F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EDF0404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0CA9D71C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D7C81" w14:paraId="2586642B" w14:textId="77777777" w:rsidTr="00F97C72">
        <w:tc>
          <w:tcPr>
            <w:tcW w:w="2802" w:type="dxa"/>
            <w:gridSpan w:val="2"/>
          </w:tcPr>
          <w:p w14:paraId="33892D6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ARTICLE_ID</w:t>
            </w:r>
          </w:p>
        </w:tc>
        <w:tc>
          <w:tcPr>
            <w:tcW w:w="1701" w:type="dxa"/>
          </w:tcPr>
          <w:p w14:paraId="309EAC4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char(16)</w:t>
            </w:r>
          </w:p>
        </w:tc>
        <w:tc>
          <w:tcPr>
            <w:tcW w:w="992" w:type="dxa"/>
          </w:tcPr>
          <w:p w14:paraId="52439839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0633B5A7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08CC6D36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文章主键，使用时间戳的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编码（十六位编码）</w:t>
            </w:r>
          </w:p>
        </w:tc>
      </w:tr>
      <w:tr w:rsidR="000D7C81" w14:paraId="34FE8221" w14:textId="77777777" w:rsidTr="00F97C72">
        <w:tc>
          <w:tcPr>
            <w:tcW w:w="2802" w:type="dxa"/>
            <w:gridSpan w:val="2"/>
          </w:tcPr>
          <w:p w14:paraId="2FBD9E43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SECTION_ID</w:t>
            </w:r>
          </w:p>
        </w:tc>
        <w:tc>
          <w:tcPr>
            <w:tcW w:w="1701" w:type="dxa"/>
          </w:tcPr>
          <w:p w14:paraId="186D459C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992" w:type="dxa"/>
          </w:tcPr>
          <w:p w14:paraId="33144046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AF285AA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文章所属的栏目标识</w:t>
            </w:r>
          </w:p>
        </w:tc>
      </w:tr>
      <w:tr w:rsidR="000D7C81" w14:paraId="0F3879B1" w14:textId="77777777" w:rsidTr="00F97C72">
        <w:tc>
          <w:tcPr>
            <w:tcW w:w="2802" w:type="dxa"/>
            <w:gridSpan w:val="2"/>
          </w:tcPr>
          <w:p w14:paraId="22D30EBF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ARTICLE_TITLE</w:t>
            </w:r>
          </w:p>
        </w:tc>
        <w:tc>
          <w:tcPr>
            <w:tcW w:w="1701" w:type="dxa"/>
          </w:tcPr>
          <w:p w14:paraId="15E9784D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992" w:type="dxa"/>
          </w:tcPr>
          <w:p w14:paraId="38B8DD5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270F40DF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记录文章的标题</w:t>
            </w:r>
          </w:p>
        </w:tc>
      </w:tr>
      <w:tr w:rsidR="000D7C81" w14:paraId="78E619C3" w14:textId="77777777" w:rsidTr="00F97C72">
        <w:tc>
          <w:tcPr>
            <w:tcW w:w="2802" w:type="dxa"/>
            <w:gridSpan w:val="2"/>
          </w:tcPr>
          <w:p w14:paraId="04A12424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ARTICLE_TITLE_SUB</w:t>
            </w:r>
          </w:p>
        </w:tc>
        <w:tc>
          <w:tcPr>
            <w:tcW w:w="1701" w:type="dxa"/>
          </w:tcPr>
          <w:p w14:paraId="34F42C5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992" w:type="dxa"/>
          </w:tcPr>
          <w:p w14:paraId="165575A6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678F20B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记录文章的副标题内容</w:t>
            </w:r>
          </w:p>
        </w:tc>
      </w:tr>
      <w:tr w:rsidR="000D7C81" w14:paraId="2779E856" w14:textId="77777777" w:rsidTr="00F97C72">
        <w:tc>
          <w:tcPr>
            <w:tcW w:w="2802" w:type="dxa"/>
            <w:gridSpan w:val="2"/>
          </w:tcPr>
          <w:p w14:paraId="2E774A86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ARTICLE_TYPE</w:t>
            </w:r>
          </w:p>
        </w:tc>
        <w:tc>
          <w:tcPr>
            <w:tcW w:w="1701" w:type="dxa"/>
          </w:tcPr>
          <w:p w14:paraId="3172B3BF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992" w:type="dxa"/>
          </w:tcPr>
          <w:p w14:paraId="186681A7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F88A049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记录当前的文章类型，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图集、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视频、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专题</w:t>
            </w:r>
          </w:p>
        </w:tc>
      </w:tr>
      <w:tr w:rsidR="000D7C81" w14:paraId="75146DB3" w14:textId="77777777" w:rsidTr="00F97C72">
        <w:tc>
          <w:tcPr>
            <w:tcW w:w="2802" w:type="dxa"/>
            <w:gridSpan w:val="2"/>
          </w:tcPr>
          <w:p w14:paraId="0AD30097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ARTICLE_IMAGE_T</w:t>
            </w:r>
            <w:r>
              <w:rPr>
                <w:rFonts w:hint="eastAsia"/>
              </w:rPr>
              <w:lastRenderedPageBreak/>
              <w:t>ITLE</w:t>
            </w:r>
          </w:p>
        </w:tc>
        <w:tc>
          <w:tcPr>
            <w:tcW w:w="1701" w:type="dxa"/>
          </w:tcPr>
          <w:p w14:paraId="5BCA500F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varchar(16)</w:t>
            </w:r>
          </w:p>
        </w:tc>
        <w:tc>
          <w:tcPr>
            <w:tcW w:w="992" w:type="dxa"/>
          </w:tcPr>
          <w:p w14:paraId="7B6E39EB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4EB0F0D8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记录文章的标题图资源</w:t>
            </w:r>
            <w:r>
              <w:rPr>
                <w:rFonts w:hint="eastAsia"/>
              </w:rPr>
              <w:lastRenderedPageBreak/>
              <w:t>数据的序列号</w:t>
            </w:r>
          </w:p>
        </w:tc>
      </w:tr>
      <w:tr w:rsidR="000D7C81" w14:paraId="15E7FBD0" w14:textId="77777777" w:rsidTr="00F97C72">
        <w:tc>
          <w:tcPr>
            <w:tcW w:w="2802" w:type="dxa"/>
            <w:gridSpan w:val="2"/>
          </w:tcPr>
          <w:p w14:paraId="2BC16710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ARTICLE_IMAGE_FOCUS</w:t>
            </w:r>
          </w:p>
        </w:tc>
        <w:tc>
          <w:tcPr>
            <w:tcW w:w="1701" w:type="dxa"/>
          </w:tcPr>
          <w:p w14:paraId="359B8E2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992" w:type="dxa"/>
          </w:tcPr>
          <w:p w14:paraId="2BAA4B7C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3F1EA68B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记录文章的焦点图资源数据的序列号</w:t>
            </w:r>
          </w:p>
        </w:tc>
      </w:tr>
      <w:tr w:rsidR="000D7C81" w14:paraId="3CA4B835" w14:textId="77777777" w:rsidTr="00F97C72">
        <w:tc>
          <w:tcPr>
            <w:tcW w:w="2802" w:type="dxa"/>
            <w:gridSpan w:val="2"/>
          </w:tcPr>
          <w:p w14:paraId="7FB421D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ARTICLE_SUMMARY</w:t>
            </w:r>
          </w:p>
        </w:tc>
        <w:tc>
          <w:tcPr>
            <w:tcW w:w="1701" w:type="dxa"/>
          </w:tcPr>
          <w:p w14:paraId="3C82452A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992" w:type="dxa"/>
          </w:tcPr>
          <w:p w14:paraId="6CA42802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709FC71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记录文章的简介内容</w:t>
            </w:r>
          </w:p>
        </w:tc>
      </w:tr>
      <w:tr w:rsidR="000D7C81" w14:paraId="7584B418" w14:textId="77777777" w:rsidTr="00F97C72">
        <w:tc>
          <w:tcPr>
            <w:tcW w:w="2802" w:type="dxa"/>
            <w:gridSpan w:val="2"/>
          </w:tcPr>
          <w:p w14:paraId="163BABCA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ARTICLE_SORT</w:t>
            </w:r>
          </w:p>
        </w:tc>
        <w:tc>
          <w:tcPr>
            <w:tcW w:w="1701" w:type="dxa"/>
          </w:tcPr>
          <w:p w14:paraId="0A3A1264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992" w:type="dxa"/>
          </w:tcPr>
          <w:p w14:paraId="70E04E08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2000</w:t>
            </w:r>
          </w:p>
        </w:tc>
        <w:tc>
          <w:tcPr>
            <w:tcW w:w="3027" w:type="dxa"/>
          </w:tcPr>
          <w:p w14:paraId="681E8296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记录文章的排序序号</w:t>
            </w:r>
          </w:p>
        </w:tc>
      </w:tr>
      <w:tr w:rsidR="000D7C81" w14:paraId="5295C8C8" w14:textId="77777777" w:rsidTr="00F97C72">
        <w:tc>
          <w:tcPr>
            <w:tcW w:w="2802" w:type="dxa"/>
            <w:gridSpan w:val="2"/>
          </w:tcPr>
          <w:p w14:paraId="7EFDE35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ARTICLE_CONTENT</w:t>
            </w:r>
          </w:p>
        </w:tc>
        <w:tc>
          <w:tcPr>
            <w:tcW w:w="1701" w:type="dxa"/>
          </w:tcPr>
          <w:p w14:paraId="6D0887A7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14:paraId="7B491144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3D286ACB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记录文章的内容，富文本</w:t>
            </w:r>
          </w:p>
        </w:tc>
      </w:tr>
      <w:tr w:rsidR="000D7C81" w14:paraId="14F01161" w14:textId="77777777" w:rsidTr="00F97C72">
        <w:tc>
          <w:tcPr>
            <w:tcW w:w="2802" w:type="dxa"/>
            <w:gridSpan w:val="2"/>
          </w:tcPr>
          <w:p w14:paraId="57449518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ARTICLE_KEYWORDS</w:t>
            </w:r>
          </w:p>
        </w:tc>
        <w:tc>
          <w:tcPr>
            <w:tcW w:w="1701" w:type="dxa"/>
          </w:tcPr>
          <w:p w14:paraId="7D189DE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992" w:type="dxa"/>
          </w:tcPr>
          <w:p w14:paraId="346E54C6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7B7101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记录文章的搜索关键字</w:t>
            </w:r>
          </w:p>
        </w:tc>
      </w:tr>
      <w:tr w:rsidR="000D7C81" w14:paraId="16CB1976" w14:textId="77777777" w:rsidTr="00F97C72">
        <w:tc>
          <w:tcPr>
            <w:tcW w:w="2802" w:type="dxa"/>
            <w:gridSpan w:val="2"/>
          </w:tcPr>
          <w:p w14:paraId="58D7685D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ARTICLE_SOURCE</w:t>
            </w:r>
          </w:p>
        </w:tc>
        <w:tc>
          <w:tcPr>
            <w:tcW w:w="1701" w:type="dxa"/>
          </w:tcPr>
          <w:p w14:paraId="5ACBA57B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992" w:type="dxa"/>
          </w:tcPr>
          <w:p w14:paraId="51983686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5770A086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记录文章的来源</w:t>
            </w:r>
          </w:p>
        </w:tc>
      </w:tr>
      <w:tr w:rsidR="000D7C81" w14:paraId="03BFFA38" w14:textId="77777777" w:rsidTr="00F97C72">
        <w:tc>
          <w:tcPr>
            <w:tcW w:w="2802" w:type="dxa"/>
            <w:gridSpan w:val="2"/>
          </w:tcPr>
          <w:p w14:paraId="089C831C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ARTICLE_SOURCE_TYPE</w:t>
            </w:r>
          </w:p>
        </w:tc>
        <w:tc>
          <w:tcPr>
            <w:tcW w:w="1701" w:type="dxa"/>
          </w:tcPr>
          <w:p w14:paraId="775E885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992" w:type="dxa"/>
          </w:tcPr>
          <w:p w14:paraId="00A129CE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41CD804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记录文章的来源类型，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手工录入、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爬虫抓取</w:t>
            </w:r>
          </w:p>
        </w:tc>
      </w:tr>
      <w:tr w:rsidR="000D7C81" w14:paraId="5C85E2F0" w14:textId="77777777" w:rsidTr="00F97C72">
        <w:tc>
          <w:tcPr>
            <w:tcW w:w="2802" w:type="dxa"/>
            <w:gridSpan w:val="2"/>
          </w:tcPr>
          <w:p w14:paraId="76EEF907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ARTICLE_AUTHOR</w:t>
            </w:r>
          </w:p>
        </w:tc>
        <w:tc>
          <w:tcPr>
            <w:tcW w:w="1701" w:type="dxa"/>
          </w:tcPr>
          <w:p w14:paraId="48D474B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992" w:type="dxa"/>
          </w:tcPr>
          <w:p w14:paraId="198E24A4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7D2055BB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记录文章的作者名称</w:t>
            </w:r>
          </w:p>
        </w:tc>
      </w:tr>
      <w:tr w:rsidR="000D7C81" w14:paraId="081CD905" w14:textId="77777777" w:rsidTr="00F97C72">
        <w:tc>
          <w:tcPr>
            <w:tcW w:w="2802" w:type="dxa"/>
            <w:gridSpan w:val="2"/>
          </w:tcPr>
          <w:p w14:paraId="176002B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ARTICLE_HTML</w:t>
            </w:r>
          </w:p>
        </w:tc>
        <w:tc>
          <w:tcPr>
            <w:tcW w:w="1701" w:type="dxa"/>
          </w:tcPr>
          <w:p w14:paraId="59549459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992" w:type="dxa"/>
          </w:tcPr>
          <w:p w14:paraId="1CCBF5D2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57A24ACF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记录文章的静态页面的链接地址</w:t>
            </w:r>
          </w:p>
        </w:tc>
      </w:tr>
      <w:tr w:rsidR="000D7C81" w14:paraId="3C5DA553" w14:textId="77777777" w:rsidTr="00F97C72">
        <w:tc>
          <w:tcPr>
            <w:tcW w:w="2802" w:type="dxa"/>
            <w:gridSpan w:val="2"/>
          </w:tcPr>
          <w:p w14:paraId="55BE44EB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ARTICLE_STATUS</w:t>
            </w:r>
          </w:p>
        </w:tc>
        <w:tc>
          <w:tcPr>
            <w:tcW w:w="1701" w:type="dxa"/>
          </w:tcPr>
          <w:p w14:paraId="7F66DCBC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992" w:type="dxa"/>
          </w:tcPr>
          <w:p w14:paraId="282F11AF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30C623F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文章状态，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草稿、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待审、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发布</w:t>
            </w:r>
          </w:p>
        </w:tc>
      </w:tr>
      <w:tr w:rsidR="000D7C81" w14:paraId="3FCA37E7" w14:textId="77777777" w:rsidTr="00F97C72">
        <w:tc>
          <w:tcPr>
            <w:tcW w:w="2802" w:type="dxa"/>
            <w:gridSpan w:val="2"/>
          </w:tcPr>
          <w:p w14:paraId="6F9C33A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ARTICLE_CREATE_TIME</w:t>
            </w:r>
          </w:p>
        </w:tc>
        <w:tc>
          <w:tcPr>
            <w:tcW w:w="1701" w:type="dxa"/>
          </w:tcPr>
          <w:p w14:paraId="5676409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varchar(19)</w:t>
            </w:r>
          </w:p>
        </w:tc>
        <w:tc>
          <w:tcPr>
            <w:tcW w:w="992" w:type="dxa"/>
          </w:tcPr>
          <w:p w14:paraId="1199DB06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56741EB0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记录文章的创建时间</w:t>
            </w:r>
          </w:p>
        </w:tc>
      </w:tr>
      <w:tr w:rsidR="000D7C81" w14:paraId="0BB96BDB" w14:textId="77777777" w:rsidTr="00F97C72">
        <w:tc>
          <w:tcPr>
            <w:tcW w:w="2802" w:type="dxa"/>
            <w:gridSpan w:val="2"/>
          </w:tcPr>
          <w:p w14:paraId="4BCF7D52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ARTICLE_UPDATE_TIME</w:t>
            </w:r>
          </w:p>
        </w:tc>
        <w:tc>
          <w:tcPr>
            <w:tcW w:w="1701" w:type="dxa"/>
          </w:tcPr>
          <w:p w14:paraId="72079BE9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varchar(19)</w:t>
            </w:r>
          </w:p>
        </w:tc>
        <w:tc>
          <w:tcPr>
            <w:tcW w:w="992" w:type="dxa"/>
          </w:tcPr>
          <w:p w14:paraId="28F533C8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61D0362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记录文章的更新时间</w:t>
            </w:r>
          </w:p>
        </w:tc>
      </w:tr>
      <w:tr w:rsidR="000D7C81" w14:paraId="469BACE5" w14:textId="77777777" w:rsidTr="00F97C72">
        <w:tc>
          <w:tcPr>
            <w:tcW w:w="2802" w:type="dxa"/>
            <w:gridSpan w:val="2"/>
          </w:tcPr>
          <w:p w14:paraId="636B5832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ARTICLE_RELEASE_TIME</w:t>
            </w:r>
          </w:p>
        </w:tc>
        <w:tc>
          <w:tcPr>
            <w:tcW w:w="1701" w:type="dxa"/>
          </w:tcPr>
          <w:p w14:paraId="28235360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varchar(19)</w:t>
            </w:r>
          </w:p>
        </w:tc>
        <w:tc>
          <w:tcPr>
            <w:tcW w:w="992" w:type="dxa"/>
          </w:tcPr>
          <w:p w14:paraId="6E426237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3BEB7B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记录文章的发布时间</w:t>
            </w:r>
          </w:p>
        </w:tc>
      </w:tr>
      <w:tr w:rsidR="000D7C81" w14:paraId="403AD7C5" w14:textId="77777777" w:rsidTr="00F97C72">
        <w:tc>
          <w:tcPr>
            <w:tcW w:w="2802" w:type="dxa"/>
            <w:gridSpan w:val="2"/>
          </w:tcPr>
          <w:p w14:paraId="5D44A1DC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ARTICLE_CAN_COMMENT</w:t>
            </w:r>
          </w:p>
        </w:tc>
        <w:tc>
          <w:tcPr>
            <w:tcW w:w="1701" w:type="dxa"/>
          </w:tcPr>
          <w:p w14:paraId="2D02588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int(1)</w:t>
            </w:r>
          </w:p>
        </w:tc>
        <w:tc>
          <w:tcPr>
            <w:tcW w:w="992" w:type="dxa"/>
          </w:tcPr>
          <w:p w14:paraId="4E0A0FB3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14:paraId="730920C3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记录文章是否支持评论，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不支持、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支持</w:t>
            </w:r>
          </w:p>
        </w:tc>
      </w:tr>
      <w:tr w:rsidR="000D7C81" w14:paraId="1A2C3585" w14:textId="77777777" w:rsidTr="00F97C72">
        <w:tc>
          <w:tcPr>
            <w:tcW w:w="2802" w:type="dxa"/>
            <w:gridSpan w:val="2"/>
          </w:tcPr>
          <w:p w14:paraId="2C746F0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ARTICLE_IS_FOCUS</w:t>
            </w:r>
          </w:p>
        </w:tc>
        <w:tc>
          <w:tcPr>
            <w:tcW w:w="1701" w:type="dxa"/>
          </w:tcPr>
          <w:p w14:paraId="09D3CD1D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int(1)</w:t>
            </w:r>
          </w:p>
        </w:tc>
        <w:tc>
          <w:tcPr>
            <w:tcW w:w="992" w:type="dxa"/>
          </w:tcPr>
          <w:p w14:paraId="1D709127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27D40D1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记录文章是否为栏目焦点，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0D7C81" w14:paraId="6E269F71" w14:textId="77777777" w:rsidTr="00F97C72">
        <w:tc>
          <w:tcPr>
            <w:tcW w:w="2802" w:type="dxa"/>
            <w:gridSpan w:val="2"/>
          </w:tcPr>
          <w:p w14:paraId="2D0DED83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ARTICLE_IS_TOP</w:t>
            </w:r>
          </w:p>
        </w:tc>
        <w:tc>
          <w:tcPr>
            <w:tcW w:w="1701" w:type="dxa"/>
          </w:tcPr>
          <w:p w14:paraId="0A5D7BE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int(1)</w:t>
            </w:r>
          </w:p>
        </w:tc>
        <w:tc>
          <w:tcPr>
            <w:tcW w:w="992" w:type="dxa"/>
          </w:tcPr>
          <w:p w14:paraId="3F681BEC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18040AFF" w14:textId="77777777" w:rsidR="000D7C81" w:rsidRPr="00955819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记录文章是否置顶，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0D7C81" w14:paraId="35B665B7" w14:textId="77777777" w:rsidTr="00F97C72">
        <w:tc>
          <w:tcPr>
            <w:tcW w:w="2802" w:type="dxa"/>
            <w:gridSpan w:val="2"/>
          </w:tcPr>
          <w:p w14:paraId="5ABFA4D7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ARTICLE_COUNT_PUSH</w:t>
            </w:r>
          </w:p>
        </w:tc>
        <w:tc>
          <w:tcPr>
            <w:tcW w:w="1701" w:type="dxa"/>
          </w:tcPr>
          <w:p w14:paraId="0523B070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4534747B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8656A94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记录文章的推送次数</w:t>
            </w:r>
          </w:p>
        </w:tc>
      </w:tr>
      <w:tr w:rsidR="000D7C81" w14:paraId="0F69FD52" w14:textId="77777777" w:rsidTr="00F97C72">
        <w:tc>
          <w:tcPr>
            <w:tcW w:w="2802" w:type="dxa"/>
            <w:gridSpan w:val="2"/>
          </w:tcPr>
          <w:p w14:paraId="3168EEE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ARTICLE_COUNT_SHARE</w:t>
            </w:r>
          </w:p>
        </w:tc>
        <w:tc>
          <w:tcPr>
            <w:tcW w:w="1701" w:type="dxa"/>
          </w:tcPr>
          <w:p w14:paraId="21A2E4F3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0135F282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DA5097F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记录文章的分享次数</w:t>
            </w:r>
          </w:p>
        </w:tc>
      </w:tr>
      <w:tr w:rsidR="000D7C81" w14:paraId="6FEF1471" w14:textId="77777777" w:rsidTr="00F97C72">
        <w:tc>
          <w:tcPr>
            <w:tcW w:w="2802" w:type="dxa"/>
            <w:gridSpan w:val="2"/>
          </w:tcPr>
          <w:p w14:paraId="7027E9E5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ARTICLE_COUNT_READ</w:t>
            </w:r>
          </w:p>
        </w:tc>
        <w:tc>
          <w:tcPr>
            <w:tcW w:w="1701" w:type="dxa"/>
          </w:tcPr>
          <w:p w14:paraId="4644FA1A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5F3B9C13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0CDF5C92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记录文章的阅读次数</w:t>
            </w:r>
          </w:p>
        </w:tc>
      </w:tr>
      <w:tr w:rsidR="000D7C81" w14:paraId="19F9E453" w14:textId="77777777" w:rsidTr="00F97C72">
        <w:tc>
          <w:tcPr>
            <w:tcW w:w="2802" w:type="dxa"/>
            <w:gridSpan w:val="2"/>
          </w:tcPr>
          <w:p w14:paraId="41F03739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ARTICLE_COUNT_FAVORITE</w:t>
            </w:r>
          </w:p>
        </w:tc>
        <w:tc>
          <w:tcPr>
            <w:tcW w:w="1701" w:type="dxa"/>
          </w:tcPr>
          <w:p w14:paraId="37836F6F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4856B41D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41489E9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记录文章的收藏次数</w:t>
            </w:r>
          </w:p>
        </w:tc>
      </w:tr>
      <w:tr w:rsidR="000D7C81" w14:paraId="08E2489D" w14:textId="77777777" w:rsidTr="00F97C72">
        <w:tc>
          <w:tcPr>
            <w:tcW w:w="2802" w:type="dxa"/>
            <w:gridSpan w:val="2"/>
          </w:tcPr>
          <w:p w14:paraId="22B8FE39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ARTICLE_COUNT_COMMENT</w:t>
            </w:r>
          </w:p>
        </w:tc>
        <w:tc>
          <w:tcPr>
            <w:tcW w:w="1701" w:type="dxa"/>
          </w:tcPr>
          <w:p w14:paraId="2DFDA1C8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</w:tcPr>
          <w:p w14:paraId="76343DA9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4D2E6B96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记录文章的评论次数</w:t>
            </w:r>
          </w:p>
        </w:tc>
      </w:tr>
      <w:tr w:rsidR="000D7C81" w14:paraId="6CF68A03" w14:textId="77777777" w:rsidTr="00F97C72">
        <w:tc>
          <w:tcPr>
            <w:tcW w:w="2802" w:type="dxa"/>
            <w:gridSpan w:val="2"/>
          </w:tcPr>
          <w:p w14:paraId="6C0870D2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701" w:type="dxa"/>
          </w:tcPr>
          <w:p w14:paraId="1ADD1490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992" w:type="dxa"/>
          </w:tcPr>
          <w:p w14:paraId="2E6A9DEC" w14:textId="77777777" w:rsidR="000D7C81" w:rsidRDefault="000D7C81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4B3936C2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0D7C81" w14:paraId="4440D284" w14:textId="77777777" w:rsidTr="00F97C72">
        <w:tc>
          <w:tcPr>
            <w:tcW w:w="2802" w:type="dxa"/>
            <w:gridSpan w:val="2"/>
          </w:tcPr>
          <w:p w14:paraId="4919979D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701" w:type="dxa"/>
          </w:tcPr>
          <w:p w14:paraId="75DA4C0E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992" w:type="dxa"/>
          </w:tcPr>
          <w:p w14:paraId="52A4B61D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3027" w:type="dxa"/>
          </w:tcPr>
          <w:p w14:paraId="13EB4849" w14:textId="77777777" w:rsidR="000D7C81" w:rsidRDefault="000D7C81" w:rsidP="00F97C72">
            <w:pPr>
              <w:ind w:firstLineChars="0" w:firstLine="0"/>
            </w:pPr>
            <w:r>
              <w:rPr>
                <w:rFonts w:hint="eastAsia"/>
              </w:rPr>
              <w:t>数据删除标志位</w:t>
            </w:r>
          </w:p>
        </w:tc>
      </w:tr>
    </w:tbl>
    <w:p w14:paraId="616D054E" w14:textId="7D9B17D6" w:rsidR="00E14598" w:rsidRDefault="00A83A79" w:rsidP="00E14598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应用商城</w:t>
      </w:r>
      <w:r>
        <w:t>（</w:t>
      </w:r>
      <w:r>
        <w:t>Busi_</w:t>
      </w:r>
      <w:r>
        <w:rPr>
          <w:lang w:eastAsia="zh-CN"/>
        </w:rPr>
        <w:t>Shop</w:t>
      </w:r>
      <w:r>
        <w:t>）</w:t>
      </w:r>
    </w:p>
    <w:p w14:paraId="2651EC75" w14:textId="7798AD15" w:rsidR="00A83A79" w:rsidRDefault="00A83A79" w:rsidP="00E14598">
      <w:pPr>
        <w:pStyle w:val="2"/>
        <w:numPr>
          <w:ilvl w:val="0"/>
          <w:numId w:val="20"/>
        </w:numPr>
      </w:pPr>
      <w:r>
        <w:t>支付系统（</w:t>
      </w:r>
      <w:r>
        <w:rPr>
          <w:lang w:eastAsia="zh-CN"/>
        </w:rPr>
        <w:t>Busi_Pay</w:t>
      </w:r>
      <w:r>
        <w:t>）</w:t>
      </w:r>
    </w:p>
    <w:p w14:paraId="13FC740D" w14:textId="0CC0D090" w:rsidR="00E14598" w:rsidRDefault="00E14598" w:rsidP="00E14598">
      <w:pPr>
        <w:pStyle w:val="2"/>
        <w:numPr>
          <w:ilvl w:val="0"/>
          <w:numId w:val="20"/>
        </w:numPr>
      </w:pPr>
      <w:r>
        <w:t>其他功能</w:t>
      </w:r>
    </w:p>
    <w:p w14:paraId="01D74B93" w14:textId="19198CB0" w:rsidR="00F13CC4" w:rsidRDefault="00F13CC4" w:rsidP="00F13CC4">
      <w:pPr>
        <w:pStyle w:val="3"/>
        <w:numPr>
          <w:ilvl w:val="0"/>
          <w:numId w:val="25"/>
        </w:numPr>
      </w:pPr>
      <w:r>
        <w:rPr>
          <w:rFonts w:hint="eastAsia"/>
        </w:rPr>
        <w:t>意见</w:t>
      </w:r>
      <w:r>
        <w:t>反馈</w:t>
      </w:r>
      <w:r>
        <w:t>(busi_feedback)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851"/>
        <w:gridCol w:w="3027"/>
      </w:tblGrid>
      <w:tr w:rsidR="00F13CC4" w14:paraId="7CB0BA41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0BA218F3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7563" w:type="dxa"/>
            <w:gridSpan w:val="4"/>
          </w:tcPr>
          <w:p w14:paraId="64A3D860" w14:textId="6FBBEDC6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busi</w:t>
            </w:r>
            <w:r>
              <w:t>_feedback</w:t>
            </w:r>
          </w:p>
        </w:tc>
      </w:tr>
      <w:tr w:rsidR="00F13CC4" w14:paraId="4DB3EA2E" w14:textId="77777777" w:rsidTr="00F97C72">
        <w:tc>
          <w:tcPr>
            <w:tcW w:w="959" w:type="dxa"/>
            <w:shd w:val="clear" w:color="auto" w:fill="F2F2F2" w:themeFill="background1" w:themeFillShade="F2"/>
          </w:tcPr>
          <w:p w14:paraId="22E65896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7563" w:type="dxa"/>
            <w:gridSpan w:val="4"/>
          </w:tcPr>
          <w:p w14:paraId="79E12777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记录应用的意见反馈信息</w:t>
            </w:r>
          </w:p>
        </w:tc>
      </w:tr>
      <w:tr w:rsidR="00F13CC4" w14:paraId="0661EF4C" w14:textId="77777777" w:rsidTr="00F97C72">
        <w:tc>
          <w:tcPr>
            <w:tcW w:w="2802" w:type="dxa"/>
            <w:gridSpan w:val="2"/>
            <w:shd w:val="clear" w:color="auto" w:fill="F2F2F2" w:themeFill="background1" w:themeFillShade="F2"/>
          </w:tcPr>
          <w:p w14:paraId="0A2BBA8F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4AA0BD3E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388BD55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14:paraId="7FD41621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CC4" w14:paraId="3E062E7D" w14:textId="77777777" w:rsidTr="00F97C72">
        <w:tc>
          <w:tcPr>
            <w:tcW w:w="2802" w:type="dxa"/>
            <w:gridSpan w:val="2"/>
          </w:tcPr>
          <w:p w14:paraId="7625DB19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CUST_ID</w:t>
            </w:r>
          </w:p>
        </w:tc>
        <w:tc>
          <w:tcPr>
            <w:tcW w:w="1842" w:type="dxa"/>
          </w:tcPr>
          <w:p w14:paraId="25533988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851" w:type="dxa"/>
          </w:tcPr>
          <w:p w14:paraId="04D2DC2B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  <w:p w14:paraId="28551538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631BD6A4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</w:tr>
      <w:tr w:rsidR="00F13CC4" w14:paraId="170F723B" w14:textId="77777777" w:rsidTr="00F97C72">
        <w:tc>
          <w:tcPr>
            <w:tcW w:w="2802" w:type="dxa"/>
            <w:gridSpan w:val="2"/>
          </w:tcPr>
          <w:p w14:paraId="0E32543E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FEEDBACK_APP</w:t>
            </w:r>
          </w:p>
        </w:tc>
        <w:tc>
          <w:tcPr>
            <w:tcW w:w="1842" w:type="dxa"/>
          </w:tcPr>
          <w:p w14:paraId="3BD69867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851" w:type="dxa"/>
          </w:tcPr>
          <w:p w14:paraId="32A18501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14:paraId="79784C2E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反馈所属应用的授权编码。</w:t>
            </w:r>
          </w:p>
        </w:tc>
      </w:tr>
      <w:tr w:rsidR="00F13CC4" w14:paraId="3AC3C358" w14:textId="77777777" w:rsidTr="00F97C72">
        <w:tc>
          <w:tcPr>
            <w:tcW w:w="2802" w:type="dxa"/>
            <w:gridSpan w:val="2"/>
          </w:tcPr>
          <w:p w14:paraId="469DFC1A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FEEDBACK_EMAIL</w:t>
            </w:r>
          </w:p>
        </w:tc>
        <w:tc>
          <w:tcPr>
            <w:tcW w:w="1842" w:type="dxa"/>
          </w:tcPr>
          <w:p w14:paraId="35DD53E7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851" w:type="dxa"/>
          </w:tcPr>
          <w:p w14:paraId="06E89253" w14:textId="77777777" w:rsidR="00F13CC4" w:rsidRDefault="00F13CC4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3421F9E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提交反馈的电子邮箱</w:t>
            </w:r>
          </w:p>
        </w:tc>
      </w:tr>
      <w:tr w:rsidR="00F13CC4" w14:paraId="7E4E4840" w14:textId="77777777" w:rsidTr="00F97C72">
        <w:tc>
          <w:tcPr>
            <w:tcW w:w="2802" w:type="dxa"/>
            <w:gridSpan w:val="2"/>
          </w:tcPr>
          <w:p w14:paraId="0329E3BC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FEEDBACK_CONTENT</w:t>
            </w:r>
          </w:p>
        </w:tc>
        <w:tc>
          <w:tcPr>
            <w:tcW w:w="1842" w:type="dxa"/>
          </w:tcPr>
          <w:p w14:paraId="791251D3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851" w:type="dxa"/>
          </w:tcPr>
          <w:p w14:paraId="4EDA0424" w14:textId="77777777" w:rsidR="00F13CC4" w:rsidRDefault="00F13CC4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1CDDA6A2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提交反馈的内容</w:t>
            </w:r>
          </w:p>
        </w:tc>
      </w:tr>
      <w:tr w:rsidR="00F13CC4" w14:paraId="00F0A812" w14:textId="77777777" w:rsidTr="00F97C72">
        <w:tc>
          <w:tcPr>
            <w:tcW w:w="2802" w:type="dxa"/>
            <w:gridSpan w:val="2"/>
          </w:tcPr>
          <w:p w14:paraId="1C36B052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FEEDBACK_IP</w:t>
            </w:r>
          </w:p>
        </w:tc>
        <w:tc>
          <w:tcPr>
            <w:tcW w:w="1842" w:type="dxa"/>
          </w:tcPr>
          <w:p w14:paraId="7916F102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851" w:type="dxa"/>
          </w:tcPr>
          <w:p w14:paraId="0028D4EA" w14:textId="77777777" w:rsidR="00F13CC4" w:rsidRDefault="00F13CC4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397CB9CC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提交反馈的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13CC4" w14:paraId="004E92F5" w14:textId="77777777" w:rsidTr="00F97C72">
        <w:tc>
          <w:tcPr>
            <w:tcW w:w="2802" w:type="dxa"/>
            <w:gridSpan w:val="2"/>
          </w:tcPr>
          <w:p w14:paraId="2B6C7E0D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FEEDBACK_CITY</w:t>
            </w:r>
          </w:p>
        </w:tc>
        <w:tc>
          <w:tcPr>
            <w:tcW w:w="1842" w:type="dxa"/>
          </w:tcPr>
          <w:p w14:paraId="7C2C8572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851" w:type="dxa"/>
          </w:tcPr>
          <w:p w14:paraId="5308721E" w14:textId="77777777" w:rsidR="00F13CC4" w:rsidRDefault="00F13CC4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60EC956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提交反馈的地区</w:t>
            </w:r>
          </w:p>
        </w:tc>
      </w:tr>
      <w:tr w:rsidR="00F13CC4" w14:paraId="0DA2F52D" w14:textId="77777777" w:rsidTr="00F97C72">
        <w:tc>
          <w:tcPr>
            <w:tcW w:w="2802" w:type="dxa"/>
            <w:gridSpan w:val="2"/>
          </w:tcPr>
          <w:p w14:paraId="616862A5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FEEDBACK_MEMBAR</w:t>
            </w:r>
          </w:p>
        </w:tc>
        <w:tc>
          <w:tcPr>
            <w:tcW w:w="1842" w:type="dxa"/>
          </w:tcPr>
          <w:p w14:paraId="7C9D4322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851" w:type="dxa"/>
          </w:tcPr>
          <w:p w14:paraId="38256CDB" w14:textId="77777777" w:rsidR="00F13CC4" w:rsidRDefault="00F13CC4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0ECDF0FE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提交反馈的会员标识</w:t>
            </w:r>
          </w:p>
        </w:tc>
      </w:tr>
      <w:tr w:rsidR="00F13CC4" w14:paraId="744F94F9" w14:textId="77777777" w:rsidTr="00F97C72">
        <w:tc>
          <w:tcPr>
            <w:tcW w:w="2802" w:type="dxa"/>
            <w:gridSpan w:val="2"/>
          </w:tcPr>
          <w:p w14:paraId="3FA47BF7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DATA_REMARK</w:t>
            </w:r>
          </w:p>
        </w:tc>
        <w:tc>
          <w:tcPr>
            <w:tcW w:w="1842" w:type="dxa"/>
          </w:tcPr>
          <w:p w14:paraId="24348A8C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851" w:type="dxa"/>
          </w:tcPr>
          <w:p w14:paraId="0EB3F235" w14:textId="77777777" w:rsidR="00F13CC4" w:rsidRDefault="00F13CC4" w:rsidP="00F97C72">
            <w:pPr>
              <w:ind w:firstLineChars="0" w:firstLine="0"/>
            </w:pPr>
          </w:p>
        </w:tc>
        <w:tc>
          <w:tcPr>
            <w:tcW w:w="3027" w:type="dxa"/>
          </w:tcPr>
          <w:p w14:paraId="285F8A76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数据备注信息</w:t>
            </w:r>
          </w:p>
        </w:tc>
      </w:tr>
      <w:tr w:rsidR="00F13CC4" w14:paraId="04ADDF73" w14:textId="77777777" w:rsidTr="00F97C72">
        <w:tc>
          <w:tcPr>
            <w:tcW w:w="2802" w:type="dxa"/>
            <w:gridSpan w:val="2"/>
          </w:tcPr>
          <w:p w14:paraId="2C1318EF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DATA_DELETE</w:t>
            </w:r>
          </w:p>
        </w:tc>
        <w:tc>
          <w:tcPr>
            <w:tcW w:w="1842" w:type="dxa"/>
          </w:tcPr>
          <w:p w14:paraId="73B041B1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int(2)</w:t>
            </w:r>
          </w:p>
        </w:tc>
        <w:tc>
          <w:tcPr>
            <w:tcW w:w="851" w:type="dxa"/>
          </w:tcPr>
          <w:p w14:paraId="4BD51E55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027" w:type="dxa"/>
          </w:tcPr>
          <w:p w14:paraId="49F9869C" w14:textId="77777777" w:rsidR="00F13CC4" w:rsidRDefault="00F13CC4" w:rsidP="00F97C72">
            <w:pPr>
              <w:ind w:firstLineChars="0" w:firstLine="0"/>
            </w:pPr>
            <w:r>
              <w:rPr>
                <w:rFonts w:hint="eastAsia"/>
              </w:rPr>
              <w:lastRenderedPageBreak/>
              <w:t>数据删除标志位</w:t>
            </w:r>
          </w:p>
        </w:tc>
      </w:tr>
    </w:tbl>
    <w:p w14:paraId="15A23A45" w14:textId="77777777" w:rsidR="00F13CC4" w:rsidRPr="00F13CC4" w:rsidRDefault="00F13CC4" w:rsidP="00F13CC4">
      <w:pPr>
        <w:ind w:firstLine="560"/>
        <w:rPr>
          <w:rFonts w:hint="eastAsia"/>
        </w:rPr>
      </w:pPr>
    </w:p>
    <w:sectPr w:rsidR="00F13CC4" w:rsidRPr="00F13CC4" w:rsidSect="00600140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45E78" w14:textId="77777777" w:rsidR="00281FEA" w:rsidRDefault="00281FEA" w:rsidP="00FC6E4A">
      <w:pPr>
        <w:spacing w:line="240" w:lineRule="auto"/>
        <w:ind w:firstLine="560"/>
      </w:pPr>
      <w:r>
        <w:separator/>
      </w:r>
    </w:p>
  </w:endnote>
  <w:endnote w:type="continuationSeparator" w:id="0">
    <w:p w14:paraId="396FBEE0" w14:textId="77777777" w:rsidR="00281FEA" w:rsidRDefault="00281FEA" w:rsidP="00FC6E4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69339" w14:textId="77777777" w:rsidR="00600140" w:rsidRDefault="00600140" w:rsidP="00BC05C4">
    <w:pPr>
      <w:pStyle w:val="a6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0DADB6F" w14:textId="77777777" w:rsidR="00F52800" w:rsidRDefault="00F52800" w:rsidP="00FD5974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86A9D" w14:textId="77777777" w:rsidR="00F52800" w:rsidRDefault="00F52800" w:rsidP="00B150E1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02294" w14:textId="77777777" w:rsidR="00F52800" w:rsidRDefault="00F52800" w:rsidP="00FD5974">
    <w:pPr>
      <w:pStyle w:val="a6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C08AA" w14:textId="77777777" w:rsidR="00600140" w:rsidRDefault="00600140" w:rsidP="00BC05C4">
    <w:pPr>
      <w:pStyle w:val="a6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C0730">
      <w:rPr>
        <w:rStyle w:val="a8"/>
        <w:noProof/>
      </w:rPr>
      <w:t>3</w:t>
    </w:r>
    <w:r>
      <w:rPr>
        <w:rStyle w:val="a8"/>
      </w:rPr>
      <w:fldChar w:fldCharType="end"/>
    </w:r>
  </w:p>
  <w:p w14:paraId="1FA5475D" w14:textId="77777777" w:rsidR="00600140" w:rsidRDefault="00600140" w:rsidP="00B150E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28CA0" w14:textId="77777777" w:rsidR="00281FEA" w:rsidRDefault="00281FEA" w:rsidP="00FC6E4A">
      <w:pPr>
        <w:spacing w:line="240" w:lineRule="auto"/>
        <w:ind w:firstLine="560"/>
      </w:pPr>
      <w:r>
        <w:separator/>
      </w:r>
    </w:p>
  </w:footnote>
  <w:footnote w:type="continuationSeparator" w:id="0">
    <w:p w14:paraId="205BFE98" w14:textId="77777777" w:rsidR="00281FEA" w:rsidRDefault="00281FEA" w:rsidP="00FC6E4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8961A" w14:textId="77777777" w:rsidR="00F52800" w:rsidRDefault="00F52800" w:rsidP="00FD5974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0D892" w14:textId="7291C8F7" w:rsidR="00F52800" w:rsidRDefault="007844E1" w:rsidP="00FD5974">
    <w:pPr>
      <w:pStyle w:val="a5"/>
      <w:ind w:firstLineChars="0" w:firstLine="0"/>
      <w:jc w:val="left"/>
      <w:rPr>
        <w:rFonts w:hint="eastAsia"/>
      </w:rPr>
    </w:pPr>
    <w:r>
      <w:rPr>
        <w:rFonts w:hint="eastAsia"/>
      </w:rPr>
      <w:t>Protean</w:t>
    </w:r>
    <w:r>
      <w:t>Bear</w:t>
    </w:r>
    <w:r w:rsidR="00F52800">
      <w:rPr>
        <w:rFonts w:hint="eastAsia"/>
      </w:rPr>
      <w:tab/>
    </w:r>
    <w:r w:rsidR="00F52800">
      <w:rPr>
        <w:rFonts w:hint="eastAsia"/>
      </w:rPr>
      <w:tab/>
    </w:r>
    <w:r>
      <w:rPr>
        <w:rFonts w:hint="eastAsia"/>
      </w:rPr>
      <w:t>详细</w:t>
    </w:r>
    <w:r>
      <w:t>设计说明书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3F683" w14:textId="77777777" w:rsidR="00F52800" w:rsidRDefault="00F52800" w:rsidP="00FD597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A6199"/>
    <w:multiLevelType w:val="multilevel"/>
    <w:tmpl w:val="04463AE0"/>
    <w:lvl w:ilvl="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."/>
      <w:lvlJc w:val="left"/>
      <w:pPr>
        <w:ind w:left="142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28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70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5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9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134" w:hanging="1559"/>
      </w:pPr>
      <w:rPr>
        <w:rFonts w:hint="eastAsia"/>
      </w:rPr>
    </w:lvl>
  </w:abstractNum>
  <w:abstractNum w:abstractNumId="1">
    <w:nsid w:val="0F85101B"/>
    <w:multiLevelType w:val="hybridMultilevel"/>
    <w:tmpl w:val="EC4A5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D57C67"/>
    <w:multiLevelType w:val="hybridMultilevel"/>
    <w:tmpl w:val="3E4E88C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1F524F3"/>
    <w:multiLevelType w:val="hybridMultilevel"/>
    <w:tmpl w:val="7130A0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A649AF"/>
    <w:multiLevelType w:val="hybridMultilevel"/>
    <w:tmpl w:val="294A491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6BC4E3A"/>
    <w:multiLevelType w:val="hybridMultilevel"/>
    <w:tmpl w:val="8B00EB7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0D3523"/>
    <w:multiLevelType w:val="hybridMultilevel"/>
    <w:tmpl w:val="982A0550"/>
    <w:lvl w:ilvl="0" w:tplc="C662490C">
      <w:start w:val="1"/>
      <w:numFmt w:val="bullet"/>
      <w:lvlText w:val="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1A0574A4"/>
    <w:multiLevelType w:val="hybridMultilevel"/>
    <w:tmpl w:val="6C1023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CF03B7"/>
    <w:multiLevelType w:val="hybridMultilevel"/>
    <w:tmpl w:val="7C66CB6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6EA0731"/>
    <w:multiLevelType w:val="hybridMultilevel"/>
    <w:tmpl w:val="3E4E88C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2F033A86"/>
    <w:multiLevelType w:val="hybridMultilevel"/>
    <w:tmpl w:val="C4D6E5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7BA177F"/>
    <w:multiLevelType w:val="hybridMultilevel"/>
    <w:tmpl w:val="933843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9176700"/>
    <w:multiLevelType w:val="hybridMultilevel"/>
    <w:tmpl w:val="892CD07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B3111D0"/>
    <w:multiLevelType w:val="hybridMultilevel"/>
    <w:tmpl w:val="1E1809D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D54257"/>
    <w:multiLevelType w:val="hybridMultilevel"/>
    <w:tmpl w:val="7C66CB6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B0848B7"/>
    <w:multiLevelType w:val="hybridMultilevel"/>
    <w:tmpl w:val="B770DB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E41CB6"/>
    <w:multiLevelType w:val="hybridMultilevel"/>
    <w:tmpl w:val="575A792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D7418AD"/>
    <w:multiLevelType w:val="hybridMultilevel"/>
    <w:tmpl w:val="D33C297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F761838"/>
    <w:multiLevelType w:val="hybridMultilevel"/>
    <w:tmpl w:val="7F8EDA8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BE3BB7"/>
    <w:multiLevelType w:val="multilevel"/>
    <w:tmpl w:val="64104B78"/>
    <w:lvl w:ilvl="0">
      <w:start w:val="1"/>
      <w:numFmt w:val="decimal"/>
      <w:pStyle w:val="2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5ACC0F60"/>
    <w:multiLevelType w:val="hybridMultilevel"/>
    <w:tmpl w:val="0BD2B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B465F0D"/>
    <w:multiLevelType w:val="hybridMultilevel"/>
    <w:tmpl w:val="8AD8F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443368F"/>
    <w:multiLevelType w:val="hybridMultilevel"/>
    <w:tmpl w:val="7B0AA450"/>
    <w:lvl w:ilvl="0" w:tplc="8D52068E">
      <w:start w:val="1"/>
      <w:numFmt w:val="decimal"/>
      <w:pStyle w:val="3"/>
      <w:lvlText w:val="%1)"/>
      <w:lvlJc w:val="left"/>
      <w:pPr>
        <w:ind w:left="25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60" w:hanging="480"/>
      </w:pPr>
    </w:lvl>
    <w:lvl w:ilvl="2" w:tplc="0409001B" w:tentative="1">
      <w:start w:val="1"/>
      <w:numFmt w:val="lowerRoman"/>
      <w:lvlText w:val="%3."/>
      <w:lvlJc w:val="right"/>
      <w:pPr>
        <w:ind w:left="3540" w:hanging="480"/>
      </w:pPr>
    </w:lvl>
    <w:lvl w:ilvl="3" w:tplc="0409000F" w:tentative="1">
      <w:start w:val="1"/>
      <w:numFmt w:val="decimal"/>
      <w:lvlText w:val="%4."/>
      <w:lvlJc w:val="left"/>
      <w:pPr>
        <w:ind w:left="4020" w:hanging="480"/>
      </w:pPr>
    </w:lvl>
    <w:lvl w:ilvl="4" w:tplc="04090019" w:tentative="1">
      <w:start w:val="1"/>
      <w:numFmt w:val="lowerLetter"/>
      <w:lvlText w:val="%5)"/>
      <w:lvlJc w:val="left"/>
      <w:pPr>
        <w:ind w:left="4500" w:hanging="480"/>
      </w:pPr>
    </w:lvl>
    <w:lvl w:ilvl="5" w:tplc="0409001B" w:tentative="1">
      <w:start w:val="1"/>
      <w:numFmt w:val="lowerRoman"/>
      <w:lvlText w:val="%6."/>
      <w:lvlJc w:val="right"/>
      <w:pPr>
        <w:ind w:left="4980" w:hanging="480"/>
      </w:pPr>
    </w:lvl>
    <w:lvl w:ilvl="6" w:tplc="0409000F" w:tentative="1">
      <w:start w:val="1"/>
      <w:numFmt w:val="decimal"/>
      <w:lvlText w:val="%7."/>
      <w:lvlJc w:val="left"/>
      <w:pPr>
        <w:ind w:left="5460" w:hanging="480"/>
      </w:pPr>
    </w:lvl>
    <w:lvl w:ilvl="7" w:tplc="04090019" w:tentative="1">
      <w:start w:val="1"/>
      <w:numFmt w:val="lowerLetter"/>
      <w:lvlText w:val="%8)"/>
      <w:lvlJc w:val="left"/>
      <w:pPr>
        <w:ind w:left="5940" w:hanging="480"/>
      </w:pPr>
    </w:lvl>
    <w:lvl w:ilvl="8" w:tplc="0409001B" w:tentative="1">
      <w:start w:val="1"/>
      <w:numFmt w:val="lowerRoman"/>
      <w:lvlText w:val="%9."/>
      <w:lvlJc w:val="right"/>
      <w:pPr>
        <w:ind w:left="6420" w:hanging="480"/>
      </w:pPr>
    </w:lvl>
  </w:abstractNum>
  <w:abstractNum w:abstractNumId="23">
    <w:nsid w:val="798D5A4D"/>
    <w:multiLevelType w:val="hybridMultilevel"/>
    <w:tmpl w:val="39D02A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F1779DD"/>
    <w:multiLevelType w:val="hybridMultilevel"/>
    <w:tmpl w:val="575A792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9"/>
  </w:num>
  <w:num w:numId="3">
    <w:abstractNumId w:val="22"/>
  </w:num>
  <w:num w:numId="4">
    <w:abstractNumId w:val="7"/>
  </w:num>
  <w:num w:numId="5">
    <w:abstractNumId w:val="5"/>
  </w:num>
  <w:num w:numId="6">
    <w:abstractNumId w:val="10"/>
  </w:num>
  <w:num w:numId="7">
    <w:abstractNumId w:val="18"/>
  </w:num>
  <w:num w:numId="8">
    <w:abstractNumId w:val="24"/>
  </w:num>
  <w:num w:numId="9">
    <w:abstractNumId w:val="17"/>
  </w:num>
  <w:num w:numId="10">
    <w:abstractNumId w:val="6"/>
  </w:num>
  <w:num w:numId="11">
    <w:abstractNumId w:val="23"/>
  </w:num>
  <w:num w:numId="12">
    <w:abstractNumId w:val="1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20"/>
  </w:num>
  <w:num w:numId="18">
    <w:abstractNumId w:val="4"/>
  </w:num>
  <w:num w:numId="19">
    <w:abstractNumId w:val="21"/>
  </w:num>
  <w:num w:numId="20">
    <w:abstractNumId w:val="11"/>
  </w:num>
  <w:num w:numId="21">
    <w:abstractNumId w:val="8"/>
  </w:num>
  <w:num w:numId="22">
    <w:abstractNumId w:val="12"/>
  </w:num>
  <w:num w:numId="23">
    <w:abstractNumId w:val="14"/>
  </w:num>
  <w:num w:numId="24">
    <w:abstractNumId w:val="2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style="mso-height-percent:200;mso-width-relative:margin;mso-height-relative:margin" fillcolor="white">
      <v:fill color="white"/>
      <v:shadow color="gray" opacity="1" offset="2pt,2pt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8D"/>
    <w:rsid w:val="00004096"/>
    <w:rsid w:val="00005A17"/>
    <w:rsid w:val="00007AC1"/>
    <w:rsid w:val="0001137F"/>
    <w:rsid w:val="00017181"/>
    <w:rsid w:val="00017B25"/>
    <w:rsid w:val="00023994"/>
    <w:rsid w:val="00024720"/>
    <w:rsid w:val="00025350"/>
    <w:rsid w:val="0002567F"/>
    <w:rsid w:val="00026177"/>
    <w:rsid w:val="00026262"/>
    <w:rsid w:val="00026A83"/>
    <w:rsid w:val="000271E1"/>
    <w:rsid w:val="00027B3F"/>
    <w:rsid w:val="0003115C"/>
    <w:rsid w:val="00031BCD"/>
    <w:rsid w:val="00034271"/>
    <w:rsid w:val="000356AF"/>
    <w:rsid w:val="00046319"/>
    <w:rsid w:val="00047592"/>
    <w:rsid w:val="000500F8"/>
    <w:rsid w:val="000511FB"/>
    <w:rsid w:val="00052B40"/>
    <w:rsid w:val="00054C0A"/>
    <w:rsid w:val="000558D8"/>
    <w:rsid w:val="00057291"/>
    <w:rsid w:val="00062691"/>
    <w:rsid w:val="00062B82"/>
    <w:rsid w:val="0006355B"/>
    <w:rsid w:val="0006635B"/>
    <w:rsid w:val="00071949"/>
    <w:rsid w:val="0007372E"/>
    <w:rsid w:val="00075CC8"/>
    <w:rsid w:val="000776A0"/>
    <w:rsid w:val="00092250"/>
    <w:rsid w:val="00092596"/>
    <w:rsid w:val="00093E61"/>
    <w:rsid w:val="000962D1"/>
    <w:rsid w:val="00097172"/>
    <w:rsid w:val="000A0B90"/>
    <w:rsid w:val="000A1378"/>
    <w:rsid w:val="000A1BE2"/>
    <w:rsid w:val="000A39F8"/>
    <w:rsid w:val="000A4126"/>
    <w:rsid w:val="000A47B3"/>
    <w:rsid w:val="000A5112"/>
    <w:rsid w:val="000A58DF"/>
    <w:rsid w:val="000A71BE"/>
    <w:rsid w:val="000A7235"/>
    <w:rsid w:val="000B2229"/>
    <w:rsid w:val="000B2868"/>
    <w:rsid w:val="000B600B"/>
    <w:rsid w:val="000B71F4"/>
    <w:rsid w:val="000C0B8E"/>
    <w:rsid w:val="000C1036"/>
    <w:rsid w:val="000C2886"/>
    <w:rsid w:val="000C4F99"/>
    <w:rsid w:val="000C5CAF"/>
    <w:rsid w:val="000C707C"/>
    <w:rsid w:val="000D287F"/>
    <w:rsid w:val="000D3938"/>
    <w:rsid w:val="000D3E82"/>
    <w:rsid w:val="000D469E"/>
    <w:rsid w:val="000D4F94"/>
    <w:rsid w:val="000D5950"/>
    <w:rsid w:val="000D5EC6"/>
    <w:rsid w:val="000D6B84"/>
    <w:rsid w:val="000D6DE4"/>
    <w:rsid w:val="000D7C78"/>
    <w:rsid w:val="000D7C81"/>
    <w:rsid w:val="000E2320"/>
    <w:rsid w:val="000E38C6"/>
    <w:rsid w:val="000E3981"/>
    <w:rsid w:val="000E5184"/>
    <w:rsid w:val="000E518B"/>
    <w:rsid w:val="000E5ECC"/>
    <w:rsid w:val="000E6047"/>
    <w:rsid w:val="000E77FC"/>
    <w:rsid w:val="000E7A73"/>
    <w:rsid w:val="000F09C7"/>
    <w:rsid w:val="000F178D"/>
    <w:rsid w:val="000F4826"/>
    <w:rsid w:val="000F4EA0"/>
    <w:rsid w:val="00101D19"/>
    <w:rsid w:val="00102472"/>
    <w:rsid w:val="00102A3C"/>
    <w:rsid w:val="001032EC"/>
    <w:rsid w:val="00103949"/>
    <w:rsid w:val="00105603"/>
    <w:rsid w:val="00105F45"/>
    <w:rsid w:val="00106567"/>
    <w:rsid w:val="001065E7"/>
    <w:rsid w:val="0010666A"/>
    <w:rsid w:val="001105FE"/>
    <w:rsid w:val="00111245"/>
    <w:rsid w:val="00111A74"/>
    <w:rsid w:val="00111CE9"/>
    <w:rsid w:val="001125C7"/>
    <w:rsid w:val="00112F63"/>
    <w:rsid w:val="001131A7"/>
    <w:rsid w:val="0011553A"/>
    <w:rsid w:val="00116256"/>
    <w:rsid w:val="001164FF"/>
    <w:rsid w:val="00122E7F"/>
    <w:rsid w:val="00123695"/>
    <w:rsid w:val="00123770"/>
    <w:rsid w:val="001258EB"/>
    <w:rsid w:val="00125A79"/>
    <w:rsid w:val="0012640B"/>
    <w:rsid w:val="0012665A"/>
    <w:rsid w:val="00130EA1"/>
    <w:rsid w:val="00135F29"/>
    <w:rsid w:val="001433EB"/>
    <w:rsid w:val="001454CF"/>
    <w:rsid w:val="0014626E"/>
    <w:rsid w:val="00147B3F"/>
    <w:rsid w:val="00150EB8"/>
    <w:rsid w:val="00152F83"/>
    <w:rsid w:val="00154279"/>
    <w:rsid w:val="001546C1"/>
    <w:rsid w:val="0015548B"/>
    <w:rsid w:val="00160B0E"/>
    <w:rsid w:val="00163801"/>
    <w:rsid w:val="00163A99"/>
    <w:rsid w:val="001646FC"/>
    <w:rsid w:val="00164F88"/>
    <w:rsid w:val="00165225"/>
    <w:rsid w:val="001654EA"/>
    <w:rsid w:val="00165511"/>
    <w:rsid w:val="00167466"/>
    <w:rsid w:val="00170A4B"/>
    <w:rsid w:val="001716A2"/>
    <w:rsid w:val="001727CF"/>
    <w:rsid w:val="00172C02"/>
    <w:rsid w:val="00174C78"/>
    <w:rsid w:val="001752A9"/>
    <w:rsid w:val="00176B32"/>
    <w:rsid w:val="00180167"/>
    <w:rsid w:val="0018016B"/>
    <w:rsid w:val="00180996"/>
    <w:rsid w:val="001821DB"/>
    <w:rsid w:val="001825A4"/>
    <w:rsid w:val="00182F5A"/>
    <w:rsid w:val="00184122"/>
    <w:rsid w:val="00184CE2"/>
    <w:rsid w:val="001863D8"/>
    <w:rsid w:val="00191662"/>
    <w:rsid w:val="00191C86"/>
    <w:rsid w:val="00192CA4"/>
    <w:rsid w:val="00192F03"/>
    <w:rsid w:val="00193A30"/>
    <w:rsid w:val="00195AD7"/>
    <w:rsid w:val="00195E6D"/>
    <w:rsid w:val="00196449"/>
    <w:rsid w:val="00197A0D"/>
    <w:rsid w:val="001A4F41"/>
    <w:rsid w:val="001A5B68"/>
    <w:rsid w:val="001B20BC"/>
    <w:rsid w:val="001B2686"/>
    <w:rsid w:val="001B28FF"/>
    <w:rsid w:val="001B5E94"/>
    <w:rsid w:val="001B61E0"/>
    <w:rsid w:val="001B6696"/>
    <w:rsid w:val="001C3960"/>
    <w:rsid w:val="001C3AF1"/>
    <w:rsid w:val="001C4FB1"/>
    <w:rsid w:val="001C5161"/>
    <w:rsid w:val="001C749E"/>
    <w:rsid w:val="001D04EE"/>
    <w:rsid w:val="001D0A52"/>
    <w:rsid w:val="001D1FAD"/>
    <w:rsid w:val="001D77E2"/>
    <w:rsid w:val="001D7896"/>
    <w:rsid w:val="001E0C0A"/>
    <w:rsid w:val="001E3795"/>
    <w:rsid w:val="001E4A98"/>
    <w:rsid w:val="001E622D"/>
    <w:rsid w:val="001E6807"/>
    <w:rsid w:val="001E7F80"/>
    <w:rsid w:val="001E7FC2"/>
    <w:rsid w:val="001F06DC"/>
    <w:rsid w:val="001F0896"/>
    <w:rsid w:val="001F24F9"/>
    <w:rsid w:val="001F40E7"/>
    <w:rsid w:val="001F5DC1"/>
    <w:rsid w:val="001F7B8A"/>
    <w:rsid w:val="0020285E"/>
    <w:rsid w:val="00203B66"/>
    <w:rsid w:val="002047DF"/>
    <w:rsid w:val="002102D4"/>
    <w:rsid w:val="00210FEC"/>
    <w:rsid w:val="00213EA9"/>
    <w:rsid w:val="00213F1C"/>
    <w:rsid w:val="00214F47"/>
    <w:rsid w:val="002158AD"/>
    <w:rsid w:val="00215F75"/>
    <w:rsid w:val="002163C7"/>
    <w:rsid w:val="0021794E"/>
    <w:rsid w:val="00220D4F"/>
    <w:rsid w:val="00221446"/>
    <w:rsid w:val="0022155A"/>
    <w:rsid w:val="002235E0"/>
    <w:rsid w:val="00233E67"/>
    <w:rsid w:val="0023533C"/>
    <w:rsid w:val="002358CC"/>
    <w:rsid w:val="00241164"/>
    <w:rsid w:val="0024258C"/>
    <w:rsid w:val="00244A9F"/>
    <w:rsid w:val="00244F34"/>
    <w:rsid w:val="0024608D"/>
    <w:rsid w:val="002503DC"/>
    <w:rsid w:val="00250D46"/>
    <w:rsid w:val="0025214E"/>
    <w:rsid w:val="00255E72"/>
    <w:rsid w:val="00262BB8"/>
    <w:rsid w:val="002639E5"/>
    <w:rsid w:val="00263FA9"/>
    <w:rsid w:val="002647E4"/>
    <w:rsid w:val="002666DC"/>
    <w:rsid w:val="0027011A"/>
    <w:rsid w:val="00273A05"/>
    <w:rsid w:val="002744F3"/>
    <w:rsid w:val="002777DD"/>
    <w:rsid w:val="00277911"/>
    <w:rsid w:val="00281006"/>
    <w:rsid w:val="00281FEA"/>
    <w:rsid w:val="00282951"/>
    <w:rsid w:val="00283101"/>
    <w:rsid w:val="002858ED"/>
    <w:rsid w:val="002879C0"/>
    <w:rsid w:val="00290CCF"/>
    <w:rsid w:val="002910A5"/>
    <w:rsid w:val="00291A5D"/>
    <w:rsid w:val="002921F7"/>
    <w:rsid w:val="00294427"/>
    <w:rsid w:val="002967DA"/>
    <w:rsid w:val="002A1E2E"/>
    <w:rsid w:val="002A22E4"/>
    <w:rsid w:val="002A2B5D"/>
    <w:rsid w:val="002A2B95"/>
    <w:rsid w:val="002A376C"/>
    <w:rsid w:val="002A3A5E"/>
    <w:rsid w:val="002A4539"/>
    <w:rsid w:val="002A4F3B"/>
    <w:rsid w:val="002A55B4"/>
    <w:rsid w:val="002B09F9"/>
    <w:rsid w:val="002B0D7A"/>
    <w:rsid w:val="002B1143"/>
    <w:rsid w:val="002B2EF8"/>
    <w:rsid w:val="002B34C4"/>
    <w:rsid w:val="002B4A98"/>
    <w:rsid w:val="002B5CFA"/>
    <w:rsid w:val="002B792B"/>
    <w:rsid w:val="002C0730"/>
    <w:rsid w:val="002C0E5C"/>
    <w:rsid w:val="002C15CF"/>
    <w:rsid w:val="002C3CFA"/>
    <w:rsid w:val="002C5527"/>
    <w:rsid w:val="002C6289"/>
    <w:rsid w:val="002C6BB1"/>
    <w:rsid w:val="002D0D1B"/>
    <w:rsid w:val="002D132C"/>
    <w:rsid w:val="002D400D"/>
    <w:rsid w:val="002D4C7F"/>
    <w:rsid w:val="002D4E29"/>
    <w:rsid w:val="002D4E6D"/>
    <w:rsid w:val="002D6415"/>
    <w:rsid w:val="002E0E26"/>
    <w:rsid w:val="002E1E41"/>
    <w:rsid w:val="002E23D2"/>
    <w:rsid w:val="002E2E05"/>
    <w:rsid w:val="002E685B"/>
    <w:rsid w:val="002E7018"/>
    <w:rsid w:val="002E7227"/>
    <w:rsid w:val="002E7874"/>
    <w:rsid w:val="002F32BB"/>
    <w:rsid w:val="002F3E21"/>
    <w:rsid w:val="002F4E5B"/>
    <w:rsid w:val="002F578C"/>
    <w:rsid w:val="002F6AEF"/>
    <w:rsid w:val="002F73C1"/>
    <w:rsid w:val="002F74FC"/>
    <w:rsid w:val="00301C7B"/>
    <w:rsid w:val="00303359"/>
    <w:rsid w:val="00307F34"/>
    <w:rsid w:val="00311330"/>
    <w:rsid w:val="00311A82"/>
    <w:rsid w:val="00311D7B"/>
    <w:rsid w:val="00321506"/>
    <w:rsid w:val="003219BF"/>
    <w:rsid w:val="00321A29"/>
    <w:rsid w:val="00324DFF"/>
    <w:rsid w:val="00324EFA"/>
    <w:rsid w:val="003265B0"/>
    <w:rsid w:val="003278B4"/>
    <w:rsid w:val="0034181A"/>
    <w:rsid w:val="003425C4"/>
    <w:rsid w:val="0034309C"/>
    <w:rsid w:val="00347312"/>
    <w:rsid w:val="0034764F"/>
    <w:rsid w:val="0035069A"/>
    <w:rsid w:val="003526BC"/>
    <w:rsid w:val="0035488B"/>
    <w:rsid w:val="003549AA"/>
    <w:rsid w:val="00356054"/>
    <w:rsid w:val="003563D1"/>
    <w:rsid w:val="00357242"/>
    <w:rsid w:val="00357FEA"/>
    <w:rsid w:val="00363DF9"/>
    <w:rsid w:val="003655AB"/>
    <w:rsid w:val="00365A54"/>
    <w:rsid w:val="003667F7"/>
    <w:rsid w:val="00366EE8"/>
    <w:rsid w:val="00366F7B"/>
    <w:rsid w:val="00367829"/>
    <w:rsid w:val="00371B87"/>
    <w:rsid w:val="003724A5"/>
    <w:rsid w:val="0037304D"/>
    <w:rsid w:val="00374B4B"/>
    <w:rsid w:val="0037536E"/>
    <w:rsid w:val="003769AB"/>
    <w:rsid w:val="003803B7"/>
    <w:rsid w:val="003816FF"/>
    <w:rsid w:val="003830DE"/>
    <w:rsid w:val="003850EC"/>
    <w:rsid w:val="0038522D"/>
    <w:rsid w:val="003858E9"/>
    <w:rsid w:val="00386144"/>
    <w:rsid w:val="003935C4"/>
    <w:rsid w:val="00393CBE"/>
    <w:rsid w:val="0039457A"/>
    <w:rsid w:val="00397359"/>
    <w:rsid w:val="003A0495"/>
    <w:rsid w:val="003A17EB"/>
    <w:rsid w:val="003A2F6C"/>
    <w:rsid w:val="003A4AE9"/>
    <w:rsid w:val="003A6B2B"/>
    <w:rsid w:val="003B1E5C"/>
    <w:rsid w:val="003B3828"/>
    <w:rsid w:val="003B3C95"/>
    <w:rsid w:val="003B55C3"/>
    <w:rsid w:val="003B585E"/>
    <w:rsid w:val="003B5D65"/>
    <w:rsid w:val="003B60F5"/>
    <w:rsid w:val="003B6E86"/>
    <w:rsid w:val="003B7375"/>
    <w:rsid w:val="003C05D7"/>
    <w:rsid w:val="003C1317"/>
    <w:rsid w:val="003C32CA"/>
    <w:rsid w:val="003D0E85"/>
    <w:rsid w:val="003D469E"/>
    <w:rsid w:val="003D6A51"/>
    <w:rsid w:val="003E0752"/>
    <w:rsid w:val="003E5001"/>
    <w:rsid w:val="003E542D"/>
    <w:rsid w:val="003E5A6A"/>
    <w:rsid w:val="003E62E9"/>
    <w:rsid w:val="003F0431"/>
    <w:rsid w:val="003F146C"/>
    <w:rsid w:val="003F1D36"/>
    <w:rsid w:val="003F37B6"/>
    <w:rsid w:val="003F3C9D"/>
    <w:rsid w:val="003F543F"/>
    <w:rsid w:val="003F6F28"/>
    <w:rsid w:val="003F7A0C"/>
    <w:rsid w:val="003F7D1A"/>
    <w:rsid w:val="00402297"/>
    <w:rsid w:val="00402AB5"/>
    <w:rsid w:val="004030D5"/>
    <w:rsid w:val="004034D9"/>
    <w:rsid w:val="00404BEA"/>
    <w:rsid w:val="004055C0"/>
    <w:rsid w:val="00405F12"/>
    <w:rsid w:val="00406181"/>
    <w:rsid w:val="00406767"/>
    <w:rsid w:val="0041196D"/>
    <w:rsid w:val="00413D5E"/>
    <w:rsid w:val="004141F8"/>
    <w:rsid w:val="0041736F"/>
    <w:rsid w:val="00420B6F"/>
    <w:rsid w:val="00420D25"/>
    <w:rsid w:val="0042283C"/>
    <w:rsid w:val="004231A3"/>
    <w:rsid w:val="0042531F"/>
    <w:rsid w:val="004258E8"/>
    <w:rsid w:val="00425F15"/>
    <w:rsid w:val="00427F7E"/>
    <w:rsid w:val="0043017B"/>
    <w:rsid w:val="00433C54"/>
    <w:rsid w:val="00434D25"/>
    <w:rsid w:val="00435898"/>
    <w:rsid w:val="00441455"/>
    <w:rsid w:val="004446F4"/>
    <w:rsid w:val="00445176"/>
    <w:rsid w:val="00446AE6"/>
    <w:rsid w:val="00447FC8"/>
    <w:rsid w:val="00450963"/>
    <w:rsid w:val="004577CE"/>
    <w:rsid w:val="00461034"/>
    <w:rsid w:val="00461342"/>
    <w:rsid w:val="00463335"/>
    <w:rsid w:val="00463F0A"/>
    <w:rsid w:val="00471004"/>
    <w:rsid w:val="00471900"/>
    <w:rsid w:val="004734FB"/>
    <w:rsid w:val="00473991"/>
    <w:rsid w:val="0047427B"/>
    <w:rsid w:val="004742FB"/>
    <w:rsid w:val="00474952"/>
    <w:rsid w:val="00474C7D"/>
    <w:rsid w:val="0047597A"/>
    <w:rsid w:val="00475B93"/>
    <w:rsid w:val="00476715"/>
    <w:rsid w:val="00477107"/>
    <w:rsid w:val="00480711"/>
    <w:rsid w:val="004817D3"/>
    <w:rsid w:val="0048180B"/>
    <w:rsid w:val="00483B33"/>
    <w:rsid w:val="00486CAD"/>
    <w:rsid w:val="00487D78"/>
    <w:rsid w:val="004902BD"/>
    <w:rsid w:val="0049149F"/>
    <w:rsid w:val="004954F0"/>
    <w:rsid w:val="00495850"/>
    <w:rsid w:val="004A0306"/>
    <w:rsid w:val="004A33E6"/>
    <w:rsid w:val="004A368D"/>
    <w:rsid w:val="004A47C9"/>
    <w:rsid w:val="004A5513"/>
    <w:rsid w:val="004A5EFE"/>
    <w:rsid w:val="004A61D7"/>
    <w:rsid w:val="004A64B9"/>
    <w:rsid w:val="004B45E1"/>
    <w:rsid w:val="004B48A1"/>
    <w:rsid w:val="004B56CA"/>
    <w:rsid w:val="004B59C4"/>
    <w:rsid w:val="004B6095"/>
    <w:rsid w:val="004B68DF"/>
    <w:rsid w:val="004B7A6F"/>
    <w:rsid w:val="004C0F0C"/>
    <w:rsid w:val="004C13E1"/>
    <w:rsid w:val="004C233A"/>
    <w:rsid w:val="004C28A3"/>
    <w:rsid w:val="004C36AA"/>
    <w:rsid w:val="004C46CC"/>
    <w:rsid w:val="004C49D4"/>
    <w:rsid w:val="004C5035"/>
    <w:rsid w:val="004C5CB4"/>
    <w:rsid w:val="004D33BA"/>
    <w:rsid w:val="004D367B"/>
    <w:rsid w:val="004D3C6C"/>
    <w:rsid w:val="004D56B5"/>
    <w:rsid w:val="004D6E95"/>
    <w:rsid w:val="004E20C8"/>
    <w:rsid w:val="004E3C6E"/>
    <w:rsid w:val="004E6FE6"/>
    <w:rsid w:val="004E726F"/>
    <w:rsid w:val="004E799B"/>
    <w:rsid w:val="004F1B07"/>
    <w:rsid w:val="004F7AED"/>
    <w:rsid w:val="005006B6"/>
    <w:rsid w:val="0050106F"/>
    <w:rsid w:val="005015E1"/>
    <w:rsid w:val="00501767"/>
    <w:rsid w:val="00502139"/>
    <w:rsid w:val="00503659"/>
    <w:rsid w:val="00512AEB"/>
    <w:rsid w:val="005143F9"/>
    <w:rsid w:val="00520021"/>
    <w:rsid w:val="00521B44"/>
    <w:rsid w:val="005239A7"/>
    <w:rsid w:val="005258F0"/>
    <w:rsid w:val="00530522"/>
    <w:rsid w:val="0053304D"/>
    <w:rsid w:val="00536CE5"/>
    <w:rsid w:val="00540008"/>
    <w:rsid w:val="0054038E"/>
    <w:rsid w:val="005407C9"/>
    <w:rsid w:val="00542160"/>
    <w:rsid w:val="005428C4"/>
    <w:rsid w:val="005438E1"/>
    <w:rsid w:val="00546290"/>
    <w:rsid w:val="00550713"/>
    <w:rsid w:val="00550916"/>
    <w:rsid w:val="0055237C"/>
    <w:rsid w:val="00556691"/>
    <w:rsid w:val="005569B3"/>
    <w:rsid w:val="0056198F"/>
    <w:rsid w:val="00563ED2"/>
    <w:rsid w:val="00567C45"/>
    <w:rsid w:val="005702DD"/>
    <w:rsid w:val="00572E2C"/>
    <w:rsid w:val="005770C2"/>
    <w:rsid w:val="00580B1E"/>
    <w:rsid w:val="0058259C"/>
    <w:rsid w:val="005828BF"/>
    <w:rsid w:val="005828E4"/>
    <w:rsid w:val="00584F11"/>
    <w:rsid w:val="00585DE3"/>
    <w:rsid w:val="0059011F"/>
    <w:rsid w:val="00593224"/>
    <w:rsid w:val="005946B1"/>
    <w:rsid w:val="0059665A"/>
    <w:rsid w:val="005A4A8A"/>
    <w:rsid w:val="005A5730"/>
    <w:rsid w:val="005A6DDC"/>
    <w:rsid w:val="005B0BC5"/>
    <w:rsid w:val="005B3FCF"/>
    <w:rsid w:val="005B403E"/>
    <w:rsid w:val="005B542F"/>
    <w:rsid w:val="005B5B90"/>
    <w:rsid w:val="005B5FB0"/>
    <w:rsid w:val="005B616A"/>
    <w:rsid w:val="005B6AD3"/>
    <w:rsid w:val="005B6D18"/>
    <w:rsid w:val="005B6D9B"/>
    <w:rsid w:val="005B7E70"/>
    <w:rsid w:val="005C4010"/>
    <w:rsid w:val="005C6054"/>
    <w:rsid w:val="005C6355"/>
    <w:rsid w:val="005C6EB9"/>
    <w:rsid w:val="005C75EB"/>
    <w:rsid w:val="005C7BE4"/>
    <w:rsid w:val="005D05D1"/>
    <w:rsid w:val="005D2E3D"/>
    <w:rsid w:val="005D397F"/>
    <w:rsid w:val="005D46B0"/>
    <w:rsid w:val="005E0F81"/>
    <w:rsid w:val="005E2CDE"/>
    <w:rsid w:val="005E4BBA"/>
    <w:rsid w:val="005F122E"/>
    <w:rsid w:val="005F250F"/>
    <w:rsid w:val="005F3223"/>
    <w:rsid w:val="00600140"/>
    <w:rsid w:val="00600D06"/>
    <w:rsid w:val="00600FD3"/>
    <w:rsid w:val="00601191"/>
    <w:rsid w:val="0060121D"/>
    <w:rsid w:val="006018D1"/>
    <w:rsid w:val="006056BA"/>
    <w:rsid w:val="0061120F"/>
    <w:rsid w:val="00611C38"/>
    <w:rsid w:val="006165D4"/>
    <w:rsid w:val="00616F02"/>
    <w:rsid w:val="00617CF4"/>
    <w:rsid w:val="00623A62"/>
    <w:rsid w:val="00625003"/>
    <w:rsid w:val="006254C6"/>
    <w:rsid w:val="006266D3"/>
    <w:rsid w:val="0063049B"/>
    <w:rsid w:val="00631DC7"/>
    <w:rsid w:val="00632765"/>
    <w:rsid w:val="00632D0F"/>
    <w:rsid w:val="006333FF"/>
    <w:rsid w:val="00635CFC"/>
    <w:rsid w:val="00637E48"/>
    <w:rsid w:val="006403E9"/>
    <w:rsid w:val="00641713"/>
    <w:rsid w:val="00642294"/>
    <w:rsid w:val="00642F33"/>
    <w:rsid w:val="00644AD1"/>
    <w:rsid w:val="00645388"/>
    <w:rsid w:val="006456D9"/>
    <w:rsid w:val="00647C27"/>
    <w:rsid w:val="0065038A"/>
    <w:rsid w:val="00652B33"/>
    <w:rsid w:val="00653093"/>
    <w:rsid w:val="00653273"/>
    <w:rsid w:val="00653736"/>
    <w:rsid w:val="00655C31"/>
    <w:rsid w:val="00657018"/>
    <w:rsid w:val="00657A52"/>
    <w:rsid w:val="006602D1"/>
    <w:rsid w:val="006607EA"/>
    <w:rsid w:val="00661311"/>
    <w:rsid w:val="006619EF"/>
    <w:rsid w:val="006633A5"/>
    <w:rsid w:val="00663A45"/>
    <w:rsid w:val="00664639"/>
    <w:rsid w:val="00664653"/>
    <w:rsid w:val="00664CD7"/>
    <w:rsid w:val="006666D6"/>
    <w:rsid w:val="006717AD"/>
    <w:rsid w:val="00671C89"/>
    <w:rsid w:val="006739E2"/>
    <w:rsid w:val="0067500F"/>
    <w:rsid w:val="00683165"/>
    <w:rsid w:val="00683B9F"/>
    <w:rsid w:val="00685677"/>
    <w:rsid w:val="00690C0F"/>
    <w:rsid w:val="006912A2"/>
    <w:rsid w:val="00691E7E"/>
    <w:rsid w:val="0069213C"/>
    <w:rsid w:val="00697490"/>
    <w:rsid w:val="006A4D95"/>
    <w:rsid w:val="006A5571"/>
    <w:rsid w:val="006A7361"/>
    <w:rsid w:val="006A7940"/>
    <w:rsid w:val="006B1FA7"/>
    <w:rsid w:val="006B4F65"/>
    <w:rsid w:val="006B70E9"/>
    <w:rsid w:val="006C4EA1"/>
    <w:rsid w:val="006C5C8F"/>
    <w:rsid w:val="006C61BF"/>
    <w:rsid w:val="006D2332"/>
    <w:rsid w:val="006D60BE"/>
    <w:rsid w:val="006E11E5"/>
    <w:rsid w:val="006E26C4"/>
    <w:rsid w:val="006E32BD"/>
    <w:rsid w:val="006E4BA7"/>
    <w:rsid w:val="006E6ACD"/>
    <w:rsid w:val="006E72D3"/>
    <w:rsid w:val="006E7D4B"/>
    <w:rsid w:val="006F09F6"/>
    <w:rsid w:val="00702858"/>
    <w:rsid w:val="00703C4A"/>
    <w:rsid w:val="007051AC"/>
    <w:rsid w:val="0070781A"/>
    <w:rsid w:val="00710E8A"/>
    <w:rsid w:val="0071125E"/>
    <w:rsid w:val="00712095"/>
    <w:rsid w:val="00712243"/>
    <w:rsid w:val="007133F6"/>
    <w:rsid w:val="0071364B"/>
    <w:rsid w:val="00714BB4"/>
    <w:rsid w:val="0071593C"/>
    <w:rsid w:val="00716292"/>
    <w:rsid w:val="00716D90"/>
    <w:rsid w:val="00717FCB"/>
    <w:rsid w:val="007207D4"/>
    <w:rsid w:val="00720D01"/>
    <w:rsid w:val="0072345A"/>
    <w:rsid w:val="0072469A"/>
    <w:rsid w:val="007247D7"/>
    <w:rsid w:val="00724A4B"/>
    <w:rsid w:val="00725059"/>
    <w:rsid w:val="007255C8"/>
    <w:rsid w:val="00726666"/>
    <w:rsid w:val="007268B7"/>
    <w:rsid w:val="00726E4D"/>
    <w:rsid w:val="00727167"/>
    <w:rsid w:val="00733136"/>
    <w:rsid w:val="00735233"/>
    <w:rsid w:val="00735A54"/>
    <w:rsid w:val="00737ADA"/>
    <w:rsid w:val="00744849"/>
    <w:rsid w:val="0075245F"/>
    <w:rsid w:val="007527DF"/>
    <w:rsid w:val="0075580D"/>
    <w:rsid w:val="00756D59"/>
    <w:rsid w:val="007616EB"/>
    <w:rsid w:val="0077094A"/>
    <w:rsid w:val="00770DB2"/>
    <w:rsid w:val="00771303"/>
    <w:rsid w:val="00772913"/>
    <w:rsid w:val="00773BAE"/>
    <w:rsid w:val="00774ABB"/>
    <w:rsid w:val="00776D35"/>
    <w:rsid w:val="00776F5C"/>
    <w:rsid w:val="00780530"/>
    <w:rsid w:val="007844E1"/>
    <w:rsid w:val="007849E4"/>
    <w:rsid w:val="00784D28"/>
    <w:rsid w:val="007867CF"/>
    <w:rsid w:val="00786AED"/>
    <w:rsid w:val="00786D26"/>
    <w:rsid w:val="0078704F"/>
    <w:rsid w:val="00787762"/>
    <w:rsid w:val="0079081E"/>
    <w:rsid w:val="00791593"/>
    <w:rsid w:val="00791D67"/>
    <w:rsid w:val="00792AC4"/>
    <w:rsid w:val="00795EC0"/>
    <w:rsid w:val="0079726E"/>
    <w:rsid w:val="0079742C"/>
    <w:rsid w:val="007A049D"/>
    <w:rsid w:val="007A6901"/>
    <w:rsid w:val="007A6939"/>
    <w:rsid w:val="007B0FA2"/>
    <w:rsid w:val="007B20DC"/>
    <w:rsid w:val="007B21BC"/>
    <w:rsid w:val="007B7138"/>
    <w:rsid w:val="007C073A"/>
    <w:rsid w:val="007C1CAA"/>
    <w:rsid w:val="007C3879"/>
    <w:rsid w:val="007C4103"/>
    <w:rsid w:val="007C5678"/>
    <w:rsid w:val="007D0325"/>
    <w:rsid w:val="007D0923"/>
    <w:rsid w:val="007D0954"/>
    <w:rsid w:val="007D3B2B"/>
    <w:rsid w:val="007D44A3"/>
    <w:rsid w:val="007D44EA"/>
    <w:rsid w:val="007D6A92"/>
    <w:rsid w:val="007D6B5E"/>
    <w:rsid w:val="007E0BC2"/>
    <w:rsid w:val="007E1C76"/>
    <w:rsid w:val="007E27B4"/>
    <w:rsid w:val="007E2870"/>
    <w:rsid w:val="007E3ADA"/>
    <w:rsid w:val="007E5B3E"/>
    <w:rsid w:val="007E65E5"/>
    <w:rsid w:val="007E68E8"/>
    <w:rsid w:val="007E7C4A"/>
    <w:rsid w:val="007F02E1"/>
    <w:rsid w:val="007F1F89"/>
    <w:rsid w:val="007F2285"/>
    <w:rsid w:val="007F4924"/>
    <w:rsid w:val="007F502B"/>
    <w:rsid w:val="007F7525"/>
    <w:rsid w:val="007F7DC8"/>
    <w:rsid w:val="00800EC0"/>
    <w:rsid w:val="0080280F"/>
    <w:rsid w:val="00804811"/>
    <w:rsid w:val="008063E2"/>
    <w:rsid w:val="008070D3"/>
    <w:rsid w:val="00812EA4"/>
    <w:rsid w:val="00816AFA"/>
    <w:rsid w:val="008179ED"/>
    <w:rsid w:val="0082255F"/>
    <w:rsid w:val="00822966"/>
    <w:rsid w:val="008326A3"/>
    <w:rsid w:val="008330EE"/>
    <w:rsid w:val="00836283"/>
    <w:rsid w:val="00837E4B"/>
    <w:rsid w:val="00840219"/>
    <w:rsid w:val="00840D9E"/>
    <w:rsid w:val="008411C7"/>
    <w:rsid w:val="0084391B"/>
    <w:rsid w:val="00844C16"/>
    <w:rsid w:val="00844C6C"/>
    <w:rsid w:val="00846364"/>
    <w:rsid w:val="008511BB"/>
    <w:rsid w:val="00852774"/>
    <w:rsid w:val="00854082"/>
    <w:rsid w:val="008541CC"/>
    <w:rsid w:val="0085796D"/>
    <w:rsid w:val="00857C4B"/>
    <w:rsid w:val="00863ABF"/>
    <w:rsid w:val="00866B2A"/>
    <w:rsid w:val="00867665"/>
    <w:rsid w:val="008707FE"/>
    <w:rsid w:val="008713A2"/>
    <w:rsid w:val="0087493E"/>
    <w:rsid w:val="00874AE5"/>
    <w:rsid w:val="00877EFA"/>
    <w:rsid w:val="00883D6F"/>
    <w:rsid w:val="00885603"/>
    <w:rsid w:val="00887A9A"/>
    <w:rsid w:val="008924A7"/>
    <w:rsid w:val="008928D9"/>
    <w:rsid w:val="00892BFF"/>
    <w:rsid w:val="00894814"/>
    <w:rsid w:val="00896630"/>
    <w:rsid w:val="008970BC"/>
    <w:rsid w:val="00897F87"/>
    <w:rsid w:val="008A078F"/>
    <w:rsid w:val="008A1927"/>
    <w:rsid w:val="008A200E"/>
    <w:rsid w:val="008A3ECD"/>
    <w:rsid w:val="008A40BF"/>
    <w:rsid w:val="008A5B85"/>
    <w:rsid w:val="008B051C"/>
    <w:rsid w:val="008B0565"/>
    <w:rsid w:val="008B07E8"/>
    <w:rsid w:val="008B0F34"/>
    <w:rsid w:val="008B1759"/>
    <w:rsid w:val="008B1F89"/>
    <w:rsid w:val="008B2DC8"/>
    <w:rsid w:val="008B4061"/>
    <w:rsid w:val="008B57B4"/>
    <w:rsid w:val="008B636F"/>
    <w:rsid w:val="008B698E"/>
    <w:rsid w:val="008C1261"/>
    <w:rsid w:val="008C18C8"/>
    <w:rsid w:val="008C1DD1"/>
    <w:rsid w:val="008C3970"/>
    <w:rsid w:val="008C486C"/>
    <w:rsid w:val="008C48B6"/>
    <w:rsid w:val="008C782D"/>
    <w:rsid w:val="008D069B"/>
    <w:rsid w:val="008D29E9"/>
    <w:rsid w:val="008D2D85"/>
    <w:rsid w:val="008D3ACD"/>
    <w:rsid w:val="008D5B28"/>
    <w:rsid w:val="008E0609"/>
    <w:rsid w:val="008E0AB6"/>
    <w:rsid w:val="008E231F"/>
    <w:rsid w:val="008E2565"/>
    <w:rsid w:val="008E4B53"/>
    <w:rsid w:val="008E672F"/>
    <w:rsid w:val="008F0031"/>
    <w:rsid w:val="008F0C7B"/>
    <w:rsid w:val="008F1634"/>
    <w:rsid w:val="008F1922"/>
    <w:rsid w:val="008F32C6"/>
    <w:rsid w:val="008F4D30"/>
    <w:rsid w:val="008F66ED"/>
    <w:rsid w:val="008F6CC6"/>
    <w:rsid w:val="008F77A7"/>
    <w:rsid w:val="009000EC"/>
    <w:rsid w:val="009007FB"/>
    <w:rsid w:val="00900F5D"/>
    <w:rsid w:val="00902DCA"/>
    <w:rsid w:val="00903D4F"/>
    <w:rsid w:val="009040B5"/>
    <w:rsid w:val="00905933"/>
    <w:rsid w:val="009072CA"/>
    <w:rsid w:val="009074CB"/>
    <w:rsid w:val="0091046C"/>
    <w:rsid w:val="00914AFB"/>
    <w:rsid w:val="00917C1E"/>
    <w:rsid w:val="00924595"/>
    <w:rsid w:val="00924649"/>
    <w:rsid w:val="00924720"/>
    <w:rsid w:val="00925063"/>
    <w:rsid w:val="00925423"/>
    <w:rsid w:val="0092602B"/>
    <w:rsid w:val="009263D3"/>
    <w:rsid w:val="00930AC2"/>
    <w:rsid w:val="0093438C"/>
    <w:rsid w:val="00934DFE"/>
    <w:rsid w:val="0093505D"/>
    <w:rsid w:val="00935890"/>
    <w:rsid w:val="00935AE0"/>
    <w:rsid w:val="0093691C"/>
    <w:rsid w:val="00936BCA"/>
    <w:rsid w:val="00936D32"/>
    <w:rsid w:val="00937211"/>
    <w:rsid w:val="00941677"/>
    <w:rsid w:val="0094229D"/>
    <w:rsid w:val="00942910"/>
    <w:rsid w:val="00943C27"/>
    <w:rsid w:val="00944962"/>
    <w:rsid w:val="00944E30"/>
    <w:rsid w:val="009452B6"/>
    <w:rsid w:val="00947C8F"/>
    <w:rsid w:val="00950050"/>
    <w:rsid w:val="00951951"/>
    <w:rsid w:val="00952D1C"/>
    <w:rsid w:val="0095304F"/>
    <w:rsid w:val="00956140"/>
    <w:rsid w:val="00956633"/>
    <w:rsid w:val="00961C69"/>
    <w:rsid w:val="0096342F"/>
    <w:rsid w:val="00964012"/>
    <w:rsid w:val="009641C9"/>
    <w:rsid w:val="009642C1"/>
    <w:rsid w:val="0096516D"/>
    <w:rsid w:val="0096607B"/>
    <w:rsid w:val="00967A05"/>
    <w:rsid w:val="0097137E"/>
    <w:rsid w:val="00972D97"/>
    <w:rsid w:val="0097417D"/>
    <w:rsid w:val="00974C02"/>
    <w:rsid w:val="0097640F"/>
    <w:rsid w:val="0098132C"/>
    <w:rsid w:val="009822F1"/>
    <w:rsid w:val="00982836"/>
    <w:rsid w:val="00984868"/>
    <w:rsid w:val="00985DE6"/>
    <w:rsid w:val="009862ED"/>
    <w:rsid w:val="00986460"/>
    <w:rsid w:val="00986D6A"/>
    <w:rsid w:val="00992B37"/>
    <w:rsid w:val="00994747"/>
    <w:rsid w:val="0099574D"/>
    <w:rsid w:val="00996F5A"/>
    <w:rsid w:val="00997768"/>
    <w:rsid w:val="00997B81"/>
    <w:rsid w:val="009A081D"/>
    <w:rsid w:val="009A2FB4"/>
    <w:rsid w:val="009A3E8B"/>
    <w:rsid w:val="009A65F0"/>
    <w:rsid w:val="009B0D59"/>
    <w:rsid w:val="009B19CB"/>
    <w:rsid w:val="009B3232"/>
    <w:rsid w:val="009B5EDD"/>
    <w:rsid w:val="009B616E"/>
    <w:rsid w:val="009B639C"/>
    <w:rsid w:val="009C0C29"/>
    <w:rsid w:val="009C1516"/>
    <w:rsid w:val="009C2422"/>
    <w:rsid w:val="009C2BB2"/>
    <w:rsid w:val="009C4C2E"/>
    <w:rsid w:val="009C4F9B"/>
    <w:rsid w:val="009C52B5"/>
    <w:rsid w:val="009C693F"/>
    <w:rsid w:val="009C6C3F"/>
    <w:rsid w:val="009D7E43"/>
    <w:rsid w:val="009E03BF"/>
    <w:rsid w:val="009E269E"/>
    <w:rsid w:val="009E6623"/>
    <w:rsid w:val="009E6821"/>
    <w:rsid w:val="009E6D12"/>
    <w:rsid w:val="009F0D50"/>
    <w:rsid w:val="009F173E"/>
    <w:rsid w:val="009F1E47"/>
    <w:rsid w:val="009F44E4"/>
    <w:rsid w:val="00A005A5"/>
    <w:rsid w:val="00A0101A"/>
    <w:rsid w:val="00A033F0"/>
    <w:rsid w:val="00A04D65"/>
    <w:rsid w:val="00A054C2"/>
    <w:rsid w:val="00A07AF4"/>
    <w:rsid w:val="00A10434"/>
    <w:rsid w:val="00A13A17"/>
    <w:rsid w:val="00A156D9"/>
    <w:rsid w:val="00A15F86"/>
    <w:rsid w:val="00A20050"/>
    <w:rsid w:val="00A205A9"/>
    <w:rsid w:val="00A22770"/>
    <w:rsid w:val="00A22A5B"/>
    <w:rsid w:val="00A267B8"/>
    <w:rsid w:val="00A30B25"/>
    <w:rsid w:val="00A31B51"/>
    <w:rsid w:val="00A32277"/>
    <w:rsid w:val="00A353CF"/>
    <w:rsid w:val="00A35538"/>
    <w:rsid w:val="00A4130A"/>
    <w:rsid w:val="00A42638"/>
    <w:rsid w:val="00A431AE"/>
    <w:rsid w:val="00A43F14"/>
    <w:rsid w:val="00A44EA4"/>
    <w:rsid w:val="00A45741"/>
    <w:rsid w:val="00A45FD3"/>
    <w:rsid w:val="00A50E09"/>
    <w:rsid w:val="00A51661"/>
    <w:rsid w:val="00A53FA1"/>
    <w:rsid w:val="00A60A9A"/>
    <w:rsid w:val="00A615EF"/>
    <w:rsid w:val="00A62672"/>
    <w:rsid w:val="00A62C94"/>
    <w:rsid w:val="00A64748"/>
    <w:rsid w:val="00A6634C"/>
    <w:rsid w:val="00A663B2"/>
    <w:rsid w:val="00A663F4"/>
    <w:rsid w:val="00A6791A"/>
    <w:rsid w:val="00A7136F"/>
    <w:rsid w:val="00A71A20"/>
    <w:rsid w:val="00A71A8F"/>
    <w:rsid w:val="00A7358C"/>
    <w:rsid w:val="00A73A58"/>
    <w:rsid w:val="00A74CD1"/>
    <w:rsid w:val="00A76ED3"/>
    <w:rsid w:val="00A77937"/>
    <w:rsid w:val="00A802A2"/>
    <w:rsid w:val="00A82E71"/>
    <w:rsid w:val="00A83A79"/>
    <w:rsid w:val="00A8581C"/>
    <w:rsid w:val="00A862E7"/>
    <w:rsid w:val="00A907BD"/>
    <w:rsid w:val="00A910D2"/>
    <w:rsid w:val="00A92C4A"/>
    <w:rsid w:val="00A93440"/>
    <w:rsid w:val="00A93E5E"/>
    <w:rsid w:val="00A94A05"/>
    <w:rsid w:val="00A95B80"/>
    <w:rsid w:val="00A97EA1"/>
    <w:rsid w:val="00AA0747"/>
    <w:rsid w:val="00AA7036"/>
    <w:rsid w:val="00AB11B1"/>
    <w:rsid w:val="00AB5044"/>
    <w:rsid w:val="00AB50AE"/>
    <w:rsid w:val="00AB6DBB"/>
    <w:rsid w:val="00AC142C"/>
    <w:rsid w:val="00AC3AF3"/>
    <w:rsid w:val="00AC54B1"/>
    <w:rsid w:val="00AC569F"/>
    <w:rsid w:val="00AC6A85"/>
    <w:rsid w:val="00AC6BC7"/>
    <w:rsid w:val="00AC6F9C"/>
    <w:rsid w:val="00AC76A4"/>
    <w:rsid w:val="00AD1A26"/>
    <w:rsid w:val="00AD23AD"/>
    <w:rsid w:val="00AD2F02"/>
    <w:rsid w:val="00AD3BFB"/>
    <w:rsid w:val="00AD3F6A"/>
    <w:rsid w:val="00AD48FD"/>
    <w:rsid w:val="00AD5821"/>
    <w:rsid w:val="00AD6F63"/>
    <w:rsid w:val="00AE3207"/>
    <w:rsid w:val="00AE3838"/>
    <w:rsid w:val="00AE3A79"/>
    <w:rsid w:val="00AE3DBF"/>
    <w:rsid w:val="00AE4177"/>
    <w:rsid w:val="00AE4858"/>
    <w:rsid w:val="00AE5826"/>
    <w:rsid w:val="00AE77F1"/>
    <w:rsid w:val="00AF0EE1"/>
    <w:rsid w:val="00AF1A35"/>
    <w:rsid w:val="00AF2583"/>
    <w:rsid w:val="00AF4311"/>
    <w:rsid w:val="00AF7433"/>
    <w:rsid w:val="00B04097"/>
    <w:rsid w:val="00B04573"/>
    <w:rsid w:val="00B04E3D"/>
    <w:rsid w:val="00B051DF"/>
    <w:rsid w:val="00B0761C"/>
    <w:rsid w:val="00B079F5"/>
    <w:rsid w:val="00B130BE"/>
    <w:rsid w:val="00B1350B"/>
    <w:rsid w:val="00B150E1"/>
    <w:rsid w:val="00B1630F"/>
    <w:rsid w:val="00B172AE"/>
    <w:rsid w:val="00B20276"/>
    <w:rsid w:val="00B260DA"/>
    <w:rsid w:val="00B26644"/>
    <w:rsid w:val="00B26EFF"/>
    <w:rsid w:val="00B31BF3"/>
    <w:rsid w:val="00B3322D"/>
    <w:rsid w:val="00B33D6D"/>
    <w:rsid w:val="00B34AB6"/>
    <w:rsid w:val="00B36196"/>
    <w:rsid w:val="00B4323B"/>
    <w:rsid w:val="00B4364D"/>
    <w:rsid w:val="00B44EAB"/>
    <w:rsid w:val="00B450BB"/>
    <w:rsid w:val="00B45414"/>
    <w:rsid w:val="00B54668"/>
    <w:rsid w:val="00B55073"/>
    <w:rsid w:val="00B56946"/>
    <w:rsid w:val="00B57834"/>
    <w:rsid w:val="00B60822"/>
    <w:rsid w:val="00B61F7F"/>
    <w:rsid w:val="00B625DD"/>
    <w:rsid w:val="00B644C4"/>
    <w:rsid w:val="00B64683"/>
    <w:rsid w:val="00B65D05"/>
    <w:rsid w:val="00B67175"/>
    <w:rsid w:val="00B71816"/>
    <w:rsid w:val="00B7457F"/>
    <w:rsid w:val="00B749BC"/>
    <w:rsid w:val="00B74BF3"/>
    <w:rsid w:val="00B74F0C"/>
    <w:rsid w:val="00B7511E"/>
    <w:rsid w:val="00B761C5"/>
    <w:rsid w:val="00B76AB9"/>
    <w:rsid w:val="00B7758B"/>
    <w:rsid w:val="00B80082"/>
    <w:rsid w:val="00B80A1E"/>
    <w:rsid w:val="00B80B4D"/>
    <w:rsid w:val="00B8139A"/>
    <w:rsid w:val="00B83C4E"/>
    <w:rsid w:val="00B841ED"/>
    <w:rsid w:val="00B85863"/>
    <w:rsid w:val="00B86CB9"/>
    <w:rsid w:val="00B86CD8"/>
    <w:rsid w:val="00B9042C"/>
    <w:rsid w:val="00B907E4"/>
    <w:rsid w:val="00B90C21"/>
    <w:rsid w:val="00B91401"/>
    <w:rsid w:val="00B914EE"/>
    <w:rsid w:val="00B92018"/>
    <w:rsid w:val="00B921AC"/>
    <w:rsid w:val="00B92CD6"/>
    <w:rsid w:val="00B92D75"/>
    <w:rsid w:val="00B94890"/>
    <w:rsid w:val="00B94EAD"/>
    <w:rsid w:val="00B9598B"/>
    <w:rsid w:val="00B96080"/>
    <w:rsid w:val="00B973AE"/>
    <w:rsid w:val="00BA07B2"/>
    <w:rsid w:val="00BA0B12"/>
    <w:rsid w:val="00BA2934"/>
    <w:rsid w:val="00BA2A6F"/>
    <w:rsid w:val="00BA3549"/>
    <w:rsid w:val="00BA37AD"/>
    <w:rsid w:val="00BA587B"/>
    <w:rsid w:val="00BA783C"/>
    <w:rsid w:val="00BB2A22"/>
    <w:rsid w:val="00BB32BF"/>
    <w:rsid w:val="00BC05C4"/>
    <w:rsid w:val="00BC0C8A"/>
    <w:rsid w:val="00BC25F1"/>
    <w:rsid w:val="00BC2D1F"/>
    <w:rsid w:val="00BC38C1"/>
    <w:rsid w:val="00BC73A7"/>
    <w:rsid w:val="00BC7CC3"/>
    <w:rsid w:val="00BD0854"/>
    <w:rsid w:val="00BD10FD"/>
    <w:rsid w:val="00BD164C"/>
    <w:rsid w:val="00BD1ABF"/>
    <w:rsid w:val="00BD2AB2"/>
    <w:rsid w:val="00BD2F43"/>
    <w:rsid w:val="00BD392A"/>
    <w:rsid w:val="00BD4263"/>
    <w:rsid w:val="00BD5BDB"/>
    <w:rsid w:val="00BD6A64"/>
    <w:rsid w:val="00BD6B34"/>
    <w:rsid w:val="00BD7EA8"/>
    <w:rsid w:val="00BE1723"/>
    <w:rsid w:val="00BE3E76"/>
    <w:rsid w:val="00BE41AD"/>
    <w:rsid w:val="00BE4CA2"/>
    <w:rsid w:val="00BE554C"/>
    <w:rsid w:val="00BE67BF"/>
    <w:rsid w:val="00BF1967"/>
    <w:rsid w:val="00BF1DBD"/>
    <w:rsid w:val="00BF21D1"/>
    <w:rsid w:val="00BF301B"/>
    <w:rsid w:val="00BF3396"/>
    <w:rsid w:val="00BF7BB0"/>
    <w:rsid w:val="00C009A4"/>
    <w:rsid w:val="00C00AD1"/>
    <w:rsid w:val="00C00D27"/>
    <w:rsid w:val="00C011FA"/>
    <w:rsid w:val="00C05565"/>
    <w:rsid w:val="00C05872"/>
    <w:rsid w:val="00C10012"/>
    <w:rsid w:val="00C10256"/>
    <w:rsid w:val="00C11346"/>
    <w:rsid w:val="00C13D7D"/>
    <w:rsid w:val="00C14F76"/>
    <w:rsid w:val="00C1510A"/>
    <w:rsid w:val="00C17149"/>
    <w:rsid w:val="00C20B30"/>
    <w:rsid w:val="00C24C96"/>
    <w:rsid w:val="00C2550F"/>
    <w:rsid w:val="00C27ABD"/>
    <w:rsid w:val="00C27EB0"/>
    <w:rsid w:val="00C34E78"/>
    <w:rsid w:val="00C359C6"/>
    <w:rsid w:val="00C37833"/>
    <w:rsid w:val="00C4087F"/>
    <w:rsid w:val="00C40D96"/>
    <w:rsid w:val="00C428C4"/>
    <w:rsid w:val="00C430AE"/>
    <w:rsid w:val="00C44925"/>
    <w:rsid w:val="00C450D0"/>
    <w:rsid w:val="00C4581D"/>
    <w:rsid w:val="00C478A0"/>
    <w:rsid w:val="00C504F8"/>
    <w:rsid w:val="00C512AA"/>
    <w:rsid w:val="00C52487"/>
    <w:rsid w:val="00C55248"/>
    <w:rsid w:val="00C565FC"/>
    <w:rsid w:val="00C56B0C"/>
    <w:rsid w:val="00C5725E"/>
    <w:rsid w:val="00C6040E"/>
    <w:rsid w:val="00C60D6A"/>
    <w:rsid w:val="00C64924"/>
    <w:rsid w:val="00C65821"/>
    <w:rsid w:val="00C66082"/>
    <w:rsid w:val="00C706A6"/>
    <w:rsid w:val="00C75649"/>
    <w:rsid w:val="00C8027B"/>
    <w:rsid w:val="00C80A3A"/>
    <w:rsid w:val="00C81679"/>
    <w:rsid w:val="00C81875"/>
    <w:rsid w:val="00C833A4"/>
    <w:rsid w:val="00C84B89"/>
    <w:rsid w:val="00C8516D"/>
    <w:rsid w:val="00C92A8E"/>
    <w:rsid w:val="00C94145"/>
    <w:rsid w:val="00C9426E"/>
    <w:rsid w:val="00C95C08"/>
    <w:rsid w:val="00C97E64"/>
    <w:rsid w:val="00CA29FD"/>
    <w:rsid w:val="00CA37ED"/>
    <w:rsid w:val="00CA4BCB"/>
    <w:rsid w:val="00CA5A6C"/>
    <w:rsid w:val="00CA62CD"/>
    <w:rsid w:val="00CB0274"/>
    <w:rsid w:val="00CB0462"/>
    <w:rsid w:val="00CB074A"/>
    <w:rsid w:val="00CB253B"/>
    <w:rsid w:val="00CB39F6"/>
    <w:rsid w:val="00CB44D7"/>
    <w:rsid w:val="00CB58D1"/>
    <w:rsid w:val="00CB676B"/>
    <w:rsid w:val="00CB700D"/>
    <w:rsid w:val="00CB7771"/>
    <w:rsid w:val="00CB7B3C"/>
    <w:rsid w:val="00CC145D"/>
    <w:rsid w:val="00CC498C"/>
    <w:rsid w:val="00CC532B"/>
    <w:rsid w:val="00CC57C2"/>
    <w:rsid w:val="00CC638C"/>
    <w:rsid w:val="00CD0807"/>
    <w:rsid w:val="00CD0C79"/>
    <w:rsid w:val="00CD13B5"/>
    <w:rsid w:val="00CD18BB"/>
    <w:rsid w:val="00CD20E8"/>
    <w:rsid w:val="00CD4BC0"/>
    <w:rsid w:val="00CE13A9"/>
    <w:rsid w:val="00CE4BB5"/>
    <w:rsid w:val="00CE7A70"/>
    <w:rsid w:val="00CF05EF"/>
    <w:rsid w:val="00CF1E14"/>
    <w:rsid w:val="00CF2A2E"/>
    <w:rsid w:val="00CF68F8"/>
    <w:rsid w:val="00CF7646"/>
    <w:rsid w:val="00CF7FA6"/>
    <w:rsid w:val="00D0035D"/>
    <w:rsid w:val="00D03064"/>
    <w:rsid w:val="00D045E8"/>
    <w:rsid w:val="00D047FE"/>
    <w:rsid w:val="00D05C68"/>
    <w:rsid w:val="00D063E5"/>
    <w:rsid w:val="00D075CD"/>
    <w:rsid w:val="00D11D77"/>
    <w:rsid w:val="00D122D4"/>
    <w:rsid w:val="00D146F5"/>
    <w:rsid w:val="00D14D0D"/>
    <w:rsid w:val="00D16E15"/>
    <w:rsid w:val="00D171BB"/>
    <w:rsid w:val="00D228D3"/>
    <w:rsid w:val="00D22DFE"/>
    <w:rsid w:val="00D25328"/>
    <w:rsid w:val="00D2551E"/>
    <w:rsid w:val="00D25DB1"/>
    <w:rsid w:val="00D26692"/>
    <w:rsid w:val="00D26FCC"/>
    <w:rsid w:val="00D2713B"/>
    <w:rsid w:val="00D2741A"/>
    <w:rsid w:val="00D30062"/>
    <w:rsid w:val="00D319AA"/>
    <w:rsid w:val="00D324CC"/>
    <w:rsid w:val="00D33A3E"/>
    <w:rsid w:val="00D3424F"/>
    <w:rsid w:val="00D34263"/>
    <w:rsid w:val="00D3450A"/>
    <w:rsid w:val="00D34F8A"/>
    <w:rsid w:val="00D35105"/>
    <w:rsid w:val="00D36258"/>
    <w:rsid w:val="00D36703"/>
    <w:rsid w:val="00D42772"/>
    <w:rsid w:val="00D4303B"/>
    <w:rsid w:val="00D4341F"/>
    <w:rsid w:val="00D43668"/>
    <w:rsid w:val="00D45AFF"/>
    <w:rsid w:val="00D45F24"/>
    <w:rsid w:val="00D47143"/>
    <w:rsid w:val="00D53AD0"/>
    <w:rsid w:val="00D54B9A"/>
    <w:rsid w:val="00D54C8B"/>
    <w:rsid w:val="00D55828"/>
    <w:rsid w:val="00D567CE"/>
    <w:rsid w:val="00D56D6C"/>
    <w:rsid w:val="00D57623"/>
    <w:rsid w:val="00D57F9A"/>
    <w:rsid w:val="00D63C34"/>
    <w:rsid w:val="00D65458"/>
    <w:rsid w:val="00D65755"/>
    <w:rsid w:val="00D66225"/>
    <w:rsid w:val="00D6710A"/>
    <w:rsid w:val="00D674D5"/>
    <w:rsid w:val="00D675F8"/>
    <w:rsid w:val="00D706F9"/>
    <w:rsid w:val="00D74725"/>
    <w:rsid w:val="00D74DF8"/>
    <w:rsid w:val="00D77AA6"/>
    <w:rsid w:val="00D80F65"/>
    <w:rsid w:val="00D8131B"/>
    <w:rsid w:val="00D82180"/>
    <w:rsid w:val="00D833D6"/>
    <w:rsid w:val="00D8598C"/>
    <w:rsid w:val="00D907C7"/>
    <w:rsid w:val="00D907CF"/>
    <w:rsid w:val="00D92FA6"/>
    <w:rsid w:val="00D93ABE"/>
    <w:rsid w:val="00D93E9A"/>
    <w:rsid w:val="00D95D0C"/>
    <w:rsid w:val="00D971C9"/>
    <w:rsid w:val="00DA0669"/>
    <w:rsid w:val="00DA2E71"/>
    <w:rsid w:val="00DA3837"/>
    <w:rsid w:val="00DA6A49"/>
    <w:rsid w:val="00DA6B57"/>
    <w:rsid w:val="00DB1442"/>
    <w:rsid w:val="00DB1EA2"/>
    <w:rsid w:val="00DB3F5B"/>
    <w:rsid w:val="00DB71E0"/>
    <w:rsid w:val="00DB7862"/>
    <w:rsid w:val="00DC2BB1"/>
    <w:rsid w:val="00DC3F51"/>
    <w:rsid w:val="00DC531B"/>
    <w:rsid w:val="00DC6034"/>
    <w:rsid w:val="00DC7662"/>
    <w:rsid w:val="00DD1951"/>
    <w:rsid w:val="00DD3415"/>
    <w:rsid w:val="00DD35A1"/>
    <w:rsid w:val="00DD474C"/>
    <w:rsid w:val="00DD6E70"/>
    <w:rsid w:val="00DD749D"/>
    <w:rsid w:val="00DD7993"/>
    <w:rsid w:val="00DE227F"/>
    <w:rsid w:val="00DE3333"/>
    <w:rsid w:val="00DE3FCE"/>
    <w:rsid w:val="00DE66E1"/>
    <w:rsid w:val="00DE73BF"/>
    <w:rsid w:val="00DF23BA"/>
    <w:rsid w:val="00DF2B98"/>
    <w:rsid w:val="00DF742F"/>
    <w:rsid w:val="00DF7D78"/>
    <w:rsid w:val="00E00246"/>
    <w:rsid w:val="00E0065C"/>
    <w:rsid w:val="00E00D9B"/>
    <w:rsid w:val="00E017D1"/>
    <w:rsid w:val="00E02F3C"/>
    <w:rsid w:val="00E0396F"/>
    <w:rsid w:val="00E077E4"/>
    <w:rsid w:val="00E11459"/>
    <w:rsid w:val="00E13F05"/>
    <w:rsid w:val="00E14598"/>
    <w:rsid w:val="00E1507E"/>
    <w:rsid w:val="00E17B53"/>
    <w:rsid w:val="00E17ECD"/>
    <w:rsid w:val="00E203E4"/>
    <w:rsid w:val="00E206FF"/>
    <w:rsid w:val="00E22248"/>
    <w:rsid w:val="00E22AD0"/>
    <w:rsid w:val="00E22AEF"/>
    <w:rsid w:val="00E22D95"/>
    <w:rsid w:val="00E23615"/>
    <w:rsid w:val="00E23DB3"/>
    <w:rsid w:val="00E24204"/>
    <w:rsid w:val="00E27228"/>
    <w:rsid w:val="00E30AF8"/>
    <w:rsid w:val="00E3395A"/>
    <w:rsid w:val="00E339F6"/>
    <w:rsid w:val="00E33DA2"/>
    <w:rsid w:val="00E358BA"/>
    <w:rsid w:val="00E42811"/>
    <w:rsid w:val="00E432FD"/>
    <w:rsid w:val="00E43ED3"/>
    <w:rsid w:val="00E4685C"/>
    <w:rsid w:val="00E46B6F"/>
    <w:rsid w:val="00E5058C"/>
    <w:rsid w:val="00E510C7"/>
    <w:rsid w:val="00E521A7"/>
    <w:rsid w:val="00E55C56"/>
    <w:rsid w:val="00E57F57"/>
    <w:rsid w:val="00E60D78"/>
    <w:rsid w:val="00E61A90"/>
    <w:rsid w:val="00E620E0"/>
    <w:rsid w:val="00E62862"/>
    <w:rsid w:val="00E63BA4"/>
    <w:rsid w:val="00E63F38"/>
    <w:rsid w:val="00E641F0"/>
    <w:rsid w:val="00E647F7"/>
    <w:rsid w:val="00E66011"/>
    <w:rsid w:val="00E6633D"/>
    <w:rsid w:val="00E665A1"/>
    <w:rsid w:val="00E70590"/>
    <w:rsid w:val="00E71952"/>
    <w:rsid w:val="00E71C7A"/>
    <w:rsid w:val="00E73330"/>
    <w:rsid w:val="00E7399E"/>
    <w:rsid w:val="00E739BF"/>
    <w:rsid w:val="00E75970"/>
    <w:rsid w:val="00E76116"/>
    <w:rsid w:val="00E80356"/>
    <w:rsid w:val="00E831A5"/>
    <w:rsid w:val="00E83C72"/>
    <w:rsid w:val="00E849A7"/>
    <w:rsid w:val="00E85EB2"/>
    <w:rsid w:val="00E8628A"/>
    <w:rsid w:val="00E873E1"/>
    <w:rsid w:val="00E90571"/>
    <w:rsid w:val="00E910ED"/>
    <w:rsid w:val="00E94BB9"/>
    <w:rsid w:val="00E962E6"/>
    <w:rsid w:val="00EA26DF"/>
    <w:rsid w:val="00EA3E20"/>
    <w:rsid w:val="00EA427B"/>
    <w:rsid w:val="00EA57E6"/>
    <w:rsid w:val="00EA5957"/>
    <w:rsid w:val="00EB02AC"/>
    <w:rsid w:val="00EB0304"/>
    <w:rsid w:val="00EB2E01"/>
    <w:rsid w:val="00EB429E"/>
    <w:rsid w:val="00EB5774"/>
    <w:rsid w:val="00EC0E62"/>
    <w:rsid w:val="00EC13EF"/>
    <w:rsid w:val="00EC1BBE"/>
    <w:rsid w:val="00EC2008"/>
    <w:rsid w:val="00EC22F2"/>
    <w:rsid w:val="00EC7CFF"/>
    <w:rsid w:val="00ED0FDB"/>
    <w:rsid w:val="00ED6611"/>
    <w:rsid w:val="00ED686E"/>
    <w:rsid w:val="00ED704B"/>
    <w:rsid w:val="00ED7292"/>
    <w:rsid w:val="00ED7EDF"/>
    <w:rsid w:val="00EE3CAE"/>
    <w:rsid w:val="00EE490B"/>
    <w:rsid w:val="00EE5136"/>
    <w:rsid w:val="00EE5F24"/>
    <w:rsid w:val="00EE60EA"/>
    <w:rsid w:val="00EF2D30"/>
    <w:rsid w:val="00EF2D81"/>
    <w:rsid w:val="00EF5EFF"/>
    <w:rsid w:val="00EF603C"/>
    <w:rsid w:val="00EF6C7D"/>
    <w:rsid w:val="00EF74F2"/>
    <w:rsid w:val="00F00F67"/>
    <w:rsid w:val="00F013E3"/>
    <w:rsid w:val="00F0146C"/>
    <w:rsid w:val="00F03166"/>
    <w:rsid w:val="00F07092"/>
    <w:rsid w:val="00F070B7"/>
    <w:rsid w:val="00F1056D"/>
    <w:rsid w:val="00F107DC"/>
    <w:rsid w:val="00F13CC4"/>
    <w:rsid w:val="00F14DB5"/>
    <w:rsid w:val="00F14EDB"/>
    <w:rsid w:val="00F176F6"/>
    <w:rsid w:val="00F21123"/>
    <w:rsid w:val="00F21A60"/>
    <w:rsid w:val="00F27E73"/>
    <w:rsid w:val="00F303FF"/>
    <w:rsid w:val="00F33149"/>
    <w:rsid w:val="00F3425D"/>
    <w:rsid w:val="00F34849"/>
    <w:rsid w:val="00F34C0A"/>
    <w:rsid w:val="00F3566A"/>
    <w:rsid w:val="00F3653E"/>
    <w:rsid w:val="00F36FDC"/>
    <w:rsid w:val="00F40566"/>
    <w:rsid w:val="00F449E4"/>
    <w:rsid w:val="00F44DF2"/>
    <w:rsid w:val="00F44ECD"/>
    <w:rsid w:val="00F45466"/>
    <w:rsid w:val="00F462C6"/>
    <w:rsid w:val="00F52800"/>
    <w:rsid w:val="00F547DF"/>
    <w:rsid w:val="00F54B71"/>
    <w:rsid w:val="00F54D7D"/>
    <w:rsid w:val="00F55DC1"/>
    <w:rsid w:val="00F6133C"/>
    <w:rsid w:val="00F6583A"/>
    <w:rsid w:val="00F65ABC"/>
    <w:rsid w:val="00F65E8E"/>
    <w:rsid w:val="00F70626"/>
    <w:rsid w:val="00F74C84"/>
    <w:rsid w:val="00F7601A"/>
    <w:rsid w:val="00F769F7"/>
    <w:rsid w:val="00F76E8F"/>
    <w:rsid w:val="00F7780E"/>
    <w:rsid w:val="00F80925"/>
    <w:rsid w:val="00F80EBF"/>
    <w:rsid w:val="00F814CD"/>
    <w:rsid w:val="00F833CB"/>
    <w:rsid w:val="00F83875"/>
    <w:rsid w:val="00F83934"/>
    <w:rsid w:val="00F83C5F"/>
    <w:rsid w:val="00F83DAC"/>
    <w:rsid w:val="00F84876"/>
    <w:rsid w:val="00F84D19"/>
    <w:rsid w:val="00F859E2"/>
    <w:rsid w:val="00F91B16"/>
    <w:rsid w:val="00F93891"/>
    <w:rsid w:val="00F94700"/>
    <w:rsid w:val="00F95A4A"/>
    <w:rsid w:val="00F95F15"/>
    <w:rsid w:val="00F96C7E"/>
    <w:rsid w:val="00F97FC1"/>
    <w:rsid w:val="00FA288E"/>
    <w:rsid w:val="00FA29FE"/>
    <w:rsid w:val="00FA382F"/>
    <w:rsid w:val="00FA4575"/>
    <w:rsid w:val="00FA7489"/>
    <w:rsid w:val="00FB0873"/>
    <w:rsid w:val="00FB12B1"/>
    <w:rsid w:val="00FB1B1E"/>
    <w:rsid w:val="00FB2A29"/>
    <w:rsid w:val="00FB3322"/>
    <w:rsid w:val="00FB3A00"/>
    <w:rsid w:val="00FB414D"/>
    <w:rsid w:val="00FB7BC7"/>
    <w:rsid w:val="00FB7E60"/>
    <w:rsid w:val="00FC0A0E"/>
    <w:rsid w:val="00FC148D"/>
    <w:rsid w:val="00FC14A8"/>
    <w:rsid w:val="00FC3CCF"/>
    <w:rsid w:val="00FC4D5A"/>
    <w:rsid w:val="00FC64AE"/>
    <w:rsid w:val="00FC6E4A"/>
    <w:rsid w:val="00FD08EA"/>
    <w:rsid w:val="00FD169F"/>
    <w:rsid w:val="00FD1E5D"/>
    <w:rsid w:val="00FD353F"/>
    <w:rsid w:val="00FD4DCD"/>
    <w:rsid w:val="00FD5974"/>
    <w:rsid w:val="00FD5E8B"/>
    <w:rsid w:val="00FD6071"/>
    <w:rsid w:val="00FD6944"/>
    <w:rsid w:val="00FE185F"/>
    <w:rsid w:val="00FE34CC"/>
    <w:rsid w:val="00FE4EDA"/>
    <w:rsid w:val="00FE501C"/>
    <w:rsid w:val="00FE6A8B"/>
    <w:rsid w:val="00FF106A"/>
    <w:rsid w:val="00FF10F7"/>
    <w:rsid w:val="00FF1644"/>
    <w:rsid w:val="00FF413F"/>
    <w:rsid w:val="00FF44ED"/>
    <w:rsid w:val="00FF623A"/>
    <w:rsid w:val="00FF6D5F"/>
    <w:rsid w:val="00FF7021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white">
      <v:fill color="white"/>
      <v:shadow color="gray" opacity="1" offset="2pt,2pt"/>
      <v:textbox style="mso-fit-shape-to-text:t"/>
    </o:shapedefaults>
    <o:shapelayout v:ext="edit">
      <o:idmap v:ext="edit" data="1"/>
    </o:shapelayout>
  </w:shapeDefaults>
  <w:decimalSymbol w:val="."/>
  <w:listSeparator w:val=","/>
  <w14:docId w14:val="0FB57B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普通正文"/>
    <w:qFormat/>
    <w:rsid w:val="00A6634C"/>
    <w:pPr>
      <w:widowControl w:val="0"/>
      <w:spacing w:line="360" w:lineRule="auto"/>
      <w:ind w:firstLineChars="200" w:firstLine="200"/>
      <w:jc w:val="both"/>
    </w:pPr>
    <w:rPr>
      <w:kern w:val="2"/>
      <w:sz w:val="28"/>
      <w:szCs w:val="24"/>
    </w:rPr>
  </w:style>
  <w:style w:type="paragraph" w:styleId="1">
    <w:name w:val="heading 1"/>
    <w:aliases w:val="一级标题"/>
    <w:basedOn w:val="a"/>
    <w:next w:val="a"/>
    <w:link w:val="10"/>
    <w:qFormat/>
    <w:rsid w:val="00A6634C"/>
    <w:pPr>
      <w:keepNext/>
      <w:keepLines/>
      <w:numPr>
        <w:numId w:val="1"/>
      </w:numPr>
      <w:spacing w:before="340" w:after="330" w:line="578" w:lineRule="auto"/>
      <w:ind w:left="0" w:firstLineChars="0" w:firstLine="0"/>
      <w:jc w:val="left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二级标题"/>
    <w:basedOn w:val="a"/>
    <w:next w:val="a"/>
    <w:link w:val="20"/>
    <w:qFormat/>
    <w:rsid w:val="00A6634C"/>
    <w:pPr>
      <w:keepNext/>
      <w:keepLines/>
      <w:numPr>
        <w:numId w:val="2"/>
      </w:numPr>
      <w:spacing w:before="260" w:after="260" w:line="415" w:lineRule="auto"/>
      <w:ind w:firstLineChars="0" w:firstLine="0"/>
      <w:outlineLvl w:val="1"/>
    </w:pPr>
    <w:rPr>
      <w:rFonts w:ascii="Arial" w:hAnsi="Arial"/>
      <w:b/>
      <w:bCs/>
      <w:sz w:val="32"/>
      <w:szCs w:val="32"/>
      <w:lang w:val="x-none" w:eastAsia="x-none"/>
    </w:rPr>
  </w:style>
  <w:style w:type="paragraph" w:styleId="3">
    <w:name w:val="heading 3"/>
    <w:aliases w:val="三级标题"/>
    <w:basedOn w:val="a"/>
    <w:next w:val="a"/>
    <w:qFormat/>
    <w:rsid w:val="00A6634C"/>
    <w:pPr>
      <w:keepNext/>
      <w:keepLines/>
      <w:numPr>
        <w:numId w:val="3"/>
      </w:numPr>
      <w:spacing w:before="260" w:after="260" w:line="415" w:lineRule="auto"/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5FE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5F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5FE"/>
    <w:pPr>
      <w:keepNext/>
      <w:keepLines/>
      <w:spacing w:before="240" w:after="64" w:line="320" w:lineRule="auto"/>
      <w:outlineLvl w:val="5"/>
    </w:pPr>
    <w:rPr>
      <w:rFonts w:ascii="Calibri" w:hAnsi="Calibr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5F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5FE"/>
    <w:pPr>
      <w:keepNext/>
      <w:keepLines/>
      <w:spacing w:before="240" w:after="64" w:line="320" w:lineRule="auto"/>
      <w:outlineLvl w:val="7"/>
    </w:pPr>
    <w:rPr>
      <w:rFonts w:ascii="Calibri" w:hAnsi="Calibr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5FE"/>
    <w:pPr>
      <w:keepNext/>
      <w:keepLines/>
      <w:spacing w:before="240" w:after="64" w:line="320" w:lineRule="auto"/>
      <w:outlineLvl w:val="8"/>
    </w:pPr>
    <w:rPr>
      <w:rFonts w:ascii="Calibri" w:hAnsi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24EFA"/>
    <w:pPr>
      <w:spacing w:before="120"/>
      <w:jc w:val="left"/>
    </w:pPr>
    <w:rPr>
      <w:rFonts w:ascii="Cambria" w:hAnsi="Cambria"/>
      <w:b/>
      <w:sz w:val="24"/>
    </w:rPr>
  </w:style>
  <w:style w:type="paragraph" w:customStyle="1" w:styleId="a3">
    <w:name w:val="表格、文本框"/>
    <w:basedOn w:val="a"/>
    <w:next w:val="a"/>
    <w:pPr>
      <w:spacing w:line="240" w:lineRule="auto"/>
    </w:pPr>
    <w:rPr>
      <w:sz w:val="21"/>
    </w:rPr>
  </w:style>
  <w:style w:type="paragraph" w:styleId="21">
    <w:name w:val="toc 2"/>
    <w:basedOn w:val="a"/>
    <w:next w:val="a"/>
    <w:autoRedefine/>
    <w:uiPriority w:val="39"/>
    <w:pPr>
      <w:ind w:left="280"/>
      <w:jc w:val="left"/>
    </w:pPr>
    <w:rPr>
      <w:rFonts w:ascii="Cambria" w:hAnsi="Cambria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="Cambria" w:hAnsi="Cambria"/>
      <w:sz w:val="22"/>
      <w:szCs w:val="22"/>
    </w:rPr>
  </w:style>
  <w:style w:type="paragraph" w:styleId="41">
    <w:name w:val="toc 4"/>
    <w:basedOn w:val="a"/>
    <w:next w:val="a"/>
    <w:autoRedefine/>
    <w:uiPriority w:val="39"/>
    <w:pPr>
      <w:ind w:left="840"/>
      <w:jc w:val="left"/>
    </w:pPr>
    <w:rPr>
      <w:rFonts w:ascii="Cambria" w:hAnsi="Cambria"/>
      <w:sz w:val="20"/>
      <w:szCs w:val="20"/>
    </w:rPr>
  </w:style>
  <w:style w:type="paragraph" w:styleId="51">
    <w:name w:val="toc 5"/>
    <w:basedOn w:val="a"/>
    <w:next w:val="a"/>
    <w:autoRedefine/>
    <w:uiPriority w:val="39"/>
    <w:pPr>
      <w:ind w:left="1120"/>
      <w:jc w:val="left"/>
    </w:pPr>
    <w:rPr>
      <w:rFonts w:ascii="Cambria" w:hAnsi="Cambria"/>
      <w:sz w:val="20"/>
      <w:szCs w:val="20"/>
    </w:rPr>
  </w:style>
  <w:style w:type="paragraph" w:styleId="61">
    <w:name w:val="toc 6"/>
    <w:basedOn w:val="a"/>
    <w:next w:val="a"/>
    <w:autoRedefine/>
    <w:uiPriority w:val="39"/>
    <w:pPr>
      <w:ind w:left="1400"/>
      <w:jc w:val="left"/>
    </w:pPr>
    <w:rPr>
      <w:rFonts w:ascii="Cambria" w:hAnsi="Cambria"/>
      <w:sz w:val="20"/>
      <w:szCs w:val="20"/>
    </w:rPr>
  </w:style>
  <w:style w:type="paragraph" w:styleId="71">
    <w:name w:val="toc 7"/>
    <w:basedOn w:val="a"/>
    <w:next w:val="a"/>
    <w:autoRedefine/>
    <w:uiPriority w:val="39"/>
    <w:pPr>
      <w:ind w:left="1680"/>
      <w:jc w:val="left"/>
    </w:pPr>
    <w:rPr>
      <w:rFonts w:ascii="Cambria" w:hAnsi="Cambria"/>
      <w:sz w:val="20"/>
      <w:szCs w:val="20"/>
    </w:rPr>
  </w:style>
  <w:style w:type="paragraph" w:styleId="81">
    <w:name w:val="toc 8"/>
    <w:basedOn w:val="a"/>
    <w:next w:val="a"/>
    <w:autoRedefine/>
    <w:uiPriority w:val="39"/>
    <w:pPr>
      <w:ind w:left="1960"/>
      <w:jc w:val="left"/>
    </w:pPr>
    <w:rPr>
      <w:rFonts w:ascii="Cambria" w:hAnsi="Cambria"/>
      <w:sz w:val="20"/>
      <w:szCs w:val="20"/>
    </w:rPr>
  </w:style>
  <w:style w:type="paragraph" w:styleId="91">
    <w:name w:val="toc 9"/>
    <w:basedOn w:val="a"/>
    <w:next w:val="a"/>
    <w:autoRedefine/>
    <w:uiPriority w:val="39"/>
    <w:pPr>
      <w:ind w:left="2240"/>
      <w:jc w:val="left"/>
    </w:pPr>
    <w:rPr>
      <w:rFonts w:ascii="Cambria" w:hAnsi="Cambria"/>
      <w:sz w:val="20"/>
      <w:szCs w:val="20"/>
    </w:rPr>
  </w:style>
  <w:style w:type="character" w:styleId="a4">
    <w:name w:val="Hyperlink"/>
    <w:uiPriority w:val="99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a9">
    <w:name w:val="Document Map"/>
    <w:basedOn w:val="a"/>
    <w:semiHidden/>
    <w:rsid w:val="006912A2"/>
    <w:pPr>
      <w:shd w:val="clear" w:color="auto" w:fill="000080"/>
    </w:pPr>
  </w:style>
  <w:style w:type="paragraph" w:styleId="aa">
    <w:name w:val="Subtitle"/>
    <w:basedOn w:val="a"/>
    <w:next w:val="a"/>
    <w:link w:val="ab"/>
    <w:rsid w:val="0075245F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  <w:u w:val="single"/>
      <w:lang w:val="x-none" w:eastAsia="x-none"/>
    </w:rPr>
  </w:style>
  <w:style w:type="character" w:customStyle="1" w:styleId="ab">
    <w:name w:val="副标题字符"/>
    <w:link w:val="aa"/>
    <w:rsid w:val="0075245F"/>
    <w:rPr>
      <w:rFonts w:ascii="Cambria" w:hAnsi="Cambria"/>
      <w:b/>
      <w:bCs/>
      <w:kern w:val="28"/>
      <w:sz w:val="32"/>
      <w:szCs w:val="32"/>
      <w:u w:val="single"/>
    </w:rPr>
  </w:style>
  <w:style w:type="paragraph" w:customStyle="1" w:styleId="12">
    <w:name w:val="样式1"/>
    <w:basedOn w:val="a"/>
    <w:link w:val="1Char"/>
    <w:rsid w:val="00E71C7A"/>
    <w:pPr>
      <w:ind w:firstLine="570"/>
    </w:pPr>
    <w:rPr>
      <w:szCs w:val="28"/>
      <w:lang w:val="x-none" w:eastAsia="x-none"/>
    </w:rPr>
  </w:style>
  <w:style w:type="paragraph" w:styleId="ac">
    <w:name w:val="Normal (Web)"/>
    <w:basedOn w:val="a"/>
    <w:uiPriority w:val="99"/>
    <w:unhideWhenUsed/>
    <w:rsid w:val="00A93E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1Char">
    <w:name w:val="样式1 Char"/>
    <w:link w:val="12"/>
    <w:rsid w:val="00E71C7A"/>
    <w:rPr>
      <w:kern w:val="2"/>
      <w:sz w:val="28"/>
      <w:szCs w:val="28"/>
    </w:rPr>
  </w:style>
  <w:style w:type="paragraph" w:styleId="ad">
    <w:name w:val="TOC Heading"/>
    <w:next w:val="a"/>
    <w:uiPriority w:val="39"/>
    <w:unhideWhenUsed/>
    <w:qFormat/>
    <w:rsid w:val="0025214E"/>
    <w:pPr>
      <w:spacing w:line="276" w:lineRule="auto"/>
      <w:jc w:val="center"/>
    </w:pPr>
    <w:rPr>
      <w:rFonts w:ascii="Cambria" w:hAnsi="Cambria"/>
      <w:b/>
      <w:bCs/>
      <w:color w:val="000000"/>
      <w:sz w:val="36"/>
      <w:szCs w:val="28"/>
    </w:rPr>
  </w:style>
  <w:style w:type="paragraph" w:styleId="ae">
    <w:name w:val="Normal Indent"/>
    <w:aliases w:val="表正文,正文非缩进,特点,ALT+Z"/>
    <w:basedOn w:val="a"/>
    <w:semiHidden/>
    <w:rsid w:val="00F93891"/>
    <w:pPr>
      <w:spacing w:line="240" w:lineRule="auto"/>
      <w:ind w:firstLine="420"/>
    </w:pPr>
    <w:rPr>
      <w:sz w:val="24"/>
      <w:szCs w:val="20"/>
    </w:rPr>
  </w:style>
  <w:style w:type="paragraph" w:customStyle="1" w:styleId="NoSpacing1">
    <w:name w:val="No Spacing1"/>
    <w:uiPriority w:val="1"/>
    <w:rsid w:val="00E71C7A"/>
    <w:pPr>
      <w:widowControl w:val="0"/>
      <w:jc w:val="both"/>
    </w:pPr>
    <w:rPr>
      <w:kern w:val="2"/>
      <w:sz w:val="28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6602D1"/>
    <w:pPr>
      <w:spacing w:line="240" w:lineRule="auto"/>
    </w:pPr>
    <w:rPr>
      <w:sz w:val="18"/>
      <w:szCs w:val="18"/>
      <w:lang w:val="x-none" w:eastAsia="x-none"/>
    </w:rPr>
  </w:style>
  <w:style w:type="character" w:customStyle="1" w:styleId="af0">
    <w:name w:val="批注框文本字符"/>
    <w:link w:val="af"/>
    <w:uiPriority w:val="99"/>
    <w:semiHidden/>
    <w:rsid w:val="006602D1"/>
    <w:rPr>
      <w:kern w:val="2"/>
      <w:sz w:val="18"/>
      <w:szCs w:val="18"/>
    </w:rPr>
  </w:style>
  <w:style w:type="table" w:styleId="af1">
    <w:name w:val="Table Grid"/>
    <w:basedOn w:val="a1"/>
    <w:uiPriority w:val="59"/>
    <w:rsid w:val="00007A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rsid w:val="00E71C7A"/>
    <w:rPr>
      <w:b/>
      <w:bCs/>
      <w:i w:val="0"/>
      <w:iCs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44C1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/>
      <w:vanish/>
      <w:kern w:val="0"/>
      <w:sz w:val="16"/>
      <w:szCs w:val="16"/>
      <w:lang w:val="x-none" w:eastAsia="x-none"/>
    </w:rPr>
  </w:style>
  <w:style w:type="character" w:customStyle="1" w:styleId="z-0">
    <w:name w:val="z-窗体顶端字符"/>
    <w:link w:val="z-"/>
    <w:uiPriority w:val="99"/>
    <w:semiHidden/>
    <w:rsid w:val="00844C16"/>
    <w:rPr>
      <w:rFonts w:ascii="Arial" w:hAnsi="Arial" w:cs="Arial"/>
      <w:vanish/>
      <w:sz w:val="16"/>
      <w:szCs w:val="16"/>
    </w:rPr>
  </w:style>
  <w:style w:type="character" w:customStyle="1" w:styleId="btn4">
    <w:name w:val="btn4"/>
    <w:basedOn w:val="a0"/>
    <w:rsid w:val="00844C1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44C1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/>
      <w:vanish/>
      <w:kern w:val="0"/>
      <w:sz w:val="16"/>
      <w:szCs w:val="16"/>
      <w:lang w:val="x-none" w:eastAsia="x-none"/>
    </w:rPr>
  </w:style>
  <w:style w:type="character" w:customStyle="1" w:styleId="z-2">
    <w:name w:val="z-窗体底端字符"/>
    <w:link w:val="z-1"/>
    <w:uiPriority w:val="99"/>
    <w:semiHidden/>
    <w:rsid w:val="00844C16"/>
    <w:rPr>
      <w:rFonts w:ascii="Arial" w:hAnsi="Arial" w:cs="Arial"/>
      <w:vanish/>
      <w:sz w:val="16"/>
      <w:szCs w:val="16"/>
    </w:rPr>
  </w:style>
  <w:style w:type="paragraph" w:customStyle="1" w:styleId="31">
    <w:name w:val="样式 标题 3 + 宋体 小四"/>
    <w:basedOn w:val="a"/>
    <w:next w:val="a"/>
    <w:link w:val="3Char"/>
    <w:autoRedefine/>
    <w:rsid w:val="00E71C7A"/>
    <w:pPr>
      <w:spacing w:line="240" w:lineRule="auto"/>
    </w:pPr>
    <w:rPr>
      <w:rFonts w:ascii="宋体" w:hAnsi="宋体"/>
      <w:sz w:val="24"/>
      <w:lang w:val="x-none" w:eastAsia="x-none"/>
    </w:rPr>
  </w:style>
  <w:style w:type="character" w:customStyle="1" w:styleId="3Char">
    <w:name w:val="样式 标题 3 + 宋体 小四 Char"/>
    <w:link w:val="31"/>
    <w:rsid w:val="00E71C7A"/>
    <w:rPr>
      <w:rFonts w:ascii="宋体" w:hAnsi="宋体"/>
      <w:kern w:val="2"/>
      <w:sz w:val="24"/>
      <w:szCs w:val="24"/>
    </w:rPr>
  </w:style>
  <w:style w:type="character" w:customStyle="1" w:styleId="apple-style-span">
    <w:name w:val="apple-style-span"/>
    <w:rsid w:val="00E71C7A"/>
  </w:style>
  <w:style w:type="character" w:customStyle="1" w:styleId="10">
    <w:name w:val="标题 1字符"/>
    <w:aliases w:val="一级标题字符"/>
    <w:link w:val="1"/>
    <w:rsid w:val="00A6634C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字符"/>
    <w:aliases w:val="二级标题字符"/>
    <w:link w:val="2"/>
    <w:rsid w:val="00A6634C"/>
    <w:rPr>
      <w:rFonts w:ascii="Arial" w:hAnsi="Arial"/>
      <w:b/>
      <w:bCs/>
      <w:kern w:val="2"/>
      <w:sz w:val="32"/>
      <w:szCs w:val="32"/>
      <w:lang w:val="x-none" w:eastAsia="x-none"/>
    </w:rPr>
  </w:style>
  <w:style w:type="character" w:styleId="af3">
    <w:name w:val="Book Title"/>
    <w:uiPriority w:val="33"/>
    <w:rsid w:val="00017B25"/>
    <w:rPr>
      <w:b/>
      <w:bCs/>
      <w:smallCaps/>
      <w:spacing w:val="5"/>
    </w:rPr>
  </w:style>
  <w:style w:type="character" w:customStyle="1" w:styleId="a7">
    <w:name w:val="页脚字符"/>
    <w:link w:val="a6"/>
    <w:rsid w:val="00903D4F"/>
    <w:rPr>
      <w:kern w:val="2"/>
      <w:sz w:val="18"/>
      <w:szCs w:val="18"/>
    </w:rPr>
  </w:style>
  <w:style w:type="paragraph" w:styleId="af4">
    <w:name w:val="No Spacing"/>
    <w:link w:val="af5"/>
    <w:uiPriority w:val="1"/>
    <w:qFormat/>
    <w:rsid w:val="000E3981"/>
    <w:rPr>
      <w:rFonts w:ascii="Cambria" w:hAnsi="Cambria"/>
      <w:sz w:val="22"/>
      <w:szCs w:val="22"/>
    </w:rPr>
  </w:style>
  <w:style w:type="character" w:customStyle="1" w:styleId="af5">
    <w:name w:val="无间隔字符"/>
    <w:link w:val="af4"/>
    <w:uiPriority w:val="1"/>
    <w:rsid w:val="000E3981"/>
    <w:rPr>
      <w:rFonts w:ascii="Cambria" w:eastAsia="宋体" w:hAnsi="Cambria" w:cs="Times New Roman"/>
      <w:sz w:val="22"/>
      <w:szCs w:val="22"/>
    </w:rPr>
  </w:style>
  <w:style w:type="character" w:customStyle="1" w:styleId="40">
    <w:name w:val="标题 4字符"/>
    <w:link w:val="4"/>
    <w:uiPriority w:val="9"/>
    <w:semiHidden/>
    <w:rsid w:val="00324EFA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semiHidden/>
    <w:rsid w:val="00324EFA"/>
    <w:rPr>
      <w:b/>
      <w:bCs/>
      <w:kern w:val="2"/>
      <w:sz w:val="28"/>
      <w:szCs w:val="28"/>
    </w:rPr>
  </w:style>
  <w:style w:type="character" w:customStyle="1" w:styleId="60">
    <w:name w:val="标题 6字符"/>
    <w:link w:val="6"/>
    <w:uiPriority w:val="9"/>
    <w:semiHidden/>
    <w:rsid w:val="00324EFA"/>
    <w:rPr>
      <w:rFonts w:ascii="Calibri" w:eastAsia="宋体" w:hAnsi="Calibri" w:cs="Times New Roman"/>
      <w:b/>
      <w:bCs/>
      <w:kern w:val="2"/>
      <w:sz w:val="24"/>
      <w:szCs w:val="24"/>
    </w:rPr>
  </w:style>
  <w:style w:type="character" w:customStyle="1" w:styleId="70">
    <w:name w:val="标题 7字符"/>
    <w:link w:val="7"/>
    <w:uiPriority w:val="9"/>
    <w:semiHidden/>
    <w:rsid w:val="00324EFA"/>
    <w:rPr>
      <w:b/>
      <w:bCs/>
      <w:kern w:val="2"/>
      <w:sz w:val="24"/>
      <w:szCs w:val="24"/>
    </w:rPr>
  </w:style>
  <w:style w:type="character" w:customStyle="1" w:styleId="80">
    <w:name w:val="标题 8字符"/>
    <w:link w:val="8"/>
    <w:uiPriority w:val="9"/>
    <w:semiHidden/>
    <w:rsid w:val="00324EFA"/>
    <w:rPr>
      <w:rFonts w:ascii="Calibri" w:eastAsia="宋体" w:hAnsi="Calibri" w:cs="Times New Roman"/>
      <w:kern w:val="2"/>
      <w:sz w:val="24"/>
      <w:szCs w:val="24"/>
    </w:rPr>
  </w:style>
  <w:style w:type="character" w:customStyle="1" w:styleId="90">
    <w:name w:val="标题 9字符"/>
    <w:link w:val="9"/>
    <w:uiPriority w:val="9"/>
    <w:semiHidden/>
    <w:rsid w:val="00324EFA"/>
    <w:rPr>
      <w:rFonts w:ascii="Calibri" w:eastAsia="宋体" w:hAnsi="Calibri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qiang:Library:Application%20Support:Microsoft:Office:&#29992;&#25143;&#27169;&#26495;:&#25105;&#30340;&#27169;&#26495;:&#22235;&#24029;&#26032;&#26198;&#31185;&#25216;&#26377;&#38480;&#20844;&#21496;-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20F033-3091-EA40-AEE4-7F5B37E1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HD:Users:maqiang:Library:Application Support:Microsoft:Office:用户模板:我的模板:四川新晖科技有限公司-文档模板.dotx</Template>
  <TotalTime>29</TotalTime>
  <Pages>22</Pages>
  <Words>1232</Words>
  <Characters>7028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文档标题</vt:lpstr>
    </vt:vector>
  </TitlesOfParts>
  <Company>HOMEWORK</Company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subject>——副标题</dc:subject>
  <dc:creator>强 马</dc:creator>
  <cp:keywords/>
  <dc:description/>
  <cp:lastModifiedBy>马moru_1982</cp:lastModifiedBy>
  <cp:revision>67</cp:revision>
  <cp:lastPrinted>2001-10-09T07:12:00Z</cp:lastPrinted>
  <dcterms:created xsi:type="dcterms:W3CDTF">2015-01-06T01:28:00Z</dcterms:created>
  <dcterms:modified xsi:type="dcterms:W3CDTF">2015-09-14T07:19:00Z</dcterms:modified>
</cp:coreProperties>
</file>